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1A3A7" w14:textId="44089605" w:rsidR="00341B93" w:rsidRDefault="00000000">
      <w:pPr>
        <w:sectPr w:rsidR="00341B93" w:rsidSect="00F11CD7">
          <w:headerReference w:type="even" r:id="rId11"/>
          <w:footerReference w:type="default" r:id="rId12"/>
          <w:pgSz w:w="11906" w:h="16838"/>
          <w:pgMar w:top="1418" w:right="1418" w:bottom="1418" w:left="1418" w:header="709" w:footer="709" w:gutter="284"/>
          <w:cols w:space="708"/>
          <w:docGrid w:linePitch="360"/>
        </w:sectPr>
      </w:pPr>
      <w:sdt>
        <w:sdtPr>
          <w:id w:val="-211653794"/>
          <w:citation/>
        </w:sdtPr>
        <w:sdtContent>
          <w:r w:rsidR="00600182">
            <w:fldChar w:fldCharType="begin"/>
          </w:r>
          <w:r w:rsidR="00600182">
            <w:instrText xml:space="preserve"> CITATION Sun24 \l 1029 </w:instrText>
          </w:r>
          <w:r w:rsidR="00600182">
            <w:fldChar w:fldCharType="separate"/>
          </w:r>
          <w:r w:rsidR="003C2EAC">
            <w:rPr>
              <w:noProof/>
            </w:rPr>
            <w:t>(1)</w:t>
          </w:r>
          <w:r w:rsidR="00600182">
            <w:fldChar w:fldCharType="end"/>
          </w:r>
        </w:sdtContent>
      </w:sdt>
      <w:sdt>
        <w:sdtPr>
          <w:id w:val="526296339"/>
          <w:citation/>
        </w:sdtPr>
        <w:sdtContent>
          <w:r w:rsidR="00600182">
            <w:fldChar w:fldCharType="begin"/>
          </w:r>
          <w:r w:rsidR="00600182">
            <w:instrText xml:space="preserve"> CITATION Ric25 \l 1029 </w:instrText>
          </w:r>
          <w:r w:rsidR="00600182">
            <w:fldChar w:fldCharType="separate"/>
          </w:r>
          <w:r w:rsidR="003C2EAC">
            <w:rPr>
              <w:noProof/>
            </w:rPr>
            <w:t xml:space="preserve"> (2)</w:t>
          </w:r>
          <w:r w:rsidR="00600182">
            <w:fldChar w:fldCharType="end"/>
          </w:r>
        </w:sdtContent>
      </w:sdt>
      <w:sdt>
        <w:sdtPr>
          <w:id w:val="-1121760761"/>
          <w:citation/>
        </w:sdtPr>
        <w:sdtContent>
          <w:r w:rsidR="00600182">
            <w:fldChar w:fldCharType="begin"/>
          </w:r>
          <w:r w:rsidR="00600182">
            <w:instrText xml:space="preserve"> CITATION Ale22 \l 1029 </w:instrText>
          </w:r>
          <w:r w:rsidR="00600182">
            <w:fldChar w:fldCharType="separate"/>
          </w:r>
          <w:r w:rsidR="003C2EAC">
            <w:rPr>
              <w:noProof/>
            </w:rPr>
            <w:t xml:space="preserve"> (3)</w:t>
          </w:r>
          <w:r w:rsidR="00600182">
            <w:fldChar w:fldCharType="end"/>
          </w:r>
        </w:sdtContent>
      </w:sdt>
      <w:r w:rsidR="00406885">
        <w:rPr>
          <w:noProof/>
        </w:rPr>
        <w:drawing>
          <wp:anchor distT="0" distB="0" distL="114300" distR="114300" simplePos="0" relativeHeight="251658243" behindDoc="0" locked="0" layoutInCell="1" allowOverlap="1" wp14:anchorId="50DDE980" wp14:editId="187027B1">
            <wp:simplePos x="0" y="0"/>
            <wp:positionH relativeFrom="page">
              <wp:align>center</wp:align>
            </wp:positionH>
            <wp:positionV relativeFrom="paragraph">
              <wp:posOffset>853440</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r w:rsidR="000C4596">
        <w:rPr>
          <w:noProof/>
        </w:rPr>
        <mc:AlternateContent>
          <mc:Choice Requires="wps">
            <w:drawing>
              <wp:anchor distT="0" distB="0" distL="114300" distR="114300" simplePos="0" relativeHeight="251658242" behindDoc="0" locked="0" layoutInCell="1" allowOverlap="1" wp14:anchorId="4AF4FDA6" wp14:editId="7C3F04C9">
                <wp:simplePos x="0" y="0"/>
                <wp:positionH relativeFrom="page">
                  <wp:align>center</wp:align>
                </wp:positionH>
                <wp:positionV relativeFrom="margin">
                  <wp:posOffset>-15240</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AF4FDA6" id="_x0000_t202" coordsize="21600,21600" o:spt="202" path="m,l,21600r21600,l21600,xe">
                <v:stroke joinstyle="miter"/>
                <v:path gradientshapeok="t" o:connecttype="rect"/>
              </v:shapetype>
              <v:shape id="Textové pole 1" o:spid="_x0000_s1026" type="#_x0000_t202" style="position:absolute;left:0;text-align:left;margin-left:0;margin-top:-1.2pt;width:439.3pt;height:45.65pt;z-index:251658242;visibility:visible;mso-wrap-style:square;mso-width-percent:1000;mso-height-percent:0;mso-wrap-distance-left:9pt;mso-wrap-distance-top:0;mso-wrap-distance-right:9pt;mso-wrap-distance-bottom:0;mso-position-horizontal:center;mso-position-horizontal-relative:page;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" filled="f" stroked="f" strokeweight=".5pt">
                <v:textbo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x="page"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AF21" wp14:editId="319742A8">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0BCAF21"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12E4ED51" wp14:editId="33CA02A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18115BB0" w:rsidR="00341B93" w:rsidRPr="00B003CF" w:rsidRDefault="00341B93" w:rsidP="00A12AE8">
                            <w:pPr>
                              <w:tabs>
                                <w:tab w:val="right" w:pos="4253"/>
                                <w:tab w:val="left" w:pos="4536"/>
                              </w:tabs>
                              <w:spacing w:line="259" w:lineRule="auto"/>
                              <w:ind w:firstLine="0"/>
                            </w:pPr>
                            <w:r w:rsidRPr="00B003CF">
                              <w:tab/>
                              <w:t>Vedoucí práce</w:t>
                            </w:r>
                            <w:r w:rsidRPr="00B003CF">
                              <w:tab/>
                            </w:r>
                            <w:r w:rsidR="00580252">
                              <w:rPr>
                                <w:b/>
                              </w:rPr>
                              <w:t>Mgr</w:t>
                            </w:r>
                            <w:r w:rsidRPr="00B003CF">
                              <w:rPr>
                                <w:b/>
                              </w:rPr>
                              <w:t xml:space="preserve">.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274284E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w:t>
                            </w:r>
                            <w:r w:rsidR="009C5FFF">
                              <w:rPr>
                                <w:b/>
                              </w:rPr>
                              <w:t>3</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2E4ED51"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18115BB0" w:rsidR="00341B93" w:rsidRPr="00B003CF" w:rsidRDefault="00341B93" w:rsidP="00A12AE8">
                      <w:pPr>
                        <w:tabs>
                          <w:tab w:val="right" w:pos="4253"/>
                          <w:tab w:val="left" w:pos="4536"/>
                        </w:tabs>
                        <w:spacing w:line="259" w:lineRule="auto"/>
                        <w:ind w:firstLine="0"/>
                      </w:pPr>
                      <w:r w:rsidRPr="00B003CF">
                        <w:tab/>
                        <w:t>Vedoucí práce</w:t>
                      </w:r>
                      <w:r w:rsidRPr="00B003CF">
                        <w:tab/>
                      </w:r>
                      <w:r w:rsidR="00580252">
                        <w:rPr>
                          <w:b/>
                        </w:rPr>
                        <w:t>Mgr</w:t>
                      </w:r>
                      <w:r w:rsidRPr="00B003CF">
                        <w:rPr>
                          <w:b/>
                        </w:rPr>
                        <w:t xml:space="preserve">.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274284E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w:t>
                      </w:r>
                      <w:r w:rsidR="009C5FFF">
                        <w:rPr>
                          <w:b/>
                        </w:rPr>
                        <w:t>3</w:t>
                      </w:r>
                    </w:p>
                  </w:txbxContent>
                </v:textbox>
                <w10:wrap anchorx="margin" anchory="margin"/>
                <w10:anchorlock/>
              </v:shape>
            </w:pict>
          </mc:Fallback>
        </mc:AlternateContent>
      </w:r>
    </w:p>
    <w:p w14:paraId="330D02F5" w14:textId="6A8780C7" w:rsidR="00787397" w:rsidRDefault="00341B93" w:rsidP="00787397">
      <w:pPr>
        <w:pStyle w:val="Nezaazovannadpis"/>
      </w:pPr>
      <w:r>
        <w:lastRenderedPageBreak/>
        <w:t>Anotace</w:t>
      </w:r>
    </w:p>
    <w:p w14:paraId="00C9E57D" w14:textId="7F8C0443" w:rsidR="00787397" w:rsidRDefault="00787397" w:rsidP="00D06100">
      <w:r w:rsidRPr="00787397">
        <w:t xml:space="preserve">Moje práce se zabývá vytvářením grafů matematických funkcí. Vychází z aplikace </w:t>
      </w:r>
      <w:proofErr w:type="spellStart"/>
      <w:r w:rsidRPr="00787397">
        <w:t>GeoGebra</w:t>
      </w:r>
      <w:proofErr w:type="spellEnd"/>
      <w:r w:rsidRPr="00787397">
        <w:t>, kter</w:t>
      </w:r>
      <w:r w:rsidR="00962F9F">
        <w:t>ou jsem se inspiroval k tomuto projektu</w:t>
      </w:r>
      <w:r w:rsidRPr="00787397">
        <w:t>. Cílem práce je vytvořit</w:t>
      </w:r>
      <w:r w:rsidR="00962F9F">
        <w:t xml:space="preserve"> zjednodušenou verzi </w:t>
      </w:r>
      <w:proofErr w:type="spellStart"/>
      <w:r w:rsidR="00962F9F">
        <w:t>Geogebry</w:t>
      </w:r>
      <w:proofErr w:type="spellEnd"/>
      <w:r w:rsidR="00962F9F">
        <w:t xml:space="preserve"> jako</w:t>
      </w:r>
      <w:r w:rsidRPr="00787397">
        <w:t xml:space="preserve"> knihovnu v </w:t>
      </w:r>
      <w:proofErr w:type="spellStart"/>
      <w:r w:rsidRPr="00787397">
        <w:t>Reactu</w:t>
      </w:r>
      <w:proofErr w:type="spellEnd"/>
      <w:r w:rsidRPr="00787397">
        <w:t xml:space="preserve"> a následně ji demonstrovat na</w:t>
      </w:r>
      <w:r w:rsidR="00013227">
        <w:t> </w:t>
      </w:r>
      <w:r w:rsidRPr="00787397">
        <w:t>prototypové aplikaci.</w:t>
      </w:r>
    </w:p>
    <w:p w14:paraId="6451EE0C" w14:textId="77777777" w:rsidR="00341B93" w:rsidRPr="00341B93" w:rsidRDefault="00341B93" w:rsidP="00341B93">
      <w:pPr>
        <w:pStyle w:val="Nezaazovannadpis"/>
        <w:rPr>
          <w:lang w:val="en-GB"/>
        </w:rPr>
      </w:pPr>
      <w:r w:rsidRPr="00341B93">
        <w:rPr>
          <w:lang w:val="en-GB"/>
        </w:rPr>
        <w:t>Summary</w:t>
      </w:r>
    </w:p>
    <w:p w14:paraId="387216AD" w14:textId="678BBEAF" w:rsidR="00787397" w:rsidRDefault="00787397" w:rsidP="00D06100">
      <w:pPr>
        <w:rPr>
          <w:lang w:val="en-GB"/>
        </w:rPr>
      </w:pPr>
      <w:r w:rsidRPr="00787397">
        <w:rPr>
          <w:lang w:val="en-GB"/>
        </w:rPr>
        <w:t xml:space="preserve">My thesis focuses on creating graphs of mathematical functions. It is based on the GeoGebra application, which </w:t>
      </w:r>
      <w:r w:rsidR="00962F9F">
        <w:rPr>
          <w:lang w:val="en-GB"/>
        </w:rPr>
        <w:t>I inspired with</w:t>
      </w:r>
      <w:r w:rsidRPr="00787397">
        <w:rPr>
          <w:lang w:val="en-GB"/>
        </w:rPr>
        <w:t>. The goal of the project is to develop a</w:t>
      </w:r>
      <w:r w:rsidR="00013227">
        <w:rPr>
          <w:lang w:val="en-GB"/>
        </w:rPr>
        <w:t> </w:t>
      </w:r>
      <w:r w:rsidR="00277BA2">
        <w:rPr>
          <w:lang w:val="en-GB"/>
        </w:rPr>
        <w:t xml:space="preserve">simplified version of </w:t>
      </w:r>
      <w:proofErr w:type="spellStart"/>
      <w:r w:rsidR="00277BA2">
        <w:rPr>
          <w:lang w:val="en-GB"/>
        </w:rPr>
        <w:t>Geogebra</w:t>
      </w:r>
      <w:proofErr w:type="spellEnd"/>
      <w:r w:rsidR="00277BA2">
        <w:rPr>
          <w:lang w:val="en-GB"/>
        </w:rPr>
        <w:t xml:space="preserve"> as</w:t>
      </w:r>
      <w:r w:rsidRPr="00787397">
        <w:rPr>
          <w:lang w:val="en-GB"/>
        </w:rPr>
        <w:t xml:space="preserve"> library in React and then demonstrate it through a</w:t>
      </w:r>
      <w:r w:rsidR="00013227">
        <w:rPr>
          <w:lang w:val="en-GB"/>
        </w:rPr>
        <w:t> </w:t>
      </w:r>
      <w:r w:rsidRPr="00787397">
        <w:rPr>
          <w:lang w:val="en-GB"/>
        </w:rPr>
        <w:t>prototype application.</w:t>
      </w:r>
    </w:p>
    <w:p w14:paraId="73DD2B1B" w14:textId="77777777" w:rsidR="00341B93" w:rsidRDefault="00341B93" w:rsidP="00341B93">
      <w:pPr>
        <w:pStyle w:val="Nezaazovannadpis"/>
      </w:pPr>
      <w:r w:rsidRPr="00341B93">
        <w:t>Čestné prohlášení</w:t>
      </w:r>
    </w:p>
    <w:p w14:paraId="06CB8D58"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FA170D" w14:textId="7DD6DBD2" w:rsidR="00341B93" w:rsidRPr="00341B93" w:rsidRDefault="00341B93" w:rsidP="002570DC">
      <w:pPr>
        <w:pStyle w:val="Podpisovdek"/>
      </w:pPr>
      <w:r w:rsidRPr="00341B93">
        <w:t xml:space="preserve">V Liberci dne </w:t>
      </w:r>
      <w:fldSimple w:instr=" DATE   \* MERGEFORMAT ">
        <w:r w:rsidR="00F80029">
          <w:rPr>
            <w:noProof/>
          </w:rPr>
          <w:t>16.05.2025</w:t>
        </w:r>
      </w:fldSimple>
      <w:r w:rsidRPr="00341B93">
        <w:tab/>
      </w:r>
      <w:r w:rsidRPr="00341B93">
        <w:tab/>
      </w:r>
    </w:p>
    <w:p w14:paraId="1A531C66" w14:textId="51F10306" w:rsidR="00341B93" w:rsidRPr="002570DC" w:rsidRDefault="00341B93" w:rsidP="00341B93">
      <w:pPr>
        <w:pStyle w:val="Jmnopodpodpisovmdkem"/>
      </w:pPr>
      <w:r w:rsidRPr="002570DC">
        <w:tab/>
      </w:r>
      <w:sdt>
        <w:sdtPr>
          <w:alias w:val="Autor"/>
          <w:tag w:val=""/>
          <w:id w:val="172458754"/>
          <w:placeholder>
            <w:docPart w:val="35520B223F3B433680957DCFF395E534"/>
          </w:placeholder>
          <w:dataBinding w:prefixMappings="xmlns:ns0='http://purl.org/dc/elements/1.1/' xmlns:ns1='http://schemas.openxmlformats.org/package/2006/metadata/core-properties' " w:xpath="/ns1:coreProperties[1]/ns0:creator[1]" w:storeItemID="{6C3C8BC8-F283-45AE-878A-BAB7291924A1}"/>
          <w:text/>
        </w:sdtPr>
        <w:sdtContent>
          <w:r w:rsidR="00E16BE1">
            <w:t>Jakub Havlas</w:t>
          </w:r>
        </w:sdtContent>
      </w:sdt>
    </w:p>
    <w:p w14:paraId="01754442"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AC84B3B" w14:textId="77777777" w:rsidR="00236BCF" w:rsidRDefault="00236BCF">
          <w:pPr>
            <w:pStyle w:val="Nadpisobsahu"/>
          </w:pPr>
          <w:r>
            <w:t>Obsah</w:t>
          </w:r>
        </w:p>
        <w:p w14:paraId="2F4C4D3D" w14:textId="677AF2E1" w:rsidR="00A9052A"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98281112" w:history="1">
            <w:r w:rsidR="00A9052A" w:rsidRPr="006B252B">
              <w:rPr>
                <w:rStyle w:val="Hypertextovodkaz"/>
                <w:noProof/>
              </w:rPr>
              <w:t>Úvod</w:t>
            </w:r>
            <w:r w:rsidR="00A9052A">
              <w:rPr>
                <w:noProof/>
                <w:webHidden/>
              </w:rPr>
              <w:tab/>
            </w:r>
            <w:r w:rsidR="00A9052A">
              <w:rPr>
                <w:noProof/>
                <w:webHidden/>
              </w:rPr>
              <w:fldChar w:fldCharType="begin"/>
            </w:r>
            <w:r w:rsidR="00A9052A">
              <w:rPr>
                <w:noProof/>
                <w:webHidden/>
              </w:rPr>
              <w:instrText xml:space="preserve"> PAGEREF _Toc198281112 \h </w:instrText>
            </w:r>
            <w:r w:rsidR="00A9052A">
              <w:rPr>
                <w:noProof/>
                <w:webHidden/>
              </w:rPr>
            </w:r>
            <w:r w:rsidR="00A9052A">
              <w:rPr>
                <w:noProof/>
                <w:webHidden/>
              </w:rPr>
              <w:fldChar w:fldCharType="separate"/>
            </w:r>
            <w:r w:rsidR="00F80029">
              <w:rPr>
                <w:noProof/>
                <w:webHidden/>
              </w:rPr>
              <w:t>1</w:t>
            </w:r>
            <w:r w:rsidR="00A9052A">
              <w:rPr>
                <w:noProof/>
                <w:webHidden/>
              </w:rPr>
              <w:fldChar w:fldCharType="end"/>
            </w:r>
          </w:hyperlink>
        </w:p>
        <w:p w14:paraId="1D3BE611" w14:textId="79A86D33" w:rsidR="00A9052A" w:rsidRDefault="00A9052A">
          <w:pPr>
            <w:pStyle w:val="Obsah1"/>
            <w:tabs>
              <w:tab w:val="left" w:pos="720"/>
            </w:tabs>
            <w:rPr>
              <w:rFonts w:eastAsiaTheme="minorEastAsia"/>
              <w:noProof/>
              <w:kern w:val="2"/>
              <w:szCs w:val="24"/>
              <w:lang w:eastAsia="cs-CZ"/>
              <w14:ligatures w14:val="standardContextual"/>
            </w:rPr>
          </w:pPr>
          <w:hyperlink w:anchor="_Toc198281113" w:history="1">
            <w:r w:rsidRPr="006B252B">
              <w:rPr>
                <w:rStyle w:val="Hypertextovodkaz"/>
                <w:noProof/>
              </w:rPr>
              <w:t>1</w:t>
            </w:r>
            <w:r>
              <w:rPr>
                <w:rFonts w:eastAsiaTheme="minorEastAsia"/>
                <w:noProof/>
                <w:kern w:val="2"/>
                <w:szCs w:val="24"/>
                <w:lang w:eastAsia="cs-CZ"/>
                <w14:ligatures w14:val="standardContextual"/>
              </w:rPr>
              <w:tab/>
            </w:r>
            <w:r w:rsidRPr="006B252B">
              <w:rPr>
                <w:rStyle w:val="Hypertextovodkaz"/>
                <w:noProof/>
              </w:rPr>
              <w:t>Úvod do technologií</w:t>
            </w:r>
            <w:r>
              <w:rPr>
                <w:noProof/>
                <w:webHidden/>
              </w:rPr>
              <w:tab/>
            </w:r>
            <w:r>
              <w:rPr>
                <w:noProof/>
                <w:webHidden/>
              </w:rPr>
              <w:fldChar w:fldCharType="begin"/>
            </w:r>
            <w:r>
              <w:rPr>
                <w:noProof/>
                <w:webHidden/>
              </w:rPr>
              <w:instrText xml:space="preserve"> PAGEREF _Toc198281113 \h </w:instrText>
            </w:r>
            <w:r>
              <w:rPr>
                <w:noProof/>
                <w:webHidden/>
              </w:rPr>
            </w:r>
            <w:r>
              <w:rPr>
                <w:noProof/>
                <w:webHidden/>
              </w:rPr>
              <w:fldChar w:fldCharType="separate"/>
            </w:r>
            <w:r w:rsidR="00F80029">
              <w:rPr>
                <w:noProof/>
                <w:webHidden/>
              </w:rPr>
              <w:t>2</w:t>
            </w:r>
            <w:r>
              <w:rPr>
                <w:noProof/>
                <w:webHidden/>
              </w:rPr>
              <w:fldChar w:fldCharType="end"/>
            </w:r>
          </w:hyperlink>
        </w:p>
        <w:p w14:paraId="1DF5E9E7" w14:textId="2F2AA98C" w:rsidR="00A9052A" w:rsidRDefault="00A9052A">
          <w:pPr>
            <w:pStyle w:val="Obsah1"/>
            <w:tabs>
              <w:tab w:val="left" w:pos="720"/>
            </w:tabs>
            <w:rPr>
              <w:rFonts w:eastAsiaTheme="minorEastAsia"/>
              <w:noProof/>
              <w:kern w:val="2"/>
              <w:szCs w:val="24"/>
              <w:lang w:eastAsia="cs-CZ"/>
              <w14:ligatures w14:val="standardContextual"/>
            </w:rPr>
          </w:pPr>
          <w:hyperlink w:anchor="_Toc198281114" w:history="1">
            <w:r w:rsidRPr="006B252B">
              <w:rPr>
                <w:rStyle w:val="Hypertextovodkaz"/>
                <w:noProof/>
              </w:rPr>
              <w:t>2</w:t>
            </w:r>
            <w:r>
              <w:rPr>
                <w:rFonts w:eastAsiaTheme="minorEastAsia"/>
                <w:noProof/>
                <w:kern w:val="2"/>
                <w:szCs w:val="24"/>
                <w:lang w:eastAsia="cs-CZ"/>
                <w14:ligatures w14:val="standardContextual"/>
              </w:rPr>
              <w:tab/>
            </w:r>
            <w:r w:rsidRPr="006B252B">
              <w:rPr>
                <w:rStyle w:val="Hypertextovodkaz"/>
                <w:noProof/>
              </w:rPr>
              <w:t>Úvod do SVG</w:t>
            </w:r>
            <w:r>
              <w:rPr>
                <w:noProof/>
                <w:webHidden/>
              </w:rPr>
              <w:tab/>
            </w:r>
            <w:r>
              <w:rPr>
                <w:noProof/>
                <w:webHidden/>
              </w:rPr>
              <w:fldChar w:fldCharType="begin"/>
            </w:r>
            <w:r>
              <w:rPr>
                <w:noProof/>
                <w:webHidden/>
              </w:rPr>
              <w:instrText xml:space="preserve"> PAGEREF _Toc198281114 \h </w:instrText>
            </w:r>
            <w:r>
              <w:rPr>
                <w:noProof/>
                <w:webHidden/>
              </w:rPr>
            </w:r>
            <w:r>
              <w:rPr>
                <w:noProof/>
                <w:webHidden/>
              </w:rPr>
              <w:fldChar w:fldCharType="separate"/>
            </w:r>
            <w:r w:rsidR="00F80029">
              <w:rPr>
                <w:noProof/>
                <w:webHidden/>
              </w:rPr>
              <w:t>3</w:t>
            </w:r>
            <w:r>
              <w:rPr>
                <w:noProof/>
                <w:webHidden/>
              </w:rPr>
              <w:fldChar w:fldCharType="end"/>
            </w:r>
          </w:hyperlink>
        </w:p>
        <w:p w14:paraId="7E1B0095" w14:textId="1AD6F212" w:rsidR="00A9052A" w:rsidRDefault="00A9052A">
          <w:pPr>
            <w:pStyle w:val="Obsah2"/>
            <w:rPr>
              <w:rFonts w:eastAsiaTheme="minorEastAsia"/>
              <w:noProof/>
              <w:kern w:val="2"/>
              <w:szCs w:val="24"/>
              <w:lang w:eastAsia="cs-CZ"/>
              <w14:ligatures w14:val="standardContextual"/>
            </w:rPr>
          </w:pPr>
          <w:hyperlink w:anchor="_Toc198281115" w:history="1">
            <w:r w:rsidRPr="006B252B">
              <w:rPr>
                <w:rStyle w:val="Hypertextovodkaz"/>
                <w:noProof/>
              </w:rPr>
              <w:t>2.1</w:t>
            </w:r>
            <w:r>
              <w:rPr>
                <w:rFonts w:eastAsiaTheme="minorEastAsia"/>
                <w:noProof/>
                <w:kern w:val="2"/>
                <w:szCs w:val="24"/>
                <w:lang w:eastAsia="cs-CZ"/>
                <w14:ligatures w14:val="standardContextual"/>
              </w:rPr>
              <w:tab/>
            </w:r>
            <w:r w:rsidRPr="006B252B">
              <w:rPr>
                <w:rStyle w:val="Hypertextovodkaz"/>
                <w:noProof/>
              </w:rPr>
              <w:t>Obecný způsob</w:t>
            </w:r>
            <w:r>
              <w:rPr>
                <w:noProof/>
                <w:webHidden/>
              </w:rPr>
              <w:tab/>
            </w:r>
            <w:r>
              <w:rPr>
                <w:noProof/>
                <w:webHidden/>
              </w:rPr>
              <w:fldChar w:fldCharType="begin"/>
            </w:r>
            <w:r>
              <w:rPr>
                <w:noProof/>
                <w:webHidden/>
              </w:rPr>
              <w:instrText xml:space="preserve"> PAGEREF _Toc198281115 \h </w:instrText>
            </w:r>
            <w:r>
              <w:rPr>
                <w:noProof/>
                <w:webHidden/>
              </w:rPr>
            </w:r>
            <w:r>
              <w:rPr>
                <w:noProof/>
                <w:webHidden/>
              </w:rPr>
              <w:fldChar w:fldCharType="separate"/>
            </w:r>
            <w:r w:rsidR="00F80029">
              <w:rPr>
                <w:noProof/>
                <w:webHidden/>
              </w:rPr>
              <w:t>3</w:t>
            </w:r>
            <w:r>
              <w:rPr>
                <w:noProof/>
                <w:webHidden/>
              </w:rPr>
              <w:fldChar w:fldCharType="end"/>
            </w:r>
          </w:hyperlink>
        </w:p>
        <w:p w14:paraId="6CF240C6" w14:textId="0DF4B010" w:rsidR="00A9052A" w:rsidRDefault="00A9052A">
          <w:pPr>
            <w:pStyle w:val="Obsah2"/>
            <w:rPr>
              <w:rFonts w:eastAsiaTheme="minorEastAsia"/>
              <w:noProof/>
              <w:kern w:val="2"/>
              <w:szCs w:val="24"/>
              <w:lang w:eastAsia="cs-CZ"/>
              <w14:ligatures w14:val="standardContextual"/>
            </w:rPr>
          </w:pPr>
          <w:hyperlink w:anchor="_Toc198281116" w:history="1">
            <w:r w:rsidRPr="006B252B">
              <w:rPr>
                <w:rStyle w:val="Hypertextovodkaz"/>
                <w:noProof/>
              </w:rPr>
              <w:t>2.2</w:t>
            </w:r>
            <w:r>
              <w:rPr>
                <w:rFonts w:eastAsiaTheme="minorEastAsia"/>
                <w:noProof/>
                <w:kern w:val="2"/>
                <w:szCs w:val="24"/>
                <w:lang w:eastAsia="cs-CZ"/>
                <w14:ligatures w14:val="standardContextual"/>
              </w:rPr>
              <w:tab/>
            </w:r>
            <w:r w:rsidRPr="006B252B">
              <w:rPr>
                <w:rStyle w:val="Hypertextovodkaz"/>
                <w:noProof/>
              </w:rPr>
              <w:t>Bézierovy křivky</w:t>
            </w:r>
            <w:r>
              <w:rPr>
                <w:noProof/>
                <w:webHidden/>
              </w:rPr>
              <w:tab/>
            </w:r>
            <w:r>
              <w:rPr>
                <w:noProof/>
                <w:webHidden/>
              </w:rPr>
              <w:fldChar w:fldCharType="begin"/>
            </w:r>
            <w:r>
              <w:rPr>
                <w:noProof/>
                <w:webHidden/>
              </w:rPr>
              <w:instrText xml:space="preserve"> PAGEREF _Toc198281116 \h </w:instrText>
            </w:r>
            <w:r>
              <w:rPr>
                <w:noProof/>
                <w:webHidden/>
              </w:rPr>
            </w:r>
            <w:r>
              <w:rPr>
                <w:noProof/>
                <w:webHidden/>
              </w:rPr>
              <w:fldChar w:fldCharType="separate"/>
            </w:r>
            <w:r w:rsidR="00F80029">
              <w:rPr>
                <w:noProof/>
                <w:webHidden/>
              </w:rPr>
              <w:t>3</w:t>
            </w:r>
            <w:r>
              <w:rPr>
                <w:noProof/>
                <w:webHidden/>
              </w:rPr>
              <w:fldChar w:fldCharType="end"/>
            </w:r>
          </w:hyperlink>
        </w:p>
        <w:p w14:paraId="24ABD475" w14:textId="19973F34" w:rsidR="00A9052A" w:rsidRDefault="00A9052A">
          <w:pPr>
            <w:pStyle w:val="Obsah2"/>
            <w:rPr>
              <w:rFonts w:eastAsiaTheme="minorEastAsia"/>
              <w:noProof/>
              <w:kern w:val="2"/>
              <w:szCs w:val="24"/>
              <w:lang w:eastAsia="cs-CZ"/>
              <w14:ligatures w14:val="standardContextual"/>
            </w:rPr>
          </w:pPr>
          <w:hyperlink w:anchor="_Toc198281117" w:history="1">
            <w:r w:rsidRPr="006B252B">
              <w:rPr>
                <w:rStyle w:val="Hypertextovodkaz"/>
                <w:noProof/>
              </w:rPr>
              <w:t>2.3</w:t>
            </w:r>
            <w:r>
              <w:rPr>
                <w:rFonts w:eastAsiaTheme="minorEastAsia"/>
                <w:noProof/>
                <w:kern w:val="2"/>
                <w:szCs w:val="24"/>
                <w:lang w:eastAsia="cs-CZ"/>
                <w14:ligatures w14:val="standardContextual"/>
              </w:rPr>
              <w:tab/>
            </w:r>
            <w:r w:rsidRPr="006B252B">
              <w:rPr>
                <w:rStyle w:val="Hypertextovodkaz"/>
                <w:noProof/>
              </w:rPr>
              <w:t>Finální návrh</w:t>
            </w:r>
            <w:r>
              <w:rPr>
                <w:noProof/>
                <w:webHidden/>
              </w:rPr>
              <w:tab/>
            </w:r>
            <w:r>
              <w:rPr>
                <w:noProof/>
                <w:webHidden/>
              </w:rPr>
              <w:fldChar w:fldCharType="begin"/>
            </w:r>
            <w:r>
              <w:rPr>
                <w:noProof/>
                <w:webHidden/>
              </w:rPr>
              <w:instrText xml:space="preserve"> PAGEREF _Toc198281117 \h </w:instrText>
            </w:r>
            <w:r>
              <w:rPr>
                <w:noProof/>
                <w:webHidden/>
              </w:rPr>
            </w:r>
            <w:r>
              <w:rPr>
                <w:noProof/>
                <w:webHidden/>
              </w:rPr>
              <w:fldChar w:fldCharType="separate"/>
            </w:r>
            <w:r w:rsidR="00F80029">
              <w:rPr>
                <w:noProof/>
                <w:webHidden/>
              </w:rPr>
              <w:t>4</w:t>
            </w:r>
            <w:r>
              <w:rPr>
                <w:noProof/>
                <w:webHidden/>
              </w:rPr>
              <w:fldChar w:fldCharType="end"/>
            </w:r>
          </w:hyperlink>
        </w:p>
        <w:p w14:paraId="6F024EF6" w14:textId="3EE5E06C" w:rsidR="00A9052A" w:rsidRDefault="00A9052A">
          <w:pPr>
            <w:pStyle w:val="Obsah1"/>
            <w:tabs>
              <w:tab w:val="left" w:pos="720"/>
            </w:tabs>
            <w:rPr>
              <w:rFonts w:eastAsiaTheme="minorEastAsia"/>
              <w:noProof/>
              <w:kern w:val="2"/>
              <w:szCs w:val="24"/>
              <w:lang w:eastAsia="cs-CZ"/>
              <w14:ligatures w14:val="standardContextual"/>
            </w:rPr>
          </w:pPr>
          <w:hyperlink w:anchor="_Toc198281118" w:history="1">
            <w:r w:rsidRPr="006B252B">
              <w:rPr>
                <w:rStyle w:val="Hypertextovodkaz"/>
                <w:noProof/>
              </w:rPr>
              <w:t>3</w:t>
            </w:r>
            <w:r>
              <w:rPr>
                <w:rFonts w:eastAsiaTheme="minorEastAsia"/>
                <w:noProof/>
                <w:kern w:val="2"/>
                <w:szCs w:val="24"/>
                <w:lang w:eastAsia="cs-CZ"/>
                <w14:ligatures w14:val="standardContextual"/>
              </w:rPr>
              <w:tab/>
            </w:r>
            <w:r w:rsidRPr="006B252B">
              <w:rPr>
                <w:rStyle w:val="Hypertextovodkaz"/>
                <w:noProof/>
              </w:rPr>
              <w:t>Struktura knihovny</w:t>
            </w:r>
            <w:r>
              <w:rPr>
                <w:noProof/>
                <w:webHidden/>
              </w:rPr>
              <w:tab/>
            </w:r>
            <w:r>
              <w:rPr>
                <w:noProof/>
                <w:webHidden/>
              </w:rPr>
              <w:fldChar w:fldCharType="begin"/>
            </w:r>
            <w:r>
              <w:rPr>
                <w:noProof/>
                <w:webHidden/>
              </w:rPr>
              <w:instrText xml:space="preserve"> PAGEREF _Toc198281118 \h </w:instrText>
            </w:r>
            <w:r>
              <w:rPr>
                <w:noProof/>
                <w:webHidden/>
              </w:rPr>
            </w:r>
            <w:r>
              <w:rPr>
                <w:noProof/>
                <w:webHidden/>
              </w:rPr>
              <w:fldChar w:fldCharType="separate"/>
            </w:r>
            <w:r w:rsidR="00F80029">
              <w:rPr>
                <w:noProof/>
                <w:webHidden/>
              </w:rPr>
              <w:t>5</w:t>
            </w:r>
            <w:r>
              <w:rPr>
                <w:noProof/>
                <w:webHidden/>
              </w:rPr>
              <w:fldChar w:fldCharType="end"/>
            </w:r>
          </w:hyperlink>
        </w:p>
        <w:p w14:paraId="469C37FD" w14:textId="7EBD3954" w:rsidR="00A9052A" w:rsidRDefault="00A9052A">
          <w:pPr>
            <w:pStyle w:val="Obsah2"/>
            <w:rPr>
              <w:rFonts w:eastAsiaTheme="minorEastAsia"/>
              <w:noProof/>
              <w:kern w:val="2"/>
              <w:szCs w:val="24"/>
              <w:lang w:eastAsia="cs-CZ"/>
              <w14:ligatures w14:val="standardContextual"/>
            </w:rPr>
          </w:pPr>
          <w:hyperlink w:anchor="_Toc198281119" w:history="1">
            <w:r w:rsidRPr="006B252B">
              <w:rPr>
                <w:rStyle w:val="Hypertextovodkaz"/>
                <w:noProof/>
              </w:rPr>
              <w:t>3.1</w:t>
            </w:r>
            <w:r>
              <w:rPr>
                <w:rFonts w:eastAsiaTheme="minorEastAsia"/>
                <w:noProof/>
                <w:kern w:val="2"/>
                <w:szCs w:val="24"/>
                <w:lang w:eastAsia="cs-CZ"/>
                <w14:ligatures w14:val="standardContextual"/>
              </w:rPr>
              <w:tab/>
            </w:r>
            <w:r w:rsidRPr="006B252B">
              <w:rPr>
                <w:rStyle w:val="Hypertextovodkaz"/>
                <w:noProof/>
              </w:rPr>
              <w:t>Library Controller</w:t>
            </w:r>
            <w:r>
              <w:rPr>
                <w:noProof/>
                <w:webHidden/>
              </w:rPr>
              <w:tab/>
            </w:r>
            <w:r>
              <w:rPr>
                <w:noProof/>
                <w:webHidden/>
              </w:rPr>
              <w:fldChar w:fldCharType="begin"/>
            </w:r>
            <w:r>
              <w:rPr>
                <w:noProof/>
                <w:webHidden/>
              </w:rPr>
              <w:instrText xml:space="preserve"> PAGEREF _Toc198281119 \h </w:instrText>
            </w:r>
            <w:r>
              <w:rPr>
                <w:noProof/>
                <w:webHidden/>
              </w:rPr>
            </w:r>
            <w:r>
              <w:rPr>
                <w:noProof/>
                <w:webHidden/>
              </w:rPr>
              <w:fldChar w:fldCharType="separate"/>
            </w:r>
            <w:r w:rsidR="00F80029">
              <w:rPr>
                <w:noProof/>
                <w:webHidden/>
              </w:rPr>
              <w:t>5</w:t>
            </w:r>
            <w:r>
              <w:rPr>
                <w:noProof/>
                <w:webHidden/>
              </w:rPr>
              <w:fldChar w:fldCharType="end"/>
            </w:r>
          </w:hyperlink>
        </w:p>
        <w:p w14:paraId="721CD23A" w14:textId="799003EB" w:rsidR="00A9052A" w:rsidRDefault="00A9052A">
          <w:pPr>
            <w:pStyle w:val="Obsah3"/>
            <w:rPr>
              <w:rFonts w:eastAsiaTheme="minorEastAsia"/>
              <w:noProof/>
              <w:kern w:val="2"/>
              <w:szCs w:val="24"/>
              <w:lang w:eastAsia="cs-CZ"/>
              <w14:ligatures w14:val="standardContextual"/>
            </w:rPr>
          </w:pPr>
          <w:hyperlink w:anchor="_Toc198281120" w:history="1">
            <w:r w:rsidRPr="006B252B">
              <w:rPr>
                <w:rStyle w:val="Hypertextovodkaz"/>
                <w:noProof/>
              </w:rPr>
              <w:t>3.1.1</w:t>
            </w:r>
            <w:r>
              <w:rPr>
                <w:rFonts w:eastAsiaTheme="minorEastAsia"/>
                <w:noProof/>
                <w:kern w:val="2"/>
                <w:szCs w:val="24"/>
                <w:lang w:eastAsia="cs-CZ"/>
                <w14:ligatures w14:val="standardContextual"/>
              </w:rPr>
              <w:tab/>
            </w:r>
            <w:r w:rsidRPr="006B252B">
              <w:rPr>
                <w:rStyle w:val="Hypertextovodkaz"/>
                <w:noProof/>
              </w:rPr>
              <w:t>UseDebounce</w:t>
            </w:r>
            <w:r>
              <w:rPr>
                <w:noProof/>
                <w:webHidden/>
              </w:rPr>
              <w:tab/>
            </w:r>
            <w:r>
              <w:rPr>
                <w:noProof/>
                <w:webHidden/>
              </w:rPr>
              <w:fldChar w:fldCharType="begin"/>
            </w:r>
            <w:r>
              <w:rPr>
                <w:noProof/>
                <w:webHidden/>
              </w:rPr>
              <w:instrText xml:space="preserve"> PAGEREF _Toc198281120 \h </w:instrText>
            </w:r>
            <w:r>
              <w:rPr>
                <w:noProof/>
                <w:webHidden/>
              </w:rPr>
            </w:r>
            <w:r>
              <w:rPr>
                <w:noProof/>
                <w:webHidden/>
              </w:rPr>
              <w:fldChar w:fldCharType="separate"/>
            </w:r>
            <w:r w:rsidR="00F80029">
              <w:rPr>
                <w:noProof/>
                <w:webHidden/>
              </w:rPr>
              <w:t>6</w:t>
            </w:r>
            <w:r>
              <w:rPr>
                <w:noProof/>
                <w:webHidden/>
              </w:rPr>
              <w:fldChar w:fldCharType="end"/>
            </w:r>
          </w:hyperlink>
        </w:p>
        <w:p w14:paraId="56B9FBCC" w14:textId="253F8D65" w:rsidR="00A9052A" w:rsidRDefault="00A9052A">
          <w:pPr>
            <w:pStyle w:val="Obsah3"/>
            <w:rPr>
              <w:rFonts w:eastAsiaTheme="minorEastAsia"/>
              <w:noProof/>
              <w:kern w:val="2"/>
              <w:szCs w:val="24"/>
              <w:lang w:eastAsia="cs-CZ"/>
              <w14:ligatures w14:val="standardContextual"/>
            </w:rPr>
          </w:pPr>
          <w:hyperlink w:anchor="_Toc198281121" w:history="1">
            <w:r w:rsidRPr="006B252B">
              <w:rPr>
                <w:rStyle w:val="Hypertextovodkaz"/>
                <w:noProof/>
              </w:rPr>
              <w:t>3.1.2</w:t>
            </w:r>
            <w:r>
              <w:rPr>
                <w:rFonts w:eastAsiaTheme="minorEastAsia"/>
                <w:noProof/>
                <w:kern w:val="2"/>
                <w:szCs w:val="24"/>
                <w:lang w:eastAsia="cs-CZ"/>
                <w14:ligatures w14:val="standardContextual"/>
              </w:rPr>
              <w:tab/>
            </w:r>
            <w:r w:rsidRPr="006B252B">
              <w:rPr>
                <w:rStyle w:val="Hypertextovodkaz"/>
                <w:noProof/>
              </w:rPr>
              <w:t>GenerateGrid</w:t>
            </w:r>
            <w:r>
              <w:rPr>
                <w:noProof/>
                <w:webHidden/>
              </w:rPr>
              <w:tab/>
            </w:r>
            <w:r>
              <w:rPr>
                <w:noProof/>
                <w:webHidden/>
              </w:rPr>
              <w:fldChar w:fldCharType="begin"/>
            </w:r>
            <w:r>
              <w:rPr>
                <w:noProof/>
                <w:webHidden/>
              </w:rPr>
              <w:instrText xml:space="preserve"> PAGEREF _Toc198281121 \h </w:instrText>
            </w:r>
            <w:r>
              <w:rPr>
                <w:noProof/>
                <w:webHidden/>
              </w:rPr>
            </w:r>
            <w:r>
              <w:rPr>
                <w:noProof/>
                <w:webHidden/>
              </w:rPr>
              <w:fldChar w:fldCharType="separate"/>
            </w:r>
            <w:r w:rsidR="00F80029">
              <w:rPr>
                <w:noProof/>
                <w:webHidden/>
              </w:rPr>
              <w:t>6</w:t>
            </w:r>
            <w:r>
              <w:rPr>
                <w:noProof/>
                <w:webHidden/>
              </w:rPr>
              <w:fldChar w:fldCharType="end"/>
            </w:r>
          </w:hyperlink>
        </w:p>
        <w:p w14:paraId="37FD9D59" w14:textId="7659AF1B" w:rsidR="00A9052A" w:rsidRDefault="00A9052A">
          <w:pPr>
            <w:pStyle w:val="Obsah3"/>
            <w:rPr>
              <w:rFonts w:eastAsiaTheme="minorEastAsia"/>
              <w:noProof/>
              <w:kern w:val="2"/>
              <w:szCs w:val="24"/>
              <w:lang w:eastAsia="cs-CZ"/>
              <w14:ligatures w14:val="standardContextual"/>
            </w:rPr>
          </w:pPr>
          <w:hyperlink w:anchor="_Toc198281122" w:history="1">
            <w:r w:rsidRPr="006B252B">
              <w:rPr>
                <w:rStyle w:val="Hypertextovodkaz"/>
                <w:noProof/>
              </w:rPr>
              <w:t>3.1.3</w:t>
            </w:r>
            <w:r>
              <w:rPr>
                <w:rFonts w:eastAsiaTheme="minorEastAsia"/>
                <w:noProof/>
                <w:kern w:val="2"/>
                <w:szCs w:val="24"/>
                <w:lang w:eastAsia="cs-CZ"/>
                <w14:ligatures w14:val="standardContextual"/>
              </w:rPr>
              <w:tab/>
            </w:r>
            <w:r w:rsidRPr="006B252B">
              <w:rPr>
                <w:rStyle w:val="Hypertextovodkaz"/>
                <w:noProof/>
              </w:rPr>
              <w:t>Zoom, Move, Touch</w:t>
            </w:r>
            <w:r>
              <w:rPr>
                <w:noProof/>
                <w:webHidden/>
              </w:rPr>
              <w:tab/>
            </w:r>
            <w:r>
              <w:rPr>
                <w:noProof/>
                <w:webHidden/>
              </w:rPr>
              <w:fldChar w:fldCharType="begin"/>
            </w:r>
            <w:r>
              <w:rPr>
                <w:noProof/>
                <w:webHidden/>
              </w:rPr>
              <w:instrText xml:space="preserve"> PAGEREF _Toc198281122 \h </w:instrText>
            </w:r>
            <w:r>
              <w:rPr>
                <w:noProof/>
                <w:webHidden/>
              </w:rPr>
            </w:r>
            <w:r>
              <w:rPr>
                <w:noProof/>
                <w:webHidden/>
              </w:rPr>
              <w:fldChar w:fldCharType="separate"/>
            </w:r>
            <w:r w:rsidR="00F80029">
              <w:rPr>
                <w:noProof/>
                <w:webHidden/>
              </w:rPr>
              <w:t>6</w:t>
            </w:r>
            <w:r>
              <w:rPr>
                <w:noProof/>
                <w:webHidden/>
              </w:rPr>
              <w:fldChar w:fldCharType="end"/>
            </w:r>
          </w:hyperlink>
        </w:p>
        <w:p w14:paraId="178A29D0" w14:textId="286B0CE1" w:rsidR="00A9052A" w:rsidRDefault="00A9052A">
          <w:pPr>
            <w:pStyle w:val="Obsah3"/>
            <w:rPr>
              <w:rFonts w:eastAsiaTheme="minorEastAsia"/>
              <w:noProof/>
              <w:kern w:val="2"/>
              <w:szCs w:val="24"/>
              <w:lang w:eastAsia="cs-CZ"/>
              <w14:ligatures w14:val="standardContextual"/>
            </w:rPr>
          </w:pPr>
          <w:hyperlink w:anchor="_Toc198281123" w:history="1">
            <w:r w:rsidRPr="006B252B">
              <w:rPr>
                <w:rStyle w:val="Hypertextovodkaz"/>
                <w:noProof/>
              </w:rPr>
              <w:t>3.1.4</w:t>
            </w:r>
            <w:r>
              <w:rPr>
                <w:rFonts w:eastAsiaTheme="minorEastAsia"/>
                <w:noProof/>
                <w:kern w:val="2"/>
                <w:szCs w:val="24"/>
                <w:lang w:eastAsia="cs-CZ"/>
                <w14:ligatures w14:val="standardContextual"/>
              </w:rPr>
              <w:tab/>
            </w:r>
            <w:r w:rsidRPr="006B252B">
              <w:rPr>
                <w:rStyle w:val="Hypertextovodkaz"/>
                <w:noProof/>
              </w:rPr>
              <w:t>Parse Expression</w:t>
            </w:r>
            <w:r>
              <w:rPr>
                <w:noProof/>
                <w:webHidden/>
              </w:rPr>
              <w:tab/>
            </w:r>
            <w:r>
              <w:rPr>
                <w:noProof/>
                <w:webHidden/>
              </w:rPr>
              <w:fldChar w:fldCharType="begin"/>
            </w:r>
            <w:r>
              <w:rPr>
                <w:noProof/>
                <w:webHidden/>
              </w:rPr>
              <w:instrText xml:space="preserve"> PAGEREF _Toc198281123 \h </w:instrText>
            </w:r>
            <w:r>
              <w:rPr>
                <w:noProof/>
                <w:webHidden/>
              </w:rPr>
            </w:r>
            <w:r>
              <w:rPr>
                <w:noProof/>
                <w:webHidden/>
              </w:rPr>
              <w:fldChar w:fldCharType="separate"/>
            </w:r>
            <w:r w:rsidR="00F80029">
              <w:rPr>
                <w:noProof/>
                <w:webHidden/>
              </w:rPr>
              <w:t>6</w:t>
            </w:r>
            <w:r>
              <w:rPr>
                <w:noProof/>
                <w:webHidden/>
              </w:rPr>
              <w:fldChar w:fldCharType="end"/>
            </w:r>
          </w:hyperlink>
        </w:p>
        <w:p w14:paraId="2A72D92B" w14:textId="1B70C478" w:rsidR="00A9052A" w:rsidRDefault="00A9052A">
          <w:pPr>
            <w:pStyle w:val="Obsah3"/>
            <w:rPr>
              <w:rFonts w:eastAsiaTheme="minorEastAsia"/>
              <w:noProof/>
              <w:kern w:val="2"/>
              <w:szCs w:val="24"/>
              <w:lang w:eastAsia="cs-CZ"/>
              <w14:ligatures w14:val="standardContextual"/>
            </w:rPr>
          </w:pPr>
          <w:hyperlink w:anchor="_Toc198281124" w:history="1">
            <w:r w:rsidRPr="006B252B">
              <w:rPr>
                <w:rStyle w:val="Hypertextovodkaz"/>
                <w:noProof/>
              </w:rPr>
              <w:t>3.1.5</w:t>
            </w:r>
            <w:r>
              <w:rPr>
                <w:rFonts w:eastAsiaTheme="minorEastAsia"/>
                <w:noProof/>
                <w:kern w:val="2"/>
                <w:szCs w:val="24"/>
                <w:lang w:eastAsia="cs-CZ"/>
                <w14:ligatures w14:val="standardContextual"/>
              </w:rPr>
              <w:tab/>
            </w:r>
            <w:r w:rsidRPr="006B252B">
              <w:rPr>
                <w:rStyle w:val="Hypertextovodkaz"/>
                <w:noProof/>
              </w:rPr>
              <w:t>Process Input</w:t>
            </w:r>
            <w:r>
              <w:rPr>
                <w:noProof/>
                <w:webHidden/>
              </w:rPr>
              <w:tab/>
            </w:r>
            <w:r>
              <w:rPr>
                <w:noProof/>
                <w:webHidden/>
              </w:rPr>
              <w:fldChar w:fldCharType="begin"/>
            </w:r>
            <w:r>
              <w:rPr>
                <w:noProof/>
                <w:webHidden/>
              </w:rPr>
              <w:instrText xml:space="preserve"> PAGEREF _Toc198281124 \h </w:instrText>
            </w:r>
            <w:r>
              <w:rPr>
                <w:noProof/>
                <w:webHidden/>
              </w:rPr>
            </w:r>
            <w:r>
              <w:rPr>
                <w:noProof/>
                <w:webHidden/>
              </w:rPr>
              <w:fldChar w:fldCharType="separate"/>
            </w:r>
            <w:r w:rsidR="00F80029">
              <w:rPr>
                <w:noProof/>
                <w:webHidden/>
              </w:rPr>
              <w:t>6</w:t>
            </w:r>
            <w:r>
              <w:rPr>
                <w:noProof/>
                <w:webHidden/>
              </w:rPr>
              <w:fldChar w:fldCharType="end"/>
            </w:r>
          </w:hyperlink>
        </w:p>
        <w:p w14:paraId="130220D6" w14:textId="0B4D5CA3" w:rsidR="00A9052A" w:rsidRDefault="00A9052A">
          <w:pPr>
            <w:pStyle w:val="Obsah2"/>
            <w:rPr>
              <w:rFonts w:eastAsiaTheme="minorEastAsia"/>
              <w:noProof/>
              <w:kern w:val="2"/>
              <w:szCs w:val="24"/>
              <w:lang w:eastAsia="cs-CZ"/>
              <w14:ligatures w14:val="standardContextual"/>
            </w:rPr>
          </w:pPr>
          <w:hyperlink w:anchor="_Toc198281125" w:history="1">
            <w:r w:rsidRPr="006B252B">
              <w:rPr>
                <w:rStyle w:val="Hypertextovodkaz"/>
                <w:noProof/>
              </w:rPr>
              <w:t>3.2</w:t>
            </w:r>
            <w:r>
              <w:rPr>
                <w:rFonts w:eastAsiaTheme="minorEastAsia"/>
                <w:noProof/>
                <w:kern w:val="2"/>
                <w:szCs w:val="24"/>
                <w:lang w:eastAsia="cs-CZ"/>
                <w14:ligatures w14:val="standardContextual"/>
              </w:rPr>
              <w:tab/>
            </w:r>
            <w:r w:rsidRPr="006B252B">
              <w:rPr>
                <w:rStyle w:val="Hypertextovodkaz"/>
                <w:noProof/>
              </w:rPr>
              <w:t>General</w:t>
            </w:r>
            <w:r>
              <w:rPr>
                <w:noProof/>
                <w:webHidden/>
              </w:rPr>
              <w:tab/>
            </w:r>
            <w:r>
              <w:rPr>
                <w:noProof/>
                <w:webHidden/>
              </w:rPr>
              <w:fldChar w:fldCharType="begin"/>
            </w:r>
            <w:r>
              <w:rPr>
                <w:noProof/>
                <w:webHidden/>
              </w:rPr>
              <w:instrText xml:space="preserve"> PAGEREF _Toc198281125 \h </w:instrText>
            </w:r>
            <w:r>
              <w:rPr>
                <w:noProof/>
                <w:webHidden/>
              </w:rPr>
            </w:r>
            <w:r>
              <w:rPr>
                <w:noProof/>
                <w:webHidden/>
              </w:rPr>
              <w:fldChar w:fldCharType="separate"/>
            </w:r>
            <w:r w:rsidR="00F80029">
              <w:rPr>
                <w:noProof/>
                <w:webHidden/>
              </w:rPr>
              <w:t>7</w:t>
            </w:r>
            <w:r>
              <w:rPr>
                <w:noProof/>
                <w:webHidden/>
              </w:rPr>
              <w:fldChar w:fldCharType="end"/>
            </w:r>
          </w:hyperlink>
        </w:p>
        <w:p w14:paraId="53B27FE4" w14:textId="1C0748B9" w:rsidR="00A9052A" w:rsidRDefault="00A9052A">
          <w:pPr>
            <w:pStyle w:val="Obsah3"/>
            <w:rPr>
              <w:rFonts w:eastAsiaTheme="minorEastAsia"/>
              <w:noProof/>
              <w:kern w:val="2"/>
              <w:szCs w:val="24"/>
              <w:lang w:eastAsia="cs-CZ"/>
              <w14:ligatures w14:val="standardContextual"/>
            </w:rPr>
          </w:pPr>
          <w:hyperlink w:anchor="_Toc198281126" w:history="1">
            <w:r w:rsidRPr="006B252B">
              <w:rPr>
                <w:rStyle w:val="Hypertextovodkaz"/>
                <w:noProof/>
              </w:rPr>
              <w:t>3.2.1</w:t>
            </w:r>
            <w:r>
              <w:rPr>
                <w:rFonts w:eastAsiaTheme="minorEastAsia"/>
                <w:noProof/>
                <w:kern w:val="2"/>
                <w:szCs w:val="24"/>
                <w:lang w:eastAsia="cs-CZ"/>
                <w14:ligatures w14:val="standardContextual"/>
              </w:rPr>
              <w:tab/>
            </w:r>
            <w:r w:rsidRPr="006B252B">
              <w:rPr>
                <w:rStyle w:val="Hypertextovodkaz"/>
                <w:noProof/>
              </w:rPr>
              <w:t>useMemo</w:t>
            </w:r>
            <w:r>
              <w:rPr>
                <w:noProof/>
                <w:webHidden/>
              </w:rPr>
              <w:tab/>
            </w:r>
            <w:r>
              <w:rPr>
                <w:noProof/>
                <w:webHidden/>
              </w:rPr>
              <w:fldChar w:fldCharType="begin"/>
            </w:r>
            <w:r>
              <w:rPr>
                <w:noProof/>
                <w:webHidden/>
              </w:rPr>
              <w:instrText xml:space="preserve"> PAGEREF _Toc198281126 \h </w:instrText>
            </w:r>
            <w:r>
              <w:rPr>
                <w:noProof/>
                <w:webHidden/>
              </w:rPr>
            </w:r>
            <w:r>
              <w:rPr>
                <w:noProof/>
                <w:webHidden/>
              </w:rPr>
              <w:fldChar w:fldCharType="separate"/>
            </w:r>
            <w:r w:rsidR="00F80029">
              <w:rPr>
                <w:noProof/>
                <w:webHidden/>
              </w:rPr>
              <w:t>7</w:t>
            </w:r>
            <w:r>
              <w:rPr>
                <w:noProof/>
                <w:webHidden/>
              </w:rPr>
              <w:fldChar w:fldCharType="end"/>
            </w:r>
          </w:hyperlink>
        </w:p>
        <w:p w14:paraId="01E138FB" w14:textId="166F84B3" w:rsidR="00A9052A" w:rsidRDefault="00A9052A">
          <w:pPr>
            <w:pStyle w:val="Obsah2"/>
            <w:rPr>
              <w:rFonts w:eastAsiaTheme="minorEastAsia"/>
              <w:noProof/>
              <w:kern w:val="2"/>
              <w:szCs w:val="24"/>
              <w:lang w:eastAsia="cs-CZ"/>
              <w14:ligatures w14:val="standardContextual"/>
            </w:rPr>
          </w:pPr>
          <w:hyperlink w:anchor="_Toc198281127" w:history="1">
            <w:r w:rsidRPr="006B252B">
              <w:rPr>
                <w:rStyle w:val="Hypertextovodkaz"/>
                <w:noProof/>
              </w:rPr>
              <w:t>3.3</w:t>
            </w:r>
            <w:r>
              <w:rPr>
                <w:rFonts w:eastAsiaTheme="minorEastAsia"/>
                <w:noProof/>
                <w:kern w:val="2"/>
                <w:szCs w:val="24"/>
                <w:lang w:eastAsia="cs-CZ"/>
                <w14:ligatures w14:val="standardContextual"/>
              </w:rPr>
              <w:tab/>
            </w:r>
            <w:r w:rsidRPr="006B252B">
              <w:rPr>
                <w:rStyle w:val="Hypertextovodkaz"/>
                <w:noProof/>
              </w:rPr>
              <w:t>Evaluator</w:t>
            </w:r>
            <w:r>
              <w:rPr>
                <w:noProof/>
                <w:webHidden/>
              </w:rPr>
              <w:tab/>
            </w:r>
            <w:r>
              <w:rPr>
                <w:noProof/>
                <w:webHidden/>
              </w:rPr>
              <w:fldChar w:fldCharType="begin"/>
            </w:r>
            <w:r>
              <w:rPr>
                <w:noProof/>
                <w:webHidden/>
              </w:rPr>
              <w:instrText xml:space="preserve"> PAGEREF _Toc198281127 \h </w:instrText>
            </w:r>
            <w:r>
              <w:rPr>
                <w:noProof/>
                <w:webHidden/>
              </w:rPr>
            </w:r>
            <w:r>
              <w:rPr>
                <w:noProof/>
                <w:webHidden/>
              </w:rPr>
              <w:fldChar w:fldCharType="separate"/>
            </w:r>
            <w:r w:rsidR="00F80029">
              <w:rPr>
                <w:noProof/>
                <w:webHidden/>
              </w:rPr>
              <w:t>7</w:t>
            </w:r>
            <w:r>
              <w:rPr>
                <w:noProof/>
                <w:webHidden/>
              </w:rPr>
              <w:fldChar w:fldCharType="end"/>
            </w:r>
          </w:hyperlink>
        </w:p>
        <w:p w14:paraId="38539EEB" w14:textId="4819EDBA" w:rsidR="00A9052A" w:rsidRDefault="00A9052A">
          <w:pPr>
            <w:pStyle w:val="Obsah2"/>
            <w:rPr>
              <w:rFonts w:eastAsiaTheme="minorEastAsia"/>
              <w:noProof/>
              <w:kern w:val="2"/>
              <w:szCs w:val="24"/>
              <w:lang w:eastAsia="cs-CZ"/>
              <w14:ligatures w14:val="standardContextual"/>
            </w:rPr>
          </w:pPr>
          <w:hyperlink w:anchor="_Toc198281128" w:history="1">
            <w:r w:rsidRPr="006B252B">
              <w:rPr>
                <w:rStyle w:val="Hypertextovodkaz"/>
                <w:noProof/>
              </w:rPr>
              <w:t>3.4</w:t>
            </w:r>
            <w:r>
              <w:rPr>
                <w:rFonts w:eastAsiaTheme="minorEastAsia"/>
                <w:noProof/>
                <w:kern w:val="2"/>
                <w:szCs w:val="24"/>
                <w:lang w:eastAsia="cs-CZ"/>
                <w14:ligatures w14:val="standardContextual"/>
              </w:rPr>
              <w:tab/>
            </w:r>
            <w:r w:rsidRPr="006B252B">
              <w:rPr>
                <w:rStyle w:val="Hypertextovodkaz"/>
                <w:noProof/>
              </w:rPr>
              <w:t>Picker</w:t>
            </w:r>
            <w:r>
              <w:rPr>
                <w:noProof/>
                <w:webHidden/>
              </w:rPr>
              <w:tab/>
            </w:r>
            <w:r>
              <w:rPr>
                <w:noProof/>
                <w:webHidden/>
              </w:rPr>
              <w:fldChar w:fldCharType="begin"/>
            </w:r>
            <w:r>
              <w:rPr>
                <w:noProof/>
                <w:webHidden/>
              </w:rPr>
              <w:instrText xml:space="preserve"> PAGEREF _Toc198281128 \h </w:instrText>
            </w:r>
            <w:r>
              <w:rPr>
                <w:noProof/>
                <w:webHidden/>
              </w:rPr>
            </w:r>
            <w:r>
              <w:rPr>
                <w:noProof/>
                <w:webHidden/>
              </w:rPr>
              <w:fldChar w:fldCharType="separate"/>
            </w:r>
            <w:r w:rsidR="00F80029">
              <w:rPr>
                <w:noProof/>
                <w:webHidden/>
              </w:rPr>
              <w:t>7</w:t>
            </w:r>
            <w:r>
              <w:rPr>
                <w:noProof/>
                <w:webHidden/>
              </w:rPr>
              <w:fldChar w:fldCharType="end"/>
            </w:r>
          </w:hyperlink>
        </w:p>
        <w:p w14:paraId="7B047DE1" w14:textId="1A2D1B3D" w:rsidR="00A9052A" w:rsidRDefault="00A9052A">
          <w:pPr>
            <w:pStyle w:val="Obsah1"/>
            <w:tabs>
              <w:tab w:val="left" w:pos="720"/>
            </w:tabs>
            <w:rPr>
              <w:rFonts w:eastAsiaTheme="minorEastAsia"/>
              <w:noProof/>
              <w:kern w:val="2"/>
              <w:szCs w:val="24"/>
              <w:lang w:eastAsia="cs-CZ"/>
              <w14:ligatures w14:val="standardContextual"/>
            </w:rPr>
          </w:pPr>
          <w:hyperlink w:anchor="_Toc198281129" w:history="1">
            <w:r w:rsidRPr="006B252B">
              <w:rPr>
                <w:rStyle w:val="Hypertextovodkaz"/>
                <w:noProof/>
              </w:rPr>
              <w:t>4</w:t>
            </w:r>
            <w:r>
              <w:rPr>
                <w:rFonts w:eastAsiaTheme="minorEastAsia"/>
                <w:noProof/>
                <w:kern w:val="2"/>
                <w:szCs w:val="24"/>
                <w:lang w:eastAsia="cs-CZ"/>
                <w14:ligatures w14:val="standardContextual"/>
              </w:rPr>
              <w:tab/>
            </w:r>
            <w:r w:rsidRPr="006B252B">
              <w:rPr>
                <w:rStyle w:val="Hypertextovodkaz"/>
                <w:noProof/>
              </w:rPr>
              <w:t>Implementace</w:t>
            </w:r>
            <w:r>
              <w:rPr>
                <w:noProof/>
                <w:webHidden/>
              </w:rPr>
              <w:tab/>
            </w:r>
            <w:r>
              <w:rPr>
                <w:noProof/>
                <w:webHidden/>
              </w:rPr>
              <w:fldChar w:fldCharType="begin"/>
            </w:r>
            <w:r>
              <w:rPr>
                <w:noProof/>
                <w:webHidden/>
              </w:rPr>
              <w:instrText xml:space="preserve"> PAGEREF _Toc198281129 \h </w:instrText>
            </w:r>
            <w:r>
              <w:rPr>
                <w:noProof/>
                <w:webHidden/>
              </w:rPr>
            </w:r>
            <w:r>
              <w:rPr>
                <w:noProof/>
                <w:webHidden/>
              </w:rPr>
              <w:fldChar w:fldCharType="separate"/>
            </w:r>
            <w:r w:rsidR="00F80029">
              <w:rPr>
                <w:noProof/>
                <w:webHidden/>
              </w:rPr>
              <w:t>9</w:t>
            </w:r>
            <w:r>
              <w:rPr>
                <w:noProof/>
                <w:webHidden/>
              </w:rPr>
              <w:fldChar w:fldCharType="end"/>
            </w:r>
          </w:hyperlink>
        </w:p>
        <w:p w14:paraId="765E0FC7" w14:textId="30C49C77" w:rsidR="00A9052A" w:rsidRDefault="00A9052A">
          <w:pPr>
            <w:pStyle w:val="Obsah2"/>
            <w:rPr>
              <w:rFonts w:eastAsiaTheme="minorEastAsia"/>
              <w:noProof/>
              <w:kern w:val="2"/>
              <w:szCs w:val="24"/>
              <w:lang w:eastAsia="cs-CZ"/>
              <w14:ligatures w14:val="standardContextual"/>
            </w:rPr>
          </w:pPr>
          <w:hyperlink w:anchor="_Toc198281130" w:history="1">
            <w:r w:rsidRPr="006B252B">
              <w:rPr>
                <w:rStyle w:val="Hypertextovodkaz"/>
                <w:noProof/>
              </w:rPr>
              <w:t>4.1</w:t>
            </w:r>
            <w:r>
              <w:rPr>
                <w:rFonts w:eastAsiaTheme="minorEastAsia"/>
                <w:noProof/>
                <w:kern w:val="2"/>
                <w:szCs w:val="24"/>
                <w:lang w:eastAsia="cs-CZ"/>
                <w14:ligatures w14:val="standardContextual"/>
              </w:rPr>
              <w:tab/>
            </w:r>
            <w:r w:rsidRPr="006B252B">
              <w:rPr>
                <w:rStyle w:val="Hypertextovodkaz"/>
                <w:noProof/>
              </w:rPr>
              <w:t>Asymptote-detection tool</w:t>
            </w:r>
            <w:r>
              <w:rPr>
                <w:noProof/>
                <w:webHidden/>
              </w:rPr>
              <w:tab/>
            </w:r>
            <w:r>
              <w:rPr>
                <w:noProof/>
                <w:webHidden/>
              </w:rPr>
              <w:fldChar w:fldCharType="begin"/>
            </w:r>
            <w:r>
              <w:rPr>
                <w:noProof/>
                <w:webHidden/>
              </w:rPr>
              <w:instrText xml:space="preserve"> PAGEREF _Toc198281130 \h </w:instrText>
            </w:r>
            <w:r>
              <w:rPr>
                <w:noProof/>
                <w:webHidden/>
              </w:rPr>
            </w:r>
            <w:r>
              <w:rPr>
                <w:noProof/>
                <w:webHidden/>
              </w:rPr>
              <w:fldChar w:fldCharType="separate"/>
            </w:r>
            <w:r w:rsidR="00F80029">
              <w:rPr>
                <w:noProof/>
                <w:webHidden/>
              </w:rPr>
              <w:t>9</w:t>
            </w:r>
            <w:r>
              <w:rPr>
                <w:noProof/>
                <w:webHidden/>
              </w:rPr>
              <w:fldChar w:fldCharType="end"/>
            </w:r>
          </w:hyperlink>
        </w:p>
        <w:p w14:paraId="11904CFE" w14:textId="54F69E89" w:rsidR="00A9052A" w:rsidRDefault="00A9052A">
          <w:pPr>
            <w:pStyle w:val="Obsah3"/>
            <w:rPr>
              <w:rFonts w:eastAsiaTheme="minorEastAsia"/>
              <w:noProof/>
              <w:kern w:val="2"/>
              <w:szCs w:val="24"/>
              <w:lang w:eastAsia="cs-CZ"/>
              <w14:ligatures w14:val="standardContextual"/>
            </w:rPr>
          </w:pPr>
          <w:hyperlink w:anchor="_Toc198281131" w:history="1">
            <w:r w:rsidRPr="006B252B">
              <w:rPr>
                <w:rStyle w:val="Hypertextovodkaz"/>
                <w:noProof/>
              </w:rPr>
              <w:t>4.1.1</w:t>
            </w:r>
            <w:r>
              <w:rPr>
                <w:rFonts w:eastAsiaTheme="minorEastAsia"/>
                <w:noProof/>
                <w:kern w:val="2"/>
                <w:szCs w:val="24"/>
                <w:lang w:eastAsia="cs-CZ"/>
                <w14:ligatures w14:val="standardContextual"/>
              </w:rPr>
              <w:tab/>
            </w:r>
            <w:r w:rsidRPr="006B252B">
              <w:rPr>
                <w:rStyle w:val="Hypertextovodkaz"/>
                <w:noProof/>
              </w:rPr>
              <w:t>Asymptoty</w:t>
            </w:r>
            <w:r>
              <w:rPr>
                <w:noProof/>
                <w:webHidden/>
              </w:rPr>
              <w:tab/>
            </w:r>
            <w:r>
              <w:rPr>
                <w:noProof/>
                <w:webHidden/>
              </w:rPr>
              <w:fldChar w:fldCharType="begin"/>
            </w:r>
            <w:r>
              <w:rPr>
                <w:noProof/>
                <w:webHidden/>
              </w:rPr>
              <w:instrText xml:space="preserve"> PAGEREF _Toc198281131 \h </w:instrText>
            </w:r>
            <w:r>
              <w:rPr>
                <w:noProof/>
                <w:webHidden/>
              </w:rPr>
            </w:r>
            <w:r>
              <w:rPr>
                <w:noProof/>
                <w:webHidden/>
              </w:rPr>
              <w:fldChar w:fldCharType="separate"/>
            </w:r>
            <w:r w:rsidR="00F80029">
              <w:rPr>
                <w:noProof/>
                <w:webHidden/>
              </w:rPr>
              <w:t>9</w:t>
            </w:r>
            <w:r>
              <w:rPr>
                <w:noProof/>
                <w:webHidden/>
              </w:rPr>
              <w:fldChar w:fldCharType="end"/>
            </w:r>
          </w:hyperlink>
        </w:p>
        <w:p w14:paraId="67E65DF3" w14:textId="14CD3608" w:rsidR="00A9052A" w:rsidRDefault="00A9052A">
          <w:pPr>
            <w:pStyle w:val="Obsah3"/>
            <w:rPr>
              <w:rFonts w:eastAsiaTheme="minorEastAsia"/>
              <w:noProof/>
              <w:kern w:val="2"/>
              <w:szCs w:val="24"/>
              <w:lang w:eastAsia="cs-CZ"/>
              <w14:ligatures w14:val="standardContextual"/>
            </w:rPr>
          </w:pPr>
          <w:hyperlink w:anchor="_Toc198281132" w:history="1">
            <w:r w:rsidRPr="006B252B">
              <w:rPr>
                <w:rStyle w:val="Hypertextovodkaz"/>
                <w:noProof/>
              </w:rPr>
              <w:t>4.1.2</w:t>
            </w:r>
            <w:r>
              <w:rPr>
                <w:rFonts w:eastAsiaTheme="minorEastAsia"/>
                <w:noProof/>
                <w:kern w:val="2"/>
                <w:szCs w:val="24"/>
                <w:lang w:eastAsia="cs-CZ"/>
                <w14:ligatures w14:val="standardContextual"/>
              </w:rPr>
              <w:tab/>
            </w:r>
            <w:r w:rsidRPr="006B252B">
              <w:rPr>
                <w:rStyle w:val="Hypertextovodkaz"/>
                <w:noProof/>
              </w:rPr>
              <w:t>Intervaly</w:t>
            </w:r>
            <w:r>
              <w:rPr>
                <w:noProof/>
                <w:webHidden/>
              </w:rPr>
              <w:tab/>
            </w:r>
            <w:r>
              <w:rPr>
                <w:noProof/>
                <w:webHidden/>
              </w:rPr>
              <w:fldChar w:fldCharType="begin"/>
            </w:r>
            <w:r>
              <w:rPr>
                <w:noProof/>
                <w:webHidden/>
              </w:rPr>
              <w:instrText xml:space="preserve"> PAGEREF _Toc198281132 \h </w:instrText>
            </w:r>
            <w:r>
              <w:rPr>
                <w:noProof/>
                <w:webHidden/>
              </w:rPr>
            </w:r>
            <w:r>
              <w:rPr>
                <w:noProof/>
                <w:webHidden/>
              </w:rPr>
              <w:fldChar w:fldCharType="separate"/>
            </w:r>
            <w:r w:rsidR="00F80029">
              <w:rPr>
                <w:noProof/>
                <w:webHidden/>
              </w:rPr>
              <w:t>10</w:t>
            </w:r>
            <w:r>
              <w:rPr>
                <w:noProof/>
                <w:webHidden/>
              </w:rPr>
              <w:fldChar w:fldCharType="end"/>
            </w:r>
          </w:hyperlink>
        </w:p>
        <w:p w14:paraId="0BAF1D87" w14:textId="2023EB72" w:rsidR="00A9052A" w:rsidRDefault="00A9052A">
          <w:pPr>
            <w:pStyle w:val="Obsah2"/>
            <w:rPr>
              <w:rFonts w:eastAsiaTheme="minorEastAsia"/>
              <w:noProof/>
              <w:kern w:val="2"/>
              <w:szCs w:val="24"/>
              <w:lang w:eastAsia="cs-CZ"/>
              <w14:ligatures w14:val="standardContextual"/>
            </w:rPr>
          </w:pPr>
          <w:hyperlink w:anchor="_Toc198281133" w:history="1">
            <w:r w:rsidRPr="006B252B">
              <w:rPr>
                <w:rStyle w:val="Hypertextovodkaz"/>
                <w:noProof/>
              </w:rPr>
              <w:t>4.2</w:t>
            </w:r>
            <w:r>
              <w:rPr>
                <w:rFonts w:eastAsiaTheme="minorEastAsia"/>
                <w:noProof/>
                <w:kern w:val="2"/>
                <w:szCs w:val="24"/>
                <w:lang w:eastAsia="cs-CZ"/>
                <w14:ligatures w14:val="standardContextual"/>
              </w:rPr>
              <w:tab/>
            </w:r>
            <w:r w:rsidRPr="006B252B">
              <w:rPr>
                <w:rStyle w:val="Hypertextovodkaz"/>
                <w:noProof/>
              </w:rPr>
              <w:t>SmartStep</w:t>
            </w:r>
            <w:r>
              <w:rPr>
                <w:noProof/>
                <w:webHidden/>
              </w:rPr>
              <w:tab/>
            </w:r>
            <w:r>
              <w:rPr>
                <w:noProof/>
                <w:webHidden/>
              </w:rPr>
              <w:fldChar w:fldCharType="begin"/>
            </w:r>
            <w:r>
              <w:rPr>
                <w:noProof/>
                <w:webHidden/>
              </w:rPr>
              <w:instrText xml:space="preserve"> PAGEREF _Toc198281133 \h </w:instrText>
            </w:r>
            <w:r>
              <w:rPr>
                <w:noProof/>
                <w:webHidden/>
              </w:rPr>
            </w:r>
            <w:r>
              <w:rPr>
                <w:noProof/>
                <w:webHidden/>
              </w:rPr>
              <w:fldChar w:fldCharType="separate"/>
            </w:r>
            <w:r w:rsidR="00F80029">
              <w:rPr>
                <w:noProof/>
                <w:webHidden/>
              </w:rPr>
              <w:t>10</w:t>
            </w:r>
            <w:r>
              <w:rPr>
                <w:noProof/>
                <w:webHidden/>
              </w:rPr>
              <w:fldChar w:fldCharType="end"/>
            </w:r>
          </w:hyperlink>
        </w:p>
        <w:p w14:paraId="580C8D3F" w14:textId="7B2030EC" w:rsidR="00A9052A" w:rsidRDefault="00A9052A">
          <w:pPr>
            <w:pStyle w:val="Obsah2"/>
            <w:rPr>
              <w:rFonts w:eastAsiaTheme="minorEastAsia"/>
              <w:noProof/>
              <w:kern w:val="2"/>
              <w:szCs w:val="24"/>
              <w:lang w:eastAsia="cs-CZ"/>
              <w14:ligatures w14:val="standardContextual"/>
            </w:rPr>
          </w:pPr>
          <w:hyperlink w:anchor="_Toc198281134" w:history="1">
            <w:r w:rsidRPr="006B252B">
              <w:rPr>
                <w:rStyle w:val="Hypertextovodkaz"/>
                <w:noProof/>
              </w:rPr>
              <w:t>4.3</w:t>
            </w:r>
            <w:r>
              <w:rPr>
                <w:rFonts w:eastAsiaTheme="minorEastAsia"/>
                <w:noProof/>
                <w:kern w:val="2"/>
                <w:szCs w:val="24"/>
                <w:lang w:eastAsia="cs-CZ"/>
                <w14:ligatures w14:val="standardContextual"/>
              </w:rPr>
              <w:tab/>
            </w:r>
            <w:r w:rsidRPr="006B252B">
              <w:rPr>
                <w:rStyle w:val="Hypertextovodkaz"/>
                <w:noProof/>
              </w:rPr>
              <w:t>CSS proměnné</w:t>
            </w:r>
            <w:r>
              <w:rPr>
                <w:noProof/>
                <w:webHidden/>
              </w:rPr>
              <w:tab/>
            </w:r>
            <w:r>
              <w:rPr>
                <w:noProof/>
                <w:webHidden/>
              </w:rPr>
              <w:fldChar w:fldCharType="begin"/>
            </w:r>
            <w:r>
              <w:rPr>
                <w:noProof/>
                <w:webHidden/>
              </w:rPr>
              <w:instrText xml:space="preserve"> PAGEREF _Toc198281134 \h </w:instrText>
            </w:r>
            <w:r>
              <w:rPr>
                <w:noProof/>
                <w:webHidden/>
              </w:rPr>
            </w:r>
            <w:r>
              <w:rPr>
                <w:noProof/>
                <w:webHidden/>
              </w:rPr>
              <w:fldChar w:fldCharType="separate"/>
            </w:r>
            <w:r w:rsidR="00F80029">
              <w:rPr>
                <w:noProof/>
                <w:webHidden/>
              </w:rPr>
              <w:t>11</w:t>
            </w:r>
            <w:r>
              <w:rPr>
                <w:noProof/>
                <w:webHidden/>
              </w:rPr>
              <w:fldChar w:fldCharType="end"/>
            </w:r>
          </w:hyperlink>
        </w:p>
        <w:p w14:paraId="7493957B" w14:textId="674C58B2" w:rsidR="00A9052A" w:rsidRDefault="00A9052A">
          <w:pPr>
            <w:pStyle w:val="Obsah2"/>
            <w:rPr>
              <w:rFonts w:eastAsiaTheme="minorEastAsia"/>
              <w:noProof/>
              <w:kern w:val="2"/>
              <w:szCs w:val="24"/>
              <w:lang w:eastAsia="cs-CZ"/>
              <w14:ligatures w14:val="standardContextual"/>
            </w:rPr>
          </w:pPr>
          <w:hyperlink w:anchor="_Toc198281135" w:history="1">
            <w:r w:rsidRPr="006B252B">
              <w:rPr>
                <w:rStyle w:val="Hypertextovodkaz"/>
                <w:noProof/>
              </w:rPr>
              <w:t>4.4</w:t>
            </w:r>
            <w:r>
              <w:rPr>
                <w:rFonts w:eastAsiaTheme="minorEastAsia"/>
                <w:noProof/>
                <w:kern w:val="2"/>
                <w:szCs w:val="24"/>
                <w:lang w:eastAsia="cs-CZ"/>
                <w14:ligatures w14:val="standardContextual"/>
              </w:rPr>
              <w:tab/>
            </w:r>
            <w:r w:rsidRPr="006B252B">
              <w:rPr>
                <w:rStyle w:val="Hypertextovodkaz"/>
                <w:noProof/>
              </w:rPr>
              <w:t>ExpressionValidation</w:t>
            </w:r>
            <w:r>
              <w:rPr>
                <w:noProof/>
                <w:webHidden/>
              </w:rPr>
              <w:tab/>
            </w:r>
            <w:r>
              <w:rPr>
                <w:noProof/>
                <w:webHidden/>
              </w:rPr>
              <w:fldChar w:fldCharType="begin"/>
            </w:r>
            <w:r>
              <w:rPr>
                <w:noProof/>
                <w:webHidden/>
              </w:rPr>
              <w:instrText xml:space="preserve"> PAGEREF _Toc198281135 \h </w:instrText>
            </w:r>
            <w:r>
              <w:rPr>
                <w:noProof/>
                <w:webHidden/>
              </w:rPr>
            </w:r>
            <w:r>
              <w:rPr>
                <w:noProof/>
                <w:webHidden/>
              </w:rPr>
              <w:fldChar w:fldCharType="separate"/>
            </w:r>
            <w:r w:rsidR="00F80029">
              <w:rPr>
                <w:noProof/>
                <w:webHidden/>
              </w:rPr>
              <w:t>11</w:t>
            </w:r>
            <w:r>
              <w:rPr>
                <w:noProof/>
                <w:webHidden/>
              </w:rPr>
              <w:fldChar w:fldCharType="end"/>
            </w:r>
          </w:hyperlink>
        </w:p>
        <w:p w14:paraId="5CDA8997" w14:textId="76B9077D" w:rsidR="00A9052A" w:rsidRDefault="00A9052A">
          <w:pPr>
            <w:pStyle w:val="Obsah3"/>
            <w:rPr>
              <w:rFonts w:eastAsiaTheme="minorEastAsia"/>
              <w:noProof/>
              <w:kern w:val="2"/>
              <w:szCs w:val="24"/>
              <w:lang w:eastAsia="cs-CZ"/>
              <w14:ligatures w14:val="standardContextual"/>
            </w:rPr>
          </w:pPr>
          <w:hyperlink w:anchor="_Toc198281136" w:history="1">
            <w:r w:rsidRPr="006B252B">
              <w:rPr>
                <w:rStyle w:val="Hypertextovodkaz"/>
                <w:noProof/>
              </w:rPr>
              <w:t>4.4.1</w:t>
            </w:r>
            <w:r>
              <w:rPr>
                <w:rFonts w:eastAsiaTheme="minorEastAsia"/>
                <w:noProof/>
                <w:kern w:val="2"/>
                <w:szCs w:val="24"/>
                <w:lang w:eastAsia="cs-CZ"/>
                <w14:ligatures w14:val="standardContextual"/>
              </w:rPr>
              <w:tab/>
            </w:r>
            <w:r w:rsidRPr="006B252B">
              <w:rPr>
                <w:rStyle w:val="Hypertextovodkaz"/>
                <w:noProof/>
              </w:rPr>
              <w:t>Validatechars</w:t>
            </w:r>
            <w:r>
              <w:rPr>
                <w:noProof/>
                <w:webHidden/>
              </w:rPr>
              <w:tab/>
            </w:r>
            <w:r>
              <w:rPr>
                <w:noProof/>
                <w:webHidden/>
              </w:rPr>
              <w:fldChar w:fldCharType="begin"/>
            </w:r>
            <w:r>
              <w:rPr>
                <w:noProof/>
                <w:webHidden/>
              </w:rPr>
              <w:instrText xml:space="preserve"> PAGEREF _Toc198281136 \h </w:instrText>
            </w:r>
            <w:r>
              <w:rPr>
                <w:noProof/>
                <w:webHidden/>
              </w:rPr>
            </w:r>
            <w:r>
              <w:rPr>
                <w:noProof/>
                <w:webHidden/>
              </w:rPr>
              <w:fldChar w:fldCharType="separate"/>
            </w:r>
            <w:r w:rsidR="00F80029">
              <w:rPr>
                <w:noProof/>
                <w:webHidden/>
              </w:rPr>
              <w:t>11</w:t>
            </w:r>
            <w:r>
              <w:rPr>
                <w:noProof/>
                <w:webHidden/>
              </w:rPr>
              <w:fldChar w:fldCharType="end"/>
            </w:r>
          </w:hyperlink>
        </w:p>
        <w:p w14:paraId="46DD5413" w14:textId="34B993F9" w:rsidR="00A9052A" w:rsidRDefault="00A9052A">
          <w:pPr>
            <w:pStyle w:val="Obsah3"/>
            <w:rPr>
              <w:rFonts w:eastAsiaTheme="minorEastAsia"/>
              <w:noProof/>
              <w:kern w:val="2"/>
              <w:szCs w:val="24"/>
              <w:lang w:eastAsia="cs-CZ"/>
              <w14:ligatures w14:val="standardContextual"/>
            </w:rPr>
          </w:pPr>
          <w:hyperlink w:anchor="_Toc198281137" w:history="1">
            <w:r w:rsidRPr="006B252B">
              <w:rPr>
                <w:rStyle w:val="Hypertextovodkaz"/>
                <w:noProof/>
              </w:rPr>
              <w:t>4.4.2</w:t>
            </w:r>
            <w:r>
              <w:rPr>
                <w:rFonts w:eastAsiaTheme="minorEastAsia"/>
                <w:noProof/>
                <w:kern w:val="2"/>
                <w:szCs w:val="24"/>
                <w:lang w:eastAsia="cs-CZ"/>
                <w14:ligatures w14:val="standardContextual"/>
              </w:rPr>
              <w:tab/>
            </w:r>
            <w:r w:rsidRPr="006B252B">
              <w:rPr>
                <w:rStyle w:val="Hypertextovodkaz"/>
                <w:noProof/>
              </w:rPr>
              <w:t>ValidateSyntax</w:t>
            </w:r>
            <w:r>
              <w:rPr>
                <w:noProof/>
                <w:webHidden/>
              </w:rPr>
              <w:tab/>
            </w:r>
            <w:r>
              <w:rPr>
                <w:noProof/>
                <w:webHidden/>
              </w:rPr>
              <w:fldChar w:fldCharType="begin"/>
            </w:r>
            <w:r>
              <w:rPr>
                <w:noProof/>
                <w:webHidden/>
              </w:rPr>
              <w:instrText xml:space="preserve"> PAGEREF _Toc198281137 \h </w:instrText>
            </w:r>
            <w:r>
              <w:rPr>
                <w:noProof/>
                <w:webHidden/>
              </w:rPr>
            </w:r>
            <w:r>
              <w:rPr>
                <w:noProof/>
                <w:webHidden/>
              </w:rPr>
              <w:fldChar w:fldCharType="separate"/>
            </w:r>
            <w:r w:rsidR="00F80029">
              <w:rPr>
                <w:noProof/>
                <w:webHidden/>
              </w:rPr>
              <w:t>11</w:t>
            </w:r>
            <w:r>
              <w:rPr>
                <w:noProof/>
                <w:webHidden/>
              </w:rPr>
              <w:fldChar w:fldCharType="end"/>
            </w:r>
          </w:hyperlink>
        </w:p>
        <w:p w14:paraId="33EF3E29" w14:textId="0383B9E1" w:rsidR="00A9052A" w:rsidRDefault="00A9052A">
          <w:pPr>
            <w:pStyle w:val="Obsah2"/>
            <w:rPr>
              <w:rFonts w:eastAsiaTheme="minorEastAsia"/>
              <w:noProof/>
              <w:kern w:val="2"/>
              <w:szCs w:val="24"/>
              <w:lang w:eastAsia="cs-CZ"/>
              <w14:ligatures w14:val="standardContextual"/>
            </w:rPr>
          </w:pPr>
          <w:hyperlink w:anchor="_Toc198281138" w:history="1">
            <w:r w:rsidRPr="006B252B">
              <w:rPr>
                <w:rStyle w:val="Hypertextovodkaz"/>
                <w:noProof/>
              </w:rPr>
              <w:t>4.5</w:t>
            </w:r>
            <w:r>
              <w:rPr>
                <w:rFonts w:eastAsiaTheme="minorEastAsia"/>
                <w:noProof/>
                <w:kern w:val="2"/>
                <w:szCs w:val="24"/>
                <w:lang w:eastAsia="cs-CZ"/>
                <w14:ligatures w14:val="standardContextual"/>
              </w:rPr>
              <w:tab/>
            </w:r>
            <w:r w:rsidRPr="006B252B">
              <w:rPr>
                <w:rStyle w:val="Hypertextovodkaz"/>
                <w:noProof/>
              </w:rPr>
              <w:t>DowlandButton</w:t>
            </w:r>
            <w:r>
              <w:rPr>
                <w:noProof/>
                <w:webHidden/>
              </w:rPr>
              <w:tab/>
            </w:r>
            <w:r>
              <w:rPr>
                <w:noProof/>
                <w:webHidden/>
              </w:rPr>
              <w:fldChar w:fldCharType="begin"/>
            </w:r>
            <w:r>
              <w:rPr>
                <w:noProof/>
                <w:webHidden/>
              </w:rPr>
              <w:instrText xml:space="preserve"> PAGEREF _Toc198281138 \h </w:instrText>
            </w:r>
            <w:r>
              <w:rPr>
                <w:noProof/>
                <w:webHidden/>
              </w:rPr>
            </w:r>
            <w:r>
              <w:rPr>
                <w:noProof/>
                <w:webHidden/>
              </w:rPr>
              <w:fldChar w:fldCharType="separate"/>
            </w:r>
            <w:r w:rsidR="00F80029">
              <w:rPr>
                <w:noProof/>
                <w:webHidden/>
              </w:rPr>
              <w:t>12</w:t>
            </w:r>
            <w:r>
              <w:rPr>
                <w:noProof/>
                <w:webHidden/>
              </w:rPr>
              <w:fldChar w:fldCharType="end"/>
            </w:r>
          </w:hyperlink>
        </w:p>
        <w:p w14:paraId="7C307BE3" w14:textId="67DDCF43" w:rsidR="00A9052A" w:rsidRDefault="00A9052A">
          <w:pPr>
            <w:pStyle w:val="Obsah2"/>
            <w:rPr>
              <w:rFonts w:eastAsiaTheme="minorEastAsia"/>
              <w:noProof/>
              <w:kern w:val="2"/>
              <w:szCs w:val="24"/>
              <w:lang w:eastAsia="cs-CZ"/>
              <w14:ligatures w14:val="standardContextual"/>
            </w:rPr>
          </w:pPr>
          <w:hyperlink w:anchor="_Toc198281139" w:history="1">
            <w:r w:rsidRPr="006B252B">
              <w:rPr>
                <w:rStyle w:val="Hypertextovodkaz"/>
                <w:noProof/>
              </w:rPr>
              <w:t>4.6</w:t>
            </w:r>
            <w:r>
              <w:rPr>
                <w:rFonts w:eastAsiaTheme="minorEastAsia"/>
                <w:noProof/>
                <w:kern w:val="2"/>
                <w:szCs w:val="24"/>
                <w:lang w:eastAsia="cs-CZ"/>
                <w14:ligatures w14:val="standardContextual"/>
              </w:rPr>
              <w:tab/>
            </w:r>
            <w:r w:rsidRPr="006B252B">
              <w:rPr>
                <w:rStyle w:val="Hypertextovodkaz"/>
                <w:noProof/>
              </w:rPr>
              <w:t>Cache</w:t>
            </w:r>
            <w:r>
              <w:rPr>
                <w:noProof/>
                <w:webHidden/>
              </w:rPr>
              <w:tab/>
            </w:r>
            <w:r>
              <w:rPr>
                <w:noProof/>
                <w:webHidden/>
              </w:rPr>
              <w:fldChar w:fldCharType="begin"/>
            </w:r>
            <w:r>
              <w:rPr>
                <w:noProof/>
                <w:webHidden/>
              </w:rPr>
              <w:instrText xml:space="preserve"> PAGEREF _Toc198281139 \h </w:instrText>
            </w:r>
            <w:r>
              <w:rPr>
                <w:noProof/>
                <w:webHidden/>
              </w:rPr>
            </w:r>
            <w:r>
              <w:rPr>
                <w:noProof/>
                <w:webHidden/>
              </w:rPr>
              <w:fldChar w:fldCharType="separate"/>
            </w:r>
            <w:r w:rsidR="00F80029">
              <w:rPr>
                <w:noProof/>
                <w:webHidden/>
              </w:rPr>
              <w:t>12</w:t>
            </w:r>
            <w:r>
              <w:rPr>
                <w:noProof/>
                <w:webHidden/>
              </w:rPr>
              <w:fldChar w:fldCharType="end"/>
            </w:r>
          </w:hyperlink>
        </w:p>
        <w:p w14:paraId="6B0DC13A" w14:textId="1C0E2528" w:rsidR="00A9052A" w:rsidRDefault="00A9052A">
          <w:pPr>
            <w:pStyle w:val="Obsah3"/>
            <w:rPr>
              <w:rFonts w:eastAsiaTheme="minorEastAsia"/>
              <w:noProof/>
              <w:kern w:val="2"/>
              <w:szCs w:val="24"/>
              <w:lang w:eastAsia="cs-CZ"/>
              <w14:ligatures w14:val="standardContextual"/>
            </w:rPr>
          </w:pPr>
          <w:hyperlink w:anchor="_Toc198281140" w:history="1">
            <w:r w:rsidRPr="006B252B">
              <w:rPr>
                <w:rStyle w:val="Hypertextovodkaz"/>
                <w:noProof/>
              </w:rPr>
              <w:t>4.6.1</w:t>
            </w:r>
            <w:r>
              <w:rPr>
                <w:rFonts w:eastAsiaTheme="minorEastAsia"/>
                <w:noProof/>
                <w:kern w:val="2"/>
                <w:szCs w:val="24"/>
                <w:lang w:eastAsia="cs-CZ"/>
                <w14:ligatures w14:val="standardContextual"/>
              </w:rPr>
              <w:tab/>
            </w:r>
            <w:r w:rsidRPr="006B252B">
              <w:rPr>
                <w:rStyle w:val="Hypertextovodkaz"/>
                <w:noProof/>
              </w:rPr>
              <w:t>LocalStorage</w:t>
            </w:r>
            <w:r>
              <w:rPr>
                <w:noProof/>
                <w:webHidden/>
              </w:rPr>
              <w:tab/>
            </w:r>
            <w:r>
              <w:rPr>
                <w:noProof/>
                <w:webHidden/>
              </w:rPr>
              <w:fldChar w:fldCharType="begin"/>
            </w:r>
            <w:r>
              <w:rPr>
                <w:noProof/>
                <w:webHidden/>
              </w:rPr>
              <w:instrText xml:space="preserve"> PAGEREF _Toc198281140 \h </w:instrText>
            </w:r>
            <w:r>
              <w:rPr>
                <w:noProof/>
                <w:webHidden/>
              </w:rPr>
            </w:r>
            <w:r>
              <w:rPr>
                <w:noProof/>
                <w:webHidden/>
              </w:rPr>
              <w:fldChar w:fldCharType="separate"/>
            </w:r>
            <w:r w:rsidR="00F80029">
              <w:rPr>
                <w:noProof/>
                <w:webHidden/>
              </w:rPr>
              <w:t>12</w:t>
            </w:r>
            <w:r>
              <w:rPr>
                <w:noProof/>
                <w:webHidden/>
              </w:rPr>
              <w:fldChar w:fldCharType="end"/>
            </w:r>
          </w:hyperlink>
        </w:p>
        <w:p w14:paraId="09BAC163" w14:textId="4C1FC4D8" w:rsidR="00A9052A" w:rsidRDefault="00A9052A">
          <w:pPr>
            <w:pStyle w:val="Obsah3"/>
            <w:rPr>
              <w:rFonts w:eastAsiaTheme="minorEastAsia"/>
              <w:noProof/>
              <w:kern w:val="2"/>
              <w:szCs w:val="24"/>
              <w:lang w:eastAsia="cs-CZ"/>
              <w14:ligatures w14:val="standardContextual"/>
            </w:rPr>
          </w:pPr>
          <w:hyperlink w:anchor="_Toc198281141" w:history="1">
            <w:r w:rsidRPr="006B252B">
              <w:rPr>
                <w:rStyle w:val="Hypertextovodkaz"/>
                <w:noProof/>
              </w:rPr>
              <w:t>4.6.2</w:t>
            </w:r>
            <w:r>
              <w:rPr>
                <w:rFonts w:eastAsiaTheme="minorEastAsia"/>
                <w:noProof/>
                <w:kern w:val="2"/>
                <w:szCs w:val="24"/>
                <w:lang w:eastAsia="cs-CZ"/>
                <w14:ligatures w14:val="standardContextual"/>
              </w:rPr>
              <w:tab/>
            </w:r>
            <w:r w:rsidRPr="006B252B">
              <w:rPr>
                <w:rStyle w:val="Hypertextovodkaz"/>
                <w:noProof/>
              </w:rPr>
              <w:t>IndexedDatabase</w:t>
            </w:r>
            <w:r>
              <w:rPr>
                <w:noProof/>
                <w:webHidden/>
              </w:rPr>
              <w:tab/>
            </w:r>
            <w:r>
              <w:rPr>
                <w:noProof/>
                <w:webHidden/>
              </w:rPr>
              <w:fldChar w:fldCharType="begin"/>
            </w:r>
            <w:r>
              <w:rPr>
                <w:noProof/>
                <w:webHidden/>
              </w:rPr>
              <w:instrText xml:space="preserve"> PAGEREF _Toc198281141 \h </w:instrText>
            </w:r>
            <w:r>
              <w:rPr>
                <w:noProof/>
                <w:webHidden/>
              </w:rPr>
            </w:r>
            <w:r>
              <w:rPr>
                <w:noProof/>
                <w:webHidden/>
              </w:rPr>
              <w:fldChar w:fldCharType="separate"/>
            </w:r>
            <w:r w:rsidR="00F80029">
              <w:rPr>
                <w:noProof/>
                <w:webHidden/>
              </w:rPr>
              <w:t>12</w:t>
            </w:r>
            <w:r>
              <w:rPr>
                <w:noProof/>
                <w:webHidden/>
              </w:rPr>
              <w:fldChar w:fldCharType="end"/>
            </w:r>
          </w:hyperlink>
        </w:p>
        <w:p w14:paraId="5C99BB6B" w14:textId="26D99498" w:rsidR="00A9052A" w:rsidRDefault="00A9052A">
          <w:pPr>
            <w:pStyle w:val="Obsah3"/>
            <w:rPr>
              <w:rFonts w:eastAsiaTheme="minorEastAsia"/>
              <w:noProof/>
              <w:kern w:val="2"/>
              <w:szCs w:val="24"/>
              <w:lang w:eastAsia="cs-CZ"/>
              <w14:ligatures w14:val="standardContextual"/>
            </w:rPr>
          </w:pPr>
          <w:hyperlink w:anchor="_Toc198281142" w:history="1">
            <w:r w:rsidRPr="006B252B">
              <w:rPr>
                <w:rStyle w:val="Hypertextovodkaz"/>
                <w:noProof/>
              </w:rPr>
              <w:t>4.6.3</w:t>
            </w:r>
            <w:r>
              <w:rPr>
                <w:rFonts w:eastAsiaTheme="minorEastAsia"/>
                <w:noProof/>
                <w:kern w:val="2"/>
                <w:szCs w:val="24"/>
                <w:lang w:eastAsia="cs-CZ"/>
                <w14:ligatures w14:val="standardContextual"/>
              </w:rPr>
              <w:tab/>
            </w:r>
            <w:r w:rsidRPr="006B252B">
              <w:rPr>
                <w:rStyle w:val="Hypertextovodkaz"/>
                <w:noProof/>
              </w:rPr>
              <w:t>Proměnná</w:t>
            </w:r>
            <w:r>
              <w:rPr>
                <w:noProof/>
                <w:webHidden/>
              </w:rPr>
              <w:tab/>
            </w:r>
            <w:r>
              <w:rPr>
                <w:noProof/>
                <w:webHidden/>
              </w:rPr>
              <w:fldChar w:fldCharType="begin"/>
            </w:r>
            <w:r>
              <w:rPr>
                <w:noProof/>
                <w:webHidden/>
              </w:rPr>
              <w:instrText xml:space="preserve"> PAGEREF _Toc198281142 \h </w:instrText>
            </w:r>
            <w:r>
              <w:rPr>
                <w:noProof/>
                <w:webHidden/>
              </w:rPr>
            </w:r>
            <w:r>
              <w:rPr>
                <w:noProof/>
                <w:webHidden/>
              </w:rPr>
              <w:fldChar w:fldCharType="separate"/>
            </w:r>
            <w:r w:rsidR="00F80029">
              <w:rPr>
                <w:noProof/>
                <w:webHidden/>
              </w:rPr>
              <w:t>12</w:t>
            </w:r>
            <w:r>
              <w:rPr>
                <w:noProof/>
                <w:webHidden/>
              </w:rPr>
              <w:fldChar w:fldCharType="end"/>
            </w:r>
          </w:hyperlink>
        </w:p>
        <w:p w14:paraId="10B7EA84" w14:textId="4F5349E1" w:rsidR="00A9052A" w:rsidRDefault="00A9052A">
          <w:pPr>
            <w:pStyle w:val="Obsah1"/>
            <w:tabs>
              <w:tab w:val="left" w:pos="720"/>
            </w:tabs>
            <w:rPr>
              <w:rFonts w:eastAsiaTheme="minorEastAsia"/>
              <w:noProof/>
              <w:kern w:val="2"/>
              <w:szCs w:val="24"/>
              <w:lang w:eastAsia="cs-CZ"/>
              <w14:ligatures w14:val="standardContextual"/>
            </w:rPr>
          </w:pPr>
          <w:hyperlink w:anchor="_Toc198281143" w:history="1">
            <w:r w:rsidRPr="006B252B">
              <w:rPr>
                <w:rStyle w:val="Hypertextovodkaz"/>
                <w:noProof/>
              </w:rPr>
              <w:t>5</w:t>
            </w:r>
            <w:r>
              <w:rPr>
                <w:rFonts w:eastAsiaTheme="minorEastAsia"/>
                <w:noProof/>
                <w:kern w:val="2"/>
                <w:szCs w:val="24"/>
                <w:lang w:eastAsia="cs-CZ"/>
                <w14:ligatures w14:val="standardContextual"/>
              </w:rPr>
              <w:tab/>
            </w:r>
            <w:r w:rsidRPr="006B252B">
              <w:rPr>
                <w:rStyle w:val="Hypertextovodkaz"/>
                <w:noProof/>
              </w:rPr>
              <w:t>Nasazování a publikace</w:t>
            </w:r>
            <w:r>
              <w:rPr>
                <w:noProof/>
                <w:webHidden/>
              </w:rPr>
              <w:tab/>
            </w:r>
            <w:r>
              <w:rPr>
                <w:noProof/>
                <w:webHidden/>
              </w:rPr>
              <w:fldChar w:fldCharType="begin"/>
            </w:r>
            <w:r>
              <w:rPr>
                <w:noProof/>
                <w:webHidden/>
              </w:rPr>
              <w:instrText xml:space="preserve"> PAGEREF _Toc198281143 \h </w:instrText>
            </w:r>
            <w:r>
              <w:rPr>
                <w:noProof/>
                <w:webHidden/>
              </w:rPr>
            </w:r>
            <w:r>
              <w:rPr>
                <w:noProof/>
                <w:webHidden/>
              </w:rPr>
              <w:fldChar w:fldCharType="separate"/>
            </w:r>
            <w:r w:rsidR="00F80029">
              <w:rPr>
                <w:noProof/>
                <w:webHidden/>
              </w:rPr>
              <w:t>14</w:t>
            </w:r>
            <w:r>
              <w:rPr>
                <w:noProof/>
                <w:webHidden/>
              </w:rPr>
              <w:fldChar w:fldCharType="end"/>
            </w:r>
          </w:hyperlink>
        </w:p>
        <w:p w14:paraId="7AAC79FB" w14:textId="235B20BB" w:rsidR="00A9052A" w:rsidRDefault="00A9052A">
          <w:pPr>
            <w:pStyle w:val="Obsah2"/>
            <w:rPr>
              <w:rFonts w:eastAsiaTheme="minorEastAsia"/>
              <w:noProof/>
              <w:kern w:val="2"/>
              <w:szCs w:val="24"/>
              <w:lang w:eastAsia="cs-CZ"/>
              <w14:ligatures w14:val="standardContextual"/>
            </w:rPr>
          </w:pPr>
          <w:hyperlink w:anchor="_Toc198281144" w:history="1">
            <w:r w:rsidRPr="006B252B">
              <w:rPr>
                <w:rStyle w:val="Hypertextovodkaz"/>
                <w:noProof/>
              </w:rPr>
              <w:t>5.1</w:t>
            </w:r>
            <w:r>
              <w:rPr>
                <w:rFonts w:eastAsiaTheme="minorEastAsia"/>
                <w:noProof/>
                <w:kern w:val="2"/>
                <w:szCs w:val="24"/>
                <w:lang w:eastAsia="cs-CZ"/>
                <w14:ligatures w14:val="standardContextual"/>
              </w:rPr>
              <w:tab/>
            </w:r>
            <w:r w:rsidRPr="006B252B">
              <w:rPr>
                <w:rStyle w:val="Hypertextovodkaz"/>
                <w:noProof/>
              </w:rPr>
              <w:t>Knihovna</w:t>
            </w:r>
            <w:r>
              <w:rPr>
                <w:noProof/>
                <w:webHidden/>
              </w:rPr>
              <w:tab/>
            </w:r>
            <w:r>
              <w:rPr>
                <w:noProof/>
                <w:webHidden/>
              </w:rPr>
              <w:fldChar w:fldCharType="begin"/>
            </w:r>
            <w:r>
              <w:rPr>
                <w:noProof/>
                <w:webHidden/>
              </w:rPr>
              <w:instrText xml:space="preserve"> PAGEREF _Toc198281144 \h </w:instrText>
            </w:r>
            <w:r>
              <w:rPr>
                <w:noProof/>
                <w:webHidden/>
              </w:rPr>
            </w:r>
            <w:r>
              <w:rPr>
                <w:noProof/>
                <w:webHidden/>
              </w:rPr>
              <w:fldChar w:fldCharType="separate"/>
            </w:r>
            <w:r w:rsidR="00F80029">
              <w:rPr>
                <w:noProof/>
                <w:webHidden/>
              </w:rPr>
              <w:t>14</w:t>
            </w:r>
            <w:r>
              <w:rPr>
                <w:noProof/>
                <w:webHidden/>
              </w:rPr>
              <w:fldChar w:fldCharType="end"/>
            </w:r>
          </w:hyperlink>
        </w:p>
        <w:p w14:paraId="45D07C95" w14:textId="6E58D981" w:rsidR="00A9052A" w:rsidRDefault="00A9052A">
          <w:pPr>
            <w:pStyle w:val="Obsah3"/>
            <w:rPr>
              <w:rFonts w:eastAsiaTheme="minorEastAsia"/>
              <w:noProof/>
              <w:kern w:val="2"/>
              <w:szCs w:val="24"/>
              <w:lang w:eastAsia="cs-CZ"/>
              <w14:ligatures w14:val="standardContextual"/>
            </w:rPr>
          </w:pPr>
          <w:hyperlink w:anchor="_Toc198281145" w:history="1">
            <w:r w:rsidRPr="006B252B">
              <w:rPr>
                <w:rStyle w:val="Hypertextovodkaz"/>
                <w:noProof/>
              </w:rPr>
              <w:t>5.1.1</w:t>
            </w:r>
            <w:r>
              <w:rPr>
                <w:rFonts w:eastAsiaTheme="minorEastAsia"/>
                <w:noProof/>
                <w:kern w:val="2"/>
                <w:szCs w:val="24"/>
                <w:lang w:eastAsia="cs-CZ"/>
                <w14:ligatures w14:val="standardContextual"/>
              </w:rPr>
              <w:tab/>
            </w:r>
            <w:r w:rsidRPr="006B252B">
              <w:rPr>
                <w:rStyle w:val="Hypertextovodkaz"/>
                <w:noProof/>
              </w:rPr>
              <w:t>Bundling</w:t>
            </w:r>
            <w:r>
              <w:rPr>
                <w:noProof/>
                <w:webHidden/>
              </w:rPr>
              <w:tab/>
            </w:r>
            <w:r>
              <w:rPr>
                <w:noProof/>
                <w:webHidden/>
              </w:rPr>
              <w:fldChar w:fldCharType="begin"/>
            </w:r>
            <w:r>
              <w:rPr>
                <w:noProof/>
                <w:webHidden/>
              </w:rPr>
              <w:instrText xml:space="preserve"> PAGEREF _Toc198281145 \h </w:instrText>
            </w:r>
            <w:r>
              <w:rPr>
                <w:noProof/>
                <w:webHidden/>
              </w:rPr>
            </w:r>
            <w:r>
              <w:rPr>
                <w:noProof/>
                <w:webHidden/>
              </w:rPr>
              <w:fldChar w:fldCharType="separate"/>
            </w:r>
            <w:r w:rsidR="00F80029">
              <w:rPr>
                <w:noProof/>
                <w:webHidden/>
              </w:rPr>
              <w:t>14</w:t>
            </w:r>
            <w:r>
              <w:rPr>
                <w:noProof/>
                <w:webHidden/>
              </w:rPr>
              <w:fldChar w:fldCharType="end"/>
            </w:r>
          </w:hyperlink>
        </w:p>
        <w:p w14:paraId="6A483745" w14:textId="611F5111" w:rsidR="00A9052A" w:rsidRDefault="00A9052A">
          <w:pPr>
            <w:pStyle w:val="Obsah3"/>
            <w:rPr>
              <w:rFonts w:eastAsiaTheme="minorEastAsia"/>
              <w:noProof/>
              <w:kern w:val="2"/>
              <w:szCs w:val="24"/>
              <w:lang w:eastAsia="cs-CZ"/>
              <w14:ligatures w14:val="standardContextual"/>
            </w:rPr>
          </w:pPr>
          <w:hyperlink w:anchor="_Toc198281146" w:history="1">
            <w:r w:rsidRPr="006B252B">
              <w:rPr>
                <w:rStyle w:val="Hypertextovodkaz"/>
                <w:noProof/>
              </w:rPr>
              <w:t>5.1.2</w:t>
            </w:r>
            <w:r>
              <w:rPr>
                <w:rFonts w:eastAsiaTheme="minorEastAsia"/>
                <w:noProof/>
                <w:kern w:val="2"/>
                <w:szCs w:val="24"/>
                <w:lang w:eastAsia="cs-CZ"/>
                <w14:ligatures w14:val="standardContextual"/>
              </w:rPr>
              <w:tab/>
            </w:r>
            <w:r w:rsidRPr="006B252B">
              <w:rPr>
                <w:rStyle w:val="Hypertextovodkaz"/>
                <w:noProof/>
              </w:rPr>
              <w:t>Npm</w:t>
            </w:r>
            <w:r>
              <w:rPr>
                <w:noProof/>
                <w:webHidden/>
              </w:rPr>
              <w:tab/>
            </w:r>
            <w:r>
              <w:rPr>
                <w:noProof/>
                <w:webHidden/>
              </w:rPr>
              <w:fldChar w:fldCharType="begin"/>
            </w:r>
            <w:r>
              <w:rPr>
                <w:noProof/>
                <w:webHidden/>
              </w:rPr>
              <w:instrText xml:space="preserve"> PAGEREF _Toc198281146 \h </w:instrText>
            </w:r>
            <w:r>
              <w:rPr>
                <w:noProof/>
                <w:webHidden/>
              </w:rPr>
            </w:r>
            <w:r>
              <w:rPr>
                <w:noProof/>
                <w:webHidden/>
              </w:rPr>
              <w:fldChar w:fldCharType="separate"/>
            </w:r>
            <w:r w:rsidR="00F80029">
              <w:rPr>
                <w:noProof/>
                <w:webHidden/>
              </w:rPr>
              <w:t>15</w:t>
            </w:r>
            <w:r>
              <w:rPr>
                <w:noProof/>
                <w:webHidden/>
              </w:rPr>
              <w:fldChar w:fldCharType="end"/>
            </w:r>
          </w:hyperlink>
        </w:p>
        <w:p w14:paraId="6F7D356B" w14:textId="081EB2C6" w:rsidR="00A9052A" w:rsidRDefault="00A9052A">
          <w:pPr>
            <w:pStyle w:val="Obsah1"/>
            <w:tabs>
              <w:tab w:val="left" w:pos="720"/>
            </w:tabs>
            <w:rPr>
              <w:rFonts w:eastAsiaTheme="minorEastAsia"/>
              <w:noProof/>
              <w:kern w:val="2"/>
              <w:szCs w:val="24"/>
              <w:lang w:eastAsia="cs-CZ"/>
              <w14:ligatures w14:val="standardContextual"/>
            </w:rPr>
          </w:pPr>
          <w:hyperlink w:anchor="_Toc198281147" w:history="1">
            <w:r w:rsidRPr="006B252B">
              <w:rPr>
                <w:rStyle w:val="Hypertextovodkaz"/>
                <w:noProof/>
              </w:rPr>
              <w:t>6</w:t>
            </w:r>
            <w:r>
              <w:rPr>
                <w:rFonts w:eastAsiaTheme="minorEastAsia"/>
                <w:noProof/>
                <w:kern w:val="2"/>
                <w:szCs w:val="24"/>
                <w:lang w:eastAsia="cs-CZ"/>
                <w14:ligatures w14:val="standardContextual"/>
              </w:rPr>
              <w:tab/>
            </w:r>
            <w:r w:rsidRPr="006B252B">
              <w:rPr>
                <w:rStyle w:val="Hypertextovodkaz"/>
                <w:noProof/>
              </w:rPr>
              <w:t>Prototypová aplikace</w:t>
            </w:r>
            <w:r>
              <w:rPr>
                <w:noProof/>
                <w:webHidden/>
              </w:rPr>
              <w:tab/>
            </w:r>
            <w:r>
              <w:rPr>
                <w:noProof/>
                <w:webHidden/>
              </w:rPr>
              <w:fldChar w:fldCharType="begin"/>
            </w:r>
            <w:r>
              <w:rPr>
                <w:noProof/>
                <w:webHidden/>
              </w:rPr>
              <w:instrText xml:space="preserve"> PAGEREF _Toc198281147 \h </w:instrText>
            </w:r>
            <w:r>
              <w:rPr>
                <w:noProof/>
                <w:webHidden/>
              </w:rPr>
            </w:r>
            <w:r>
              <w:rPr>
                <w:noProof/>
                <w:webHidden/>
              </w:rPr>
              <w:fldChar w:fldCharType="separate"/>
            </w:r>
            <w:r w:rsidR="00F80029">
              <w:rPr>
                <w:noProof/>
                <w:webHidden/>
              </w:rPr>
              <w:t>16</w:t>
            </w:r>
            <w:r>
              <w:rPr>
                <w:noProof/>
                <w:webHidden/>
              </w:rPr>
              <w:fldChar w:fldCharType="end"/>
            </w:r>
          </w:hyperlink>
        </w:p>
        <w:p w14:paraId="31774488" w14:textId="1E23E9AB" w:rsidR="00A9052A" w:rsidRDefault="00A9052A">
          <w:pPr>
            <w:pStyle w:val="Obsah2"/>
            <w:rPr>
              <w:rFonts w:eastAsiaTheme="minorEastAsia"/>
              <w:noProof/>
              <w:kern w:val="2"/>
              <w:szCs w:val="24"/>
              <w:lang w:eastAsia="cs-CZ"/>
              <w14:ligatures w14:val="standardContextual"/>
            </w:rPr>
          </w:pPr>
          <w:hyperlink w:anchor="_Toc198281148" w:history="1">
            <w:r w:rsidRPr="006B252B">
              <w:rPr>
                <w:rStyle w:val="Hypertextovodkaz"/>
                <w:noProof/>
              </w:rPr>
              <w:t>6.1</w:t>
            </w:r>
            <w:r>
              <w:rPr>
                <w:rFonts w:eastAsiaTheme="minorEastAsia"/>
                <w:noProof/>
                <w:kern w:val="2"/>
                <w:szCs w:val="24"/>
                <w:lang w:eastAsia="cs-CZ"/>
                <w14:ligatures w14:val="standardContextual"/>
              </w:rPr>
              <w:tab/>
            </w:r>
            <w:r w:rsidRPr="006B252B">
              <w:rPr>
                <w:rStyle w:val="Hypertextovodkaz"/>
                <w:noProof/>
              </w:rPr>
              <w:t>UserInput</w:t>
            </w:r>
            <w:r>
              <w:rPr>
                <w:noProof/>
                <w:webHidden/>
              </w:rPr>
              <w:tab/>
            </w:r>
            <w:r>
              <w:rPr>
                <w:noProof/>
                <w:webHidden/>
              </w:rPr>
              <w:fldChar w:fldCharType="begin"/>
            </w:r>
            <w:r>
              <w:rPr>
                <w:noProof/>
                <w:webHidden/>
              </w:rPr>
              <w:instrText xml:space="preserve"> PAGEREF _Toc198281148 \h </w:instrText>
            </w:r>
            <w:r>
              <w:rPr>
                <w:noProof/>
                <w:webHidden/>
              </w:rPr>
            </w:r>
            <w:r>
              <w:rPr>
                <w:noProof/>
                <w:webHidden/>
              </w:rPr>
              <w:fldChar w:fldCharType="separate"/>
            </w:r>
            <w:r w:rsidR="00F80029">
              <w:rPr>
                <w:noProof/>
                <w:webHidden/>
              </w:rPr>
              <w:t>16</w:t>
            </w:r>
            <w:r>
              <w:rPr>
                <w:noProof/>
                <w:webHidden/>
              </w:rPr>
              <w:fldChar w:fldCharType="end"/>
            </w:r>
          </w:hyperlink>
        </w:p>
        <w:p w14:paraId="478CD638" w14:textId="2D1FF12D" w:rsidR="00A9052A" w:rsidRDefault="00A9052A">
          <w:pPr>
            <w:pStyle w:val="Obsah1"/>
            <w:rPr>
              <w:rFonts w:eastAsiaTheme="minorEastAsia"/>
              <w:noProof/>
              <w:kern w:val="2"/>
              <w:szCs w:val="24"/>
              <w:lang w:eastAsia="cs-CZ"/>
              <w14:ligatures w14:val="standardContextual"/>
            </w:rPr>
          </w:pPr>
          <w:hyperlink w:anchor="_Toc198281149" w:history="1">
            <w:r w:rsidRPr="006B252B">
              <w:rPr>
                <w:rStyle w:val="Hypertextovodkaz"/>
                <w:noProof/>
              </w:rPr>
              <w:t>Závěr</w:t>
            </w:r>
            <w:r>
              <w:rPr>
                <w:noProof/>
                <w:webHidden/>
              </w:rPr>
              <w:tab/>
            </w:r>
            <w:r>
              <w:rPr>
                <w:noProof/>
                <w:webHidden/>
              </w:rPr>
              <w:fldChar w:fldCharType="begin"/>
            </w:r>
            <w:r>
              <w:rPr>
                <w:noProof/>
                <w:webHidden/>
              </w:rPr>
              <w:instrText xml:space="preserve"> PAGEREF _Toc198281149 \h </w:instrText>
            </w:r>
            <w:r>
              <w:rPr>
                <w:noProof/>
                <w:webHidden/>
              </w:rPr>
            </w:r>
            <w:r>
              <w:rPr>
                <w:noProof/>
                <w:webHidden/>
              </w:rPr>
              <w:fldChar w:fldCharType="separate"/>
            </w:r>
            <w:r w:rsidR="00F80029">
              <w:rPr>
                <w:noProof/>
                <w:webHidden/>
              </w:rPr>
              <w:t>17</w:t>
            </w:r>
            <w:r>
              <w:rPr>
                <w:noProof/>
                <w:webHidden/>
              </w:rPr>
              <w:fldChar w:fldCharType="end"/>
            </w:r>
          </w:hyperlink>
        </w:p>
        <w:p w14:paraId="010300C2" w14:textId="2B6A581F" w:rsidR="00A9052A" w:rsidRDefault="00A9052A">
          <w:pPr>
            <w:pStyle w:val="Obsah1"/>
            <w:rPr>
              <w:rFonts w:eastAsiaTheme="minorEastAsia"/>
              <w:noProof/>
              <w:kern w:val="2"/>
              <w:szCs w:val="24"/>
              <w:lang w:eastAsia="cs-CZ"/>
              <w14:ligatures w14:val="standardContextual"/>
            </w:rPr>
          </w:pPr>
          <w:hyperlink w:anchor="_Toc198281150" w:history="1">
            <w:r w:rsidRPr="006B252B">
              <w:rPr>
                <w:rStyle w:val="Hypertextovodkaz"/>
                <w:noProof/>
              </w:rPr>
              <w:t>Seznam zkratek a odborných výrazů</w:t>
            </w:r>
            <w:r>
              <w:rPr>
                <w:noProof/>
                <w:webHidden/>
              </w:rPr>
              <w:tab/>
            </w:r>
            <w:r>
              <w:rPr>
                <w:noProof/>
                <w:webHidden/>
              </w:rPr>
              <w:fldChar w:fldCharType="begin"/>
            </w:r>
            <w:r>
              <w:rPr>
                <w:noProof/>
                <w:webHidden/>
              </w:rPr>
              <w:instrText xml:space="preserve"> PAGEREF _Toc198281150 \h </w:instrText>
            </w:r>
            <w:r>
              <w:rPr>
                <w:noProof/>
                <w:webHidden/>
              </w:rPr>
            </w:r>
            <w:r>
              <w:rPr>
                <w:noProof/>
                <w:webHidden/>
              </w:rPr>
              <w:fldChar w:fldCharType="separate"/>
            </w:r>
            <w:r w:rsidR="00F80029">
              <w:rPr>
                <w:noProof/>
                <w:webHidden/>
              </w:rPr>
              <w:t>18</w:t>
            </w:r>
            <w:r>
              <w:rPr>
                <w:noProof/>
                <w:webHidden/>
              </w:rPr>
              <w:fldChar w:fldCharType="end"/>
            </w:r>
          </w:hyperlink>
        </w:p>
        <w:p w14:paraId="6B40C0DB" w14:textId="46D1BF40" w:rsidR="00A9052A" w:rsidRDefault="00A9052A">
          <w:pPr>
            <w:pStyle w:val="Obsah1"/>
            <w:rPr>
              <w:rFonts w:eastAsiaTheme="minorEastAsia"/>
              <w:noProof/>
              <w:kern w:val="2"/>
              <w:szCs w:val="24"/>
              <w:lang w:eastAsia="cs-CZ"/>
              <w14:ligatures w14:val="standardContextual"/>
            </w:rPr>
          </w:pPr>
          <w:hyperlink w:anchor="_Toc198281151" w:history="1">
            <w:r w:rsidRPr="006B252B">
              <w:rPr>
                <w:rStyle w:val="Hypertextovodkaz"/>
                <w:noProof/>
              </w:rPr>
              <w:t>Použité zdroje</w:t>
            </w:r>
            <w:r>
              <w:rPr>
                <w:noProof/>
                <w:webHidden/>
              </w:rPr>
              <w:tab/>
            </w:r>
            <w:r>
              <w:rPr>
                <w:noProof/>
                <w:webHidden/>
              </w:rPr>
              <w:fldChar w:fldCharType="begin"/>
            </w:r>
            <w:r>
              <w:rPr>
                <w:noProof/>
                <w:webHidden/>
              </w:rPr>
              <w:instrText xml:space="preserve"> PAGEREF _Toc198281151 \h </w:instrText>
            </w:r>
            <w:r>
              <w:rPr>
                <w:noProof/>
                <w:webHidden/>
              </w:rPr>
            </w:r>
            <w:r>
              <w:rPr>
                <w:noProof/>
                <w:webHidden/>
              </w:rPr>
              <w:fldChar w:fldCharType="separate"/>
            </w:r>
            <w:r w:rsidR="00F80029">
              <w:rPr>
                <w:noProof/>
                <w:webHidden/>
              </w:rPr>
              <w:t>19</w:t>
            </w:r>
            <w:r>
              <w:rPr>
                <w:noProof/>
                <w:webHidden/>
              </w:rPr>
              <w:fldChar w:fldCharType="end"/>
            </w:r>
          </w:hyperlink>
        </w:p>
        <w:p w14:paraId="2E337C1C" w14:textId="3F6F8858" w:rsidR="00A9052A" w:rsidRDefault="00A9052A">
          <w:pPr>
            <w:pStyle w:val="Obsah1"/>
            <w:tabs>
              <w:tab w:val="left" w:pos="720"/>
            </w:tabs>
            <w:rPr>
              <w:rFonts w:eastAsiaTheme="minorEastAsia"/>
              <w:noProof/>
              <w:kern w:val="2"/>
              <w:szCs w:val="24"/>
              <w:lang w:eastAsia="cs-CZ"/>
              <w14:ligatures w14:val="standardContextual"/>
            </w:rPr>
          </w:pPr>
          <w:hyperlink w:anchor="_Toc198281152" w:history="1">
            <w:r w:rsidRPr="006B252B">
              <w:rPr>
                <w:rStyle w:val="Hypertextovodkaz"/>
                <w:noProof/>
              </w:rPr>
              <w:t>A.</w:t>
            </w:r>
            <w:r>
              <w:rPr>
                <w:rFonts w:eastAsiaTheme="minorEastAsia"/>
                <w:noProof/>
                <w:kern w:val="2"/>
                <w:szCs w:val="24"/>
                <w:lang w:eastAsia="cs-CZ"/>
                <w14:ligatures w14:val="standardContextual"/>
              </w:rPr>
              <w:tab/>
            </w:r>
            <w:r w:rsidRPr="006B252B">
              <w:rPr>
                <w:rStyle w:val="Hypertextovodkaz"/>
                <w:noProof/>
              </w:rPr>
              <w:t>Seznam přiložených souborů</w:t>
            </w:r>
            <w:r>
              <w:rPr>
                <w:noProof/>
                <w:webHidden/>
              </w:rPr>
              <w:tab/>
            </w:r>
            <w:r>
              <w:rPr>
                <w:noProof/>
                <w:webHidden/>
              </w:rPr>
              <w:fldChar w:fldCharType="begin"/>
            </w:r>
            <w:r>
              <w:rPr>
                <w:noProof/>
                <w:webHidden/>
              </w:rPr>
              <w:instrText xml:space="preserve"> PAGEREF _Toc198281152 \h </w:instrText>
            </w:r>
            <w:r>
              <w:rPr>
                <w:noProof/>
                <w:webHidden/>
              </w:rPr>
            </w:r>
            <w:r>
              <w:rPr>
                <w:noProof/>
                <w:webHidden/>
              </w:rPr>
              <w:fldChar w:fldCharType="separate"/>
            </w:r>
            <w:r w:rsidR="00F80029">
              <w:rPr>
                <w:noProof/>
                <w:webHidden/>
              </w:rPr>
              <w:t>I</w:t>
            </w:r>
            <w:r>
              <w:rPr>
                <w:noProof/>
                <w:webHidden/>
              </w:rPr>
              <w:fldChar w:fldCharType="end"/>
            </w:r>
          </w:hyperlink>
        </w:p>
        <w:p w14:paraId="243979EF" w14:textId="082D086E" w:rsidR="0082261A" w:rsidRDefault="00236BCF" w:rsidP="00E63E69">
          <w:pPr>
            <w:sectPr w:rsidR="0082261A" w:rsidSect="00566029">
              <w:footerReference w:type="default" r:id="rId17"/>
              <w:pgSz w:w="11906" w:h="16838"/>
              <w:pgMar w:top="1417" w:right="1417" w:bottom="1417" w:left="1417" w:header="708" w:footer="708" w:gutter="0"/>
              <w:pgNumType w:start="1"/>
              <w:cols w:space="708"/>
              <w:docGrid w:linePitch="360"/>
            </w:sectPr>
          </w:pPr>
          <w:r>
            <w:rPr>
              <w:b/>
              <w:bCs/>
            </w:rPr>
            <w:fldChar w:fldCharType="end"/>
          </w:r>
        </w:p>
      </w:sdtContent>
    </w:sdt>
    <w:p w14:paraId="4C078CC8" w14:textId="77777777" w:rsidR="00341B93" w:rsidRDefault="00A758D8" w:rsidP="00B06BFF">
      <w:pPr>
        <w:pStyle w:val="Neslovannadpis"/>
      </w:pPr>
      <w:bookmarkStart w:id="0" w:name="_Toc86047591"/>
      <w:bookmarkStart w:id="1" w:name="_Toc86055198"/>
      <w:bookmarkStart w:id="2" w:name="_Toc198281112"/>
      <w:r w:rsidRPr="00B06BFF">
        <w:lastRenderedPageBreak/>
        <w:t>Úvod</w:t>
      </w:r>
      <w:bookmarkEnd w:id="0"/>
      <w:bookmarkEnd w:id="1"/>
      <w:bookmarkEnd w:id="2"/>
    </w:p>
    <w:p w14:paraId="190F36D3" w14:textId="34E2801D" w:rsidR="00A758D8" w:rsidRDefault="00787397" w:rsidP="00787397">
      <w:r w:rsidRPr="00787397">
        <w:t xml:space="preserve">Tuto práci jsem si vybral, protože mě baví matematika a </w:t>
      </w:r>
      <w:r w:rsidR="0060375B">
        <w:t>chtěl bych se</w:t>
      </w:r>
      <w:r w:rsidR="00013227">
        <w:t> </w:t>
      </w:r>
      <w:r w:rsidR="0060375B">
        <w:t>jí</w:t>
      </w:r>
      <w:r w:rsidR="00013227">
        <w:t> </w:t>
      </w:r>
      <w:r w:rsidR="0060375B">
        <w:t>v budoucnu zabývat.</w:t>
      </w:r>
      <w:r w:rsidR="005574CE">
        <w:t xml:space="preserve"> Myslím, že zpracování matematický</w:t>
      </w:r>
      <w:r w:rsidR="00A9052A">
        <w:t>ch</w:t>
      </w:r>
      <w:r w:rsidR="005574CE">
        <w:t xml:space="preserve"> funkcí mě posune jak</w:t>
      </w:r>
      <w:r w:rsidR="00013227">
        <w:t> </w:t>
      </w:r>
      <w:r w:rsidR="005574CE">
        <w:t>v </w:t>
      </w:r>
      <w:r w:rsidR="00266835">
        <w:t>programování,</w:t>
      </w:r>
      <w:r w:rsidR="005574CE">
        <w:t xml:space="preserve"> tak v</w:t>
      </w:r>
      <w:r w:rsidR="009B24B4">
        <w:t xml:space="preserve"> matematický dovednostech. </w:t>
      </w:r>
    </w:p>
    <w:p w14:paraId="01BED2D4" w14:textId="77DD129E" w:rsidR="00A3478B" w:rsidRPr="00787397" w:rsidRDefault="00A3478B" w:rsidP="00787397"/>
    <w:p w14:paraId="5F4672E4" w14:textId="6C3AECF9" w:rsidR="0047546A" w:rsidRDefault="0047546A" w:rsidP="001860A3">
      <w:pPr>
        <w:pStyle w:val="Nadpis1"/>
      </w:pPr>
      <w:bookmarkStart w:id="3" w:name="_Toc198281113"/>
      <w:r>
        <w:lastRenderedPageBreak/>
        <w:t>Úvod do technologií</w:t>
      </w:r>
      <w:bookmarkEnd w:id="3"/>
    </w:p>
    <w:p w14:paraId="7E03F83B" w14:textId="12497B8D" w:rsidR="0047546A" w:rsidRDefault="0047546A" w:rsidP="0047546A">
      <w:r>
        <w:t>Svou aplikace jsem se rozhodl</w:t>
      </w:r>
      <w:r w:rsidR="003A1BCB">
        <w:t xml:space="preserve"> </w:t>
      </w:r>
      <w:r>
        <w:t>pojm</w:t>
      </w:r>
      <w:r w:rsidR="003A1BCB">
        <w:t>out</w:t>
      </w:r>
      <w:r>
        <w:t xml:space="preserve"> jako plně </w:t>
      </w:r>
      <w:proofErr w:type="spellStart"/>
      <w:r>
        <w:t>frontendovou</w:t>
      </w:r>
      <w:proofErr w:type="spellEnd"/>
      <w:r>
        <w:t xml:space="preserve"> aplikac</w:t>
      </w:r>
      <w:r w:rsidR="003A1BCB">
        <w:t>i</w:t>
      </w:r>
      <w:r>
        <w:t>. To</w:t>
      </w:r>
      <w:r w:rsidR="00013227">
        <w:t> </w:t>
      </w:r>
      <w:r>
        <w:t>znamená, že nebudu potřebovat žád</w:t>
      </w:r>
      <w:r w:rsidR="00556CE2">
        <w:t xml:space="preserve">ný server. Jako framework jsem si vybral </w:t>
      </w:r>
      <w:proofErr w:type="spellStart"/>
      <w:r w:rsidR="0098340B">
        <w:t>R</w:t>
      </w:r>
      <w:r w:rsidR="00556CE2">
        <w:t>eact</w:t>
      </w:r>
      <w:proofErr w:type="spellEnd"/>
      <w:r w:rsidR="00556CE2">
        <w:t xml:space="preserve">, protože je to jediná </w:t>
      </w:r>
      <w:r w:rsidR="0098340B">
        <w:t>technologie,</w:t>
      </w:r>
      <w:r w:rsidR="00556CE2">
        <w:t xml:space="preserve"> kterou umím a chtěl bych v ní prohloubit své dovednosti. </w:t>
      </w:r>
    </w:p>
    <w:p w14:paraId="42026341" w14:textId="5950AC79" w:rsidR="00766E26" w:rsidRPr="0047546A" w:rsidRDefault="003B612E" w:rsidP="0047546A">
      <w:r>
        <w:t>Dále</w:t>
      </w:r>
      <w:r w:rsidR="00766E26">
        <w:t xml:space="preserve"> jsem musel </w:t>
      </w:r>
      <w:r w:rsidR="0098340B">
        <w:t>vymyslet,</w:t>
      </w:r>
      <w:r w:rsidR="00766E26">
        <w:t xml:space="preserve"> </w:t>
      </w:r>
      <w:r w:rsidR="00530E7A">
        <w:t>jak budu vlastně vykreslovat matematické funkce. Měl</w:t>
      </w:r>
      <w:r w:rsidR="00013227">
        <w:t> </w:t>
      </w:r>
      <w:r w:rsidR="00530E7A">
        <w:t xml:space="preserve">jsem na výběr mezi </w:t>
      </w:r>
      <w:proofErr w:type="spellStart"/>
      <w:r w:rsidR="00530E7A">
        <w:t>Canvas</w:t>
      </w:r>
      <w:proofErr w:type="spellEnd"/>
      <w:r w:rsidR="00530E7A">
        <w:t xml:space="preserve"> a SVG. </w:t>
      </w:r>
      <w:r w:rsidR="002B2FAB">
        <w:t>Myslel jsem si, že SVG bude na 100% lepší</w:t>
      </w:r>
      <w:r w:rsidR="0062563E">
        <w:t>,</w:t>
      </w:r>
      <w:r w:rsidR="002B2FAB">
        <w:t xml:space="preserve"> a ono je taky jednodu</w:t>
      </w:r>
      <w:r w:rsidR="001B4739">
        <w:t>š</w:t>
      </w:r>
      <w:r w:rsidR="002B2FAB">
        <w:t xml:space="preserve">ší na použití, ale teď vidím, že použití </w:t>
      </w:r>
      <w:proofErr w:type="spellStart"/>
      <w:r w:rsidR="001E6580">
        <w:t>C</w:t>
      </w:r>
      <w:r w:rsidR="002B2FAB">
        <w:t>anvas</w:t>
      </w:r>
      <w:proofErr w:type="spellEnd"/>
      <w:r w:rsidR="002B2FAB">
        <w:t xml:space="preserve"> by mělo tak</w:t>
      </w:r>
      <w:r w:rsidR="0062563E">
        <w:t>é</w:t>
      </w:r>
      <w:r w:rsidR="002B2FAB">
        <w:t xml:space="preserve"> své výhody</w:t>
      </w:r>
      <w:r w:rsidR="001E6580">
        <w:t xml:space="preserve">. </w:t>
      </w:r>
    </w:p>
    <w:p w14:paraId="77B70D7F" w14:textId="33EB2710" w:rsidR="00A758D8" w:rsidRDefault="000D5400" w:rsidP="001860A3">
      <w:pPr>
        <w:pStyle w:val="Nadpis1"/>
      </w:pPr>
      <w:bookmarkStart w:id="4" w:name="_Toc198281114"/>
      <w:r>
        <w:lastRenderedPageBreak/>
        <w:t xml:space="preserve">Úvod do </w:t>
      </w:r>
      <w:r w:rsidR="000B5F62">
        <w:t>SVG</w:t>
      </w:r>
      <w:r w:rsidR="00777F5F">
        <w:rPr>
          <w:rStyle w:val="Znakapoznpodarou"/>
        </w:rPr>
        <w:footnoteReference w:id="2"/>
      </w:r>
      <w:bookmarkEnd w:id="4"/>
    </w:p>
    <w:p w14:paraId="2E3A001C" w14:textId="1292D839" w:rsidR="00787397" w:rsidRDefault="00787397" w:rsidP="00D06100">
      <w:r w:rsidRPr="00787397">
        <w:t>Jako způsob vykreslování grafů jsem si zvolil programatické vykreslování ve formátu SVG. SVG se pro tuto práci hodí především proto, že nejde o rastrový, ale o</w:t>
      </w:r>
      <w:r w:rsidR="00013227">
        <w:t> </w:t>
      </w:r>
      <w:r w:rsidRPr="00787397">
        <w:t xml:space="preserve">vektorový formát. To znamená, že namísto práce s pixely a barvami mohu jednoduše definovat body, vektory a křivky, a tento formát je </w:t>
      </w:r>
      <w:r w:rsidR="001B4739">
        <w:t>automaticky</w:t>
      </w:r>
      <w:r w:rsidRPr="00787397">
        <w:t xml:space="preserve"> převede na pixely potřebné pro zobrazení na monitoru. Výhodou tohoto přístupu je také to, že se nemusím starat o ostrost obrazu – jak </w:t>
      </w:r>
      <w:r w:rsidR="00ED4F26">
        <w:t>ji</w:t>
      </w:r>
      <w:r w:rsidRPr="00787397">
        <w:t>ž bylo zmíněno, formát si ji dopočítá automaticky.</w:t>
      </w:r>
      <w:r w:rsidR="00CE06CD">
        <w:t xml:space="preserve"> Další výhod</w:t>
      </w:r>
      <w:r w:rsidR="001A3526">
        <w:t>ou</w:t>
      </w:r>
      <w:r w:rsidR="00CE06CD">
        <w:t xml:space="preserve"> formátu </w:t>
      </w:r>
      <w:r w:rsidR="00ED4F26">
        <w:t>SVG</w:t>
      </w:r>
      <w:r w:rsidR="00CE06CD">
        <w:t xml:space="preserve"> je, že je to nativní formát a chápe jej každý prohlížeč. </w:t>
      </w:r>
      <w:r w:rsidR="00984BA6">
        <w:t xml:space="preserve">To znamená, že si nemusím psát žádnou funkci na </w:t>
      </w:r>
      <w:r w:rsidR="004C53EB">
        <w:t xml:space="preserve">zobrazování samotného grafu. </w:t>
      </w:r>
    </w:p>
    <w:p w14:paraId="20DCE87F" w14:textId="2483B714" w:rsidR="004C53EB" w:rsidRDefault="004C53EB" w:rsidP="00D06100">
      <w:r>
        <w:t xml:space="preserve">S tímto formátem jsem vymyslel dva způsoby tvorby práce. Obecný a </w:t>
      </w:r>
      <w:proofErr w:type="spellStart"/>
      <w:r>
        <w:t>Be</w:t>
      </w:r>
      <w:r w:rsidR="00C57365">
        <w:t>ziérový</w:t>
      </w:r>
      <w:proofErr w:type="spellEnd"/>
      <w:r w:rsidR="00C57365">
        <w:t>.</w:t>
      </w:r>
    </w:p>
    <w:p w14:paraId="03E1E165" w14:textId="40B37643" w:rsidR="00C57365" w:rsidRDefault="00C57365" w:rsidP="00C57365">
      <w:pPr>
        <w:pStyle w:val="Nadpis2"/>
      </w:pPr>
      <w:bookmarkStart w:id="6" w:name="_Toc198281115"/>
      <w:r>
        <w:t>Obecný způsob</w:t>
      </w:r>
      <w:bookmarkEnd w:id="6"/>
    </w:p>
    <w:p w14:paraId="3D23A624" w14:textId="5FF33B4C" w:rsidR="00787397" w:rsidRDefault="00787397" w:rsidP="001D2AB8">
      <w:r w:rsidRPr="00787397">
        <w:t>Prvním zvoleným přístupem je tzv. obecný způsob vykreslování. Tento postup spočívá ve vytvoření univerzální funkce, která na základě zadané matematické funkce vypočítá předem definovaný počet bodů v rámci zobrazeného prostoru (</w:t>
      </w:r>
      <w:proofErr w:type="spellStart"/>
      <w:r w:rsidRPr="00787397">
        <w:t>viewportu</w:t>
      </w:r>
      <w:proofErr w:type="spellEnd"/>
      <w:r w:rsidRPr="00787397">
        <w:t>). Hlavní výhodou tohoto řešení je jeho univerzálnost – pro celou aplikaci postačí jedna vykreslovací funkce. Na druhé straně</w:t>
      </w:r>
      <w:r w:rsidR="001A3526">
        <w:t xml:space="preserve"> </w:t>
      </w:r>
      <w:r w:rsidRPr="00787397">
        <w:t>tento přístup klade vyšší nároky na správu detailnosti zobrazení</w:t>
      </w:r>
      <w:r w:rsidR="00AD5451">
        <w:t xml:space="preserve">. </w:t>
      </w:r>
      <w:r w:rsidR="00342225">
        <w:t>T</w:t>
      </w:r>
      <w:r w:rsidR="00AD5451">
        <w:t>ento způsob</w:t>
      </w:r>
      <w:r w:rsidR="00342225">
        <w:t xml:space="preserve"> také</w:t>
      </w:r>
      <w:r w:rsidR="00AD5451">
        <w:t xml:space="preserve"> vyžaduje, aby jedna funkce dokázala vyřešit jakoukoli funkci. </w:t>
      </w:r>
      <w:r w:rsidR="00342225">
        <w:t>Na druhou stranu je tento</w:t>
      </w:r>
      <w:r w:rsidR="00AD5451">
        <w:t xml:space="preserve"> způsob je výpočetně náročnější.</w:t>
      </w:r>
    </w:p>
    <w:p w14:paraId="17F72B9B" w14:textId="18BC4A7F" w:rsidR="00C57365" w:rsidRDefault="00C57365" w:rsidP="00C57365">
      <w:pPr>
        <w:pStyle w:val="Nadpis2"/>
      </w:pPr>
      <w:bookmarkStart w:id="7" w:name="_Toc198281116"/>
      <w:proofErr w:type="spellStart"/>
      <w:r>
        <w:t>B</w:t>
      </w:r>
      <w:r w:rsidR="00C76CDE">
        <w:t>é</w:t>
      </w:r>
      <w:r>
        <w:t>zi</w:t>
      </w:r>
      <w:r w:rsidR="00C76CDE">
        <w:t>e</w:t>
      </w:r>
      <w:r>
        <w:t>rov</w:t>
      </w:r>
      <w:r w:rsidR="00C76CDE">
        <w:t>y</w:t>
      </w:r>
      <w:proofErr w:type="spellEnd"/>
      <w:r>
        <w:t xml:space="preserve"> </w:t>
      </w:r>
      <w:r w:rsidR="00C76CDE">
        <w:t>křivky</w:t>
      </w:r>
      <w:bookmarkEnd w:id="7"/>
    </w:p>
    <w:p w14:paraId="571614EB" w14:textId="3E55EB2C" w:rsidR="00C673A6" w:rsidRDefault="00C673A6" w:rsidP="00955C6D">
      <w:r w:rsidRPr="00C673A6">
        <w:t xml:space="preserve">Druhý přístup, který jsem zvažoval, využívá tzv. </w:t>
      </w:r>
      <w:proofErr w:type="spellStart"/>
      <w:r w:rsidRPr="00C673A6">
        <w:t>Bézierovy</w:t>
      </w:r>
      <w:proofErr w:type="spellEnd"/>
      <w:r w:rsidRPr="00C673A6">
        <w:t xml:space="preserve"> křivky. Tyto křivky se</w:t>
      </w:r>
      <w:r w:rsidR="00013227">
        <w:t> </w:t>
      </w:r>
      <w:r w:rsidRPr="00C673A6">
        <w:t>zapisují například následujícím způsobem:</w:t>
      </w:r>
    </w:p>
    <w:p w14:paraId="1C7D0C0A" w14:textId="1178B5CC" w:rsidR="00032A6F" w:rsidRDefault="001D2AB8" w:rsidP="00C673A6">
      <w:pPr>
        <w:pStyle w:val="Zdrojovkd"/>
      </w:pPr>
      <w:r>
        <w:rPr>
          <w:rStyle w:val="key"/>
          <w:rFonts w:ascii="Courier New" w:hAnsi="Courier New" w:cs="Courier New"/>
          <w:color w:val="B392F0"/>
          <w:sz w:val="27"/>
          <w:szCs w:val="27"/>
          <w:shd w:val="clear" w:color="auto" w:fill="24292E"/>
        </w:rPr>
        <w:t>d</w:t>
      </w:r>
      <w:r>
        <w:rPr>
          <w:rFonts w:ascii="Courier New" w:hAnsi="Courier New" w:cs="Courier New"/>
          <w:color w:val="FFFFFF"/>
          <w:sz w:val="27"/>
          <w:szCs w:val="27"/>
          <w:shd w:val="clear" w:color="auto" w:fill="24292E"/>
        </w:rPr>
        <w:t>=</w:t>
      </w:r>
      <w:r>
        <w:rPr>
          <w:rStyle w:val="value"/>
          <w:rFonts w:ascii="Courier New" w:hAnsi="Courier New" w:cs="Courier New"/>
          <w:color w:val="9ECBFF"/>
          <w:sz w:val="27"/>
          <w:szCs w:val="27"/>
          <w:shd w:val="clear" w:color="auto" w:fill="24292E"/>
        </w:rPr>
        <w:t>"</w:t>
      </w:r>
      <w:r>
        <w:rPr>
          <w:rStyle w:val="value-segment"/>
          <w:rFonts w:ascii="Courier New" w:hAnsi="Courier New" w:cs="Courier New"/>
          <w:color w:val="9ECBFF"/>
          <w:sz w:val="27"/>
          <w:szCs w:val="27"/>
          <w:shd w:val="clear" w:color="auto" w:fill="24292E"/>
        </w:rPr>
        <w:t>M</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100 350</w:t>
      </w:r>
      <w:r>
        <w:rPr>
          <w:rStyle w:val="space"/>
          <w:rFonts w:ascii="Courier New" w:hAnsi="Courier New" w:cs="Courier New"/>
          <w:color w:val="9ECBFF"/>
          <w:sz w:val="27"/>
          <w:szCs w:val="27"/>
          <w:shd w:val="clear" w:color="auto" w:fill="24292E"/>
        </w:rPr>
        <w:t xml:space="preserve"> </w:t>
      </w:r>
      <w:r>
        <w:rPr>
          <w:rStyle w:val="value-segment"/>
          <w:rFonts w:ascii="Courier New" w:hAnsi="Courier New" w:cs="Courier New"/>
          <w:color w:val="9ECBFF"/>
          <w:sz w:val="27"/>
          <w:szCs w:val="27"/>
          <w:shd w:val="clear" w:color="auto" w:fill="24292E"/>
        </w:rPr>
        <w:t>Q</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225 50</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350 350</w:t>
      </w:r>
      <w:r>
        <w:rPr>
          <w:rStyle w:val="value"/>
          <w:rFonts w:ascii="Courier New" w:hAnsi="Courier New" w:cs="Courier New"/>
          <w:color w:val="9ECBFF"/>
          <w:sz w:val="27"/>
          <w:szCs w:val="27"/>
          <w:shd w:val="clear" w:color="auto" w:fill="24292E"/>
        </w:rPr>
        <w:t>"</w:t>
      </w:r>
    </w:p>
    <w:p w14:paraId="13231475" w14:textId="51D24696" w:rsidR="00C673A6" w:rsidRPr="00C673A6" w:rsidRDefault="00C673A6" w:rsidP="00C673A6">
      <w:r w:rsidRPr="00C673A6">
        <w:t xml:space="preserve">V uvedeném příkladu si můžeme všimnout písmene </w:t>
      </w:r>
      <w:r w:rsidRPr="00C673A6">
        <w:rPr>
          <w:b/>
          <w:bCs/>
        </w:rPr>
        <w:t>Q</w:t>
      </w:r>
      <w:r w:rsidRPr="00C673A6">
        <w:t xml:space="preserve">, které označuje kvadratickou </w:t>
      </w:r>
      <w:proofErr w:type="spellStart"/>
      <w:r w:rsidRPr="00C673A6">
        <w:t>Bézierovu</w:t>
      </w:r>
      <w:proofErr w:type="spellEnd"/>
      <w:r w:rsidRPr="00C673A6">
        <w:t xml:space="preserve"> křivku (</w:t>
      </w:r>
      <w:proofErr w:type="spellStart"/>
      <w:r w:rsidRPr="00C673A6">
        <w:rPr>
          <w:i/>
          <w:iCs/>
        </w:rPr>
        <w:t>quadratic</w:t>
      </w:r>
      <w:proofErr w:type="spellEnd"/>
      <w:r w:rsidRPr="00C673A6">
        <w:rPr>
          <w:i/>
          <w:iCs/>
        </w:rPr>
        <w:t xml:space="preserve"> </w:t>
      </w:r>
      <w:proofErr w:type="spellStart"/>
      <w:r w:rsidRPr="00C673A6">
        <w:rPr>
          <w:i/>
          <w:iCs/>
        </w:rPr>
        <w:t>Bézier</w:t>
      </w:r>
      <w:proofErr w:type="spellEnd"/>
      <w:r w:rsidRPr="00C673A6">
        <w:rPr>
          <w:i/>
          <w:iCs/>
        </w:rPr>
        <w:t xml:space="preserve"> </w:t>
      </w:r>
      <w:proofErr w:type="spellStart"/>
      <w:r w:rsidRPr="00C673A6">
        <w:rPr>
          <w:i/>
          <w:iCs/>
        </w:rPr>
        <w:t>curve</w:t>
      </w:r>
      <w:proofErr w:type="spellEnd"/>
      <w:r w:rsidRPr="00C673A6">
        <w:t>). Za tímto znakem následují dvě sady souřadnic. Poslední bod [350,350] představuje koncový bod, tedy místo, kde daná trajektorie končí. První bod [225,50</w:t>
      </w:r>
      <w:r w:rsidR="00C931A2">
        <w:t xml:space="preserve">] </w:t>
      </w:r>
      <w:r w:rsidRPr="00C673A6">
        <w:t xml:space="preserve">je tzv. </w:t>
      </w:r>
      <w:r w:rsidRPr="00C673A6">
        <w:rPr>
          <w:b/>
          <w:bCs/>
        </w:rPr>
        <w:t>řídicí bod</w:t>
      </w:r>
      <w:r w:rsidRPr="00C673A6">
        <w:t xml:space="preserve"> (</w:t>
      </w:r>
      <w:proofErr w:type="spellStart"/>
      <w:r w:rsidRPr="00C673A6">
        <w:rPr>
          <w:i/>
          <w:iCs/>
        </w:rPr>
        <w:t>control</w:t>
      </w:r>
      <w:proofErr w:type="spellEnd"/>
      <w:r w:rsidRPr="00C673A6">
        <w:rPr>
          <w:i/>
          <w:iCs/>
        </w:rPr>
        <w:t xml:space="preserve"> point</w:t>
      </w:r>
      <w:r w:rsidRPr="00C673A6">
        <w:t>), který ovlivňuje zakřivení křivky.</w:t>
      </w:r>
    </w:p>
    <w:p w14:paraId="43D48A8B" w14:textId="77777777" w:rsidR="00C673A6" w:rsidRPr="00C673A6" w:rsidRDefault="00C673A6" w:rsidP="00C673A6">
      <w:r w:rsidRPr="00C673A6">
        <w:t xml:space="preserve">Princip fungování </w:t>
      </w:r>
      <w:proofErr w:type="spellStart"/>
      <w:r w:rsidRPr="00C673A6">
        <w:t>Bézierových</w:t>
      </w:r>
      <w:proofErr w:type="spellEnd"/>
      <w:r w:rsidRPr="00C673A6">
        <w:t xml:space="preserve"> křivek spočívá v tom, že místo přímého spojení dvou bodů je výsledná dráha modifikována právě pomocí řídicího bodu. V případě kvadratické </w:t>
      </w:r>
      <w:proofErr w:type="spellStart"/>
      <w:r w:rsidRPr="00C673A6">
        <w:t>Bézierovy</w:t>
      </w:r>
      <w:proofErr w:type="spellEnd"/>
      <w:r w:rsidRPr="00C673A6">
        <w:t xml:space="preserve"> křivky je tvar určen jedním řídicím bodem, což umožňuje vykreslit </w:t>
      </w:r>
      <w:r w:rsidRPr="00C673A6">
        <w:lastRenderedPageBreak/>
        <w:t>hladkou a plynule zakřivenou trajektorii. Tato křivka nezačíná ani nekončí v řídicím bodě, ten pouze určuje její průběh.</w:t>
      </w:r>
    </w:p>
    <w:p w14:paraId="4BD3DF9F" w14:textId="7789B416" w:rsidR="00C673A6" w:rsidRDefault="00C673A6" w:rsidP="00C673A6">
      <w:r w:rsidRPr="00C673A6">
        <w:t xml:space="preserve">Tento způsob zápisu je velmi užitečný při vykreslování hladkých oblouků, zakřivených linií nebo dekorativních prvků ve vektorové grafice. Díky přesné kontrole nad zakřivením lze pomocí </w:t>
      </w:r>
      <w:proofErr w:type="spellStart"/>
      <w:r w:rsidRPr="00C673A6">
        <w:t>Bézierových</w:t>
      </w:r>
      <w:proofErr w:type="spellEnd"/>
      <w:r w:rsidRPr="00C673A6">
        <w:t xml:space="preserve"> křivek vytvářet vizuálně atraktivní a plynulé tvary, které se hojně využívají jak v SVG grafice, tak v animačních nástrojích.</w:t>
      </w:r>
      <w:r w:rsidR="00DA7B85">
        <w:t xml:space="preserve"> </w:t>
      </w:r>
    </w:p>
    <w:p w14:paraId="2CDFB930" w14:textId="29BEFCE7" w:rsidR="00DA7B85" w:rsidRDefault="00DA7B85" w:rsidP="00C673A6">
      <w:r>
        <w:t>Tento způsob by byl o mnoho m</w:t>
      </w:r>
      <w:r w:rsidR="008E43A7">
        <w:t>éně</w:t>
      </w:r>
      <w:r>
        <w:t xml:space="preserve"> </w:t>
      </w:r>
      <w:r w:rsidR="00F20CBE">
        <w:t>náročnější</w:t>
      </w:r>
      <w:r>
        <w:t xml:space="preserve"> na systém, protože </w:t>
      </w:r>
      <w:r w:rsidR="00F20CBE">
        <w:t>myslím, že</w:t>
      </w:r>
      <w:r w:rsidR="00013227">
        <w:t> </w:t>
      </w:r>
      <w:r w:rsidR="00F20CBE">
        <w:t xml:space="preserve">formát </w:t>
      </w:r>
      <w:r w:rsidR="00F523A7">
        <w:t>SVG</w:t>
      </w:r>
      <w:r w:rsidR="00F20CBE">
        <w:t xml:space="preserve"> bude mít o mnoho lépe zvládnutou vykreslovací </w:t>
      </w:r>
      <w:r w:rsidR="008101AE">
        <w:t>matematiku,</w:t>
      </w:r>
      <w:r w:rsidR="00F20CBE">
        <w:t xml:space="preserve"> než bude ta</w:t>
      </w:r>
      <w:r w:rsidR="00013227">
        <w:t> </w:t>
      </w:r>
      <w:r w:rsidR="00F20CBE">
        <w:t xml:space="preserve">má. </w:t>
      </w:r>
      <w:r w:rsidR="008101AE">
        <w:t xml:space="preserve">Na druhé straně to má i své nevýhody. </w:t>
      </w:r>
      <w:r w:rsidR="00942C91">
        <w:t xml:space="preserve">Za prvé bych se musel naučit počítat Kontrolní bod z křivky, což jsem zjistil není úplně jednoduchý úkol. Za </w:t>
      </w:r>
      <w:r w:rsidR="0016342F">
        <w:t>druhé,</w:t>
      </w:r>
      <w:r w:rsidR="00942C91">
        <w:t xml:space="preserve"> jelikož každá funkce vyžaduje jiný počet kontrolní bodů by to znamenalo, že každá funkce by měla </w:t>
      </w:r>
      <w:r w:rsidR="0016342F">
        <w:t>vlastní</w:t>
      </w:r>
      <w:r w:rsidR="00942C91">
        <w:t xml:space="preserve"> komponentu v </w:t>
      </w:r>
      <w:proofErr w:type="spellStart"/>
      <w:r w:rsidR="00942C91">
        <w:t>Reactu</w:t>
      </w:r>
      <w:proofErr w:type="spellEnd"/>
      <w:r w:rsidR="00942C91">
        <w:t xml:space="preserve">. Takže by bylo složité </w:t>
      </w:r>
      <w:r w:rsidR="004315C5">
        <w:t xml:space="preserve">rozhodovat kam patří jaká funkce. </w:t>
      </w:r>
    </w:p>
    <w:p w14:paraId="464CBC7E" w14:textId="65CD6D9E" w:rsidR="00C673A6" w:rsidRDefault="00C673A6" w:rsidP="00C673A6">
      <w:pPr>
        <w:pStyle w:val="Nadpis2"/>
      </w:pPr>
      <w:bookmarkStart w:id="8" w:name="_Toc198281117"/>
      <w:r>
        <w:t>Finální návrh</w:t>
      </w:r>
      <w:bookmarkEnd w:id="8"/>
    </w:p>
    <w:p w14:paraId="1E8E566D" w14:textId="4E6A553E" w:rsidR="00C673A6" w:rsidRDefault="00C673A6" w:rsidP="00E925F5">
      <w:r>
        <w:t>Po konzultaci s vedoucím práce jsme se rozhodli, že nejvhodnější bude začít s</w:t>
      </w:r>
      <w:r w:rsidR="00013227">
        <w:t> </w:t>
      </w:r>
      <w:r>
        <w:t xml:space="preserve">obecným způsobem vykreslování. Toto rozhodnutí považuji za správné – jednak </w:t>
      </w:r>
      <w:r w:rsidR="00E925F5">
        <w:t xml:space="preserve">implementace univerzální funkce </w:t>
      </w:r>
      <w:r w:rsidR="009C700B">
        <w:t>schopna řešit veškeré funkce je mnohem zajímavější z hlediska programování. Za druhé by byl</w:t>
      </w:r>
      <w:r w:rsidR="00477A50">
        <w:t xml:space="preserve">a komponenta </w:t>
      </w:r>
      <w:r w:rsidR="00434D1D">
        <w:t>ovladače pro výběr matematické funkce zbytečně složitá například kvůli funkci:</w:t>
      </w:r>
    </w:p>
    <w:p w14:paraId="41F596E6" w14:textId="2E3A0B43" w:rsidR="00434D1D" w:rsidRPr="00434D1D" w:rsidRDefault="00434D1D" w:rsidP="00E925F5">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2D813311" w14:textId="3B47695B" w:rsidR="00434D1D" w:rsidRDefault="00434D1D" w:rsidP="00E925F5">
      <w:r>
        <w:rPr>
          <w:rFonts w:eastAsiaTheme="minorEastAsia"/>
        </w:rPr>
        <w:t>Ve výše uvedeném příkladu by bylo velice těžké vybrat o jakou funkci se jedná.</w:t>
      </w:r>
    </w:p>
    <w:p w14:paraId="4026C340" w14:textId="519F944C" w:rsidR="009C4946" w:rsidRDefault="00C76EE1" w:rsidP="00C76EE1">
      <w:pPr>
        <w:pStyle w:val="Nadpis1"/>
      </w:pPr>
      <w:bookmarkStart w:id="9" w:name="_Toc198281118"/>
      <w:r>
        <w:lastRenderedPageBreak/>
        <w:t>Struktura knihovny</w:t>
      </w:r>
      <w:bookmarkEnd w:id="9"/>
    </w:p>
    <w:p w14:paraId="2E0DFCDA" w14:textId="172786A6" w:rsidR="00C673A6" w:rsidRDefault="00C673A6" w:rsidP="00C673A6">
      <w:r w:rsidRPr="00C673A6">
        <w:t xml:space="preserve">Na začátku práce jsem si nebyl jistý, jakým způsobem knihovnu koncipovat – zda by měla poskytovat pouze funkci pro vytváření křivek, nebo rovnou celé grafy. Nakonec jsem se rozhodl zahrnout </w:t>
      </w:r>
      <w:r w:rsidR="00434D1D">
        <w:t>všechny</w:t>
      </w:r>
      <w:r w:rsidRPr="00C673A6">
        <w:t xml:space="preserve"> možnosti.</w:t>
      </w:r>
    </w:p>
    <w:p w14:paraId="58552A97" w14:textId="1FA20808" w:rsidR="00434D1D" w:rsidRDefault="00434D1D" w:rsidP="00C673A6">
      <w:r>
        <w:t xml:space="preserve">Základní komponenta je tedy </w:t>
      </w:r>
      <w:proofErr w:type="spellStart"/>
      <w:r>
        <w:t>LibraryController</w:t>
      </w:r>
      <w:proofErr w:type="spellEnd"/>
      <w:r>
        <w:t>. Tato komponenta je vlastně takov</w:t>
      </w:r>
      <w:r w:rsidR="009F72F4">
        <w:t>á</w:t>
      </w:r>
      <w:r>
        <w:t xml:space="preserve"> </w:t>
      </w:r>
      <w:r w:rsidR="009F72F4">
        <w:t>řídící jednotka</w:t>
      </w:r>
      <w:r>
        <w:t xml:space="preserve"> celé knihovny. </w:t>
      </w:r>
      <w:r w:rsidR="0088192F">
        <w:t xml:space="preserve">Další důležitá komponenta je General. Účel této komponenty bylo vytvořit graf každé funkce. </w:t>
      </w:r>
      <w:r w:rsidR="00F81080">
        <w:t>D</w:t>
      </w:r>
      <w:r w:rsidR="009F72F4">
        <w:t>á</w:t>
      </w:r>
      <w:r w:rsidR="00F81080">
        <w:t xml:space="preserve">le velice důležitá funkce je </w:t>
      </w:r>
      <w:proofErr w:type="spellStart"/>
      <w:r w:rsidR="00F81080">
        <w:t>Evaluator</w:t>
      </w:r>
      <w:proofErr w:type="spellEnd"/>
      <w:r w:rsidR="00F81080">
        <w:t xml:space="preserve">, tato komponenta měla za úkol vypočítat každý výraz. </w:t>
      </w:r>
      <w:r w:rsidR="007F34A2">
        <w:t xml:space="preserve">A poslední důležitou Komponentou je </w:t>
      </w:r>
      <w:proofErr w:type="spellStart"/>
      <w:r w:rsidR="007F34A2">
        <w:t>Picker</w:t>
      </w:r>
      <w:proofErr w:type="spellEnd"/>
      <w:r w:rsidR="007F34A2">
        <w:t xml:space="preserve">. </w:t>
      </w:r>
      <w:r w:rsidR="00701C8B">
        <w:t xml:space="preserve">Dále jsou už jen menší </w:t>
      </w:r>
      <w:r w:rsidR="00BD3A39">
        <w:t xml:space="preserve">užitečné funkce, </w:t>
      </w:r>
      <w:proofErr w:type="spellStart"/>
      <w:r w:rsidR="00BD3A39">
        <w:t>hooky</w:t>
      </w:r>
      <w:proofErr w:type="spellEnd"/>
      <w:r w:rsidR="00BD3A39">
        <w:t xml:space="preserve"> nebo komponenty. </w:t>
      </w:r>
    </w:p>
    <w:p w14:paraId="63CD4705" w14:textId="488611D8" w:rsidR="00B57A5C" w:rsidRDefault="00B57A5C" w:rsidP="00B57A5C">
      <w:pPr>
        <w:pStyle w:val="Nadpis2"/>
      </w:pPr>
      <w:bookmarkStart w:id="10" w:name="_Toc198281119"/>
      <w:proofErr w:type="spellStart"/>
      <w:r>
        <w:t>Library</w:t>
      </w:r>
      <w:proofErr w:type="spellEnd"/>
      <w:r>
        <w:t xml:space="preserve"> </w:t>
      </w:r>
      <w:proofErr w:type="spellStart"/>
      <w:r>
        <w:t>Controller</w:t>
      </w:r>
      <w:bookmarkEnd w:id="10"/>
      <w:proofErr w:type="spellEnd"/>
    </w:p>
    <w:p w14:paraId="7A841482" w14:textId="1393CC6D" w:rsidR="00CE2583" w:rsidRDefault="00A40B0B" w:rsidP="00CE2583">
      <w:r>
        <w:t xml:space="preserve">Jak jsem již řekl </w:t>
      </w:r>
      <w:r w:rsidR="00CE2583">
        <w:t xml:space="preserve">Komponenta </w:t>
      </w:r>
      <w:proofErr w:type="spellStart"/>
      <w:r w:rsidR="00CE2583">
        <w:t>Library</w:t>
      </w:r>
      <w:proofErr w:type="spellEnd"/>
      <w:r w:rsidR="00CE2583">
        <w:t xml:space="preserve"> </w:t>
      </w:r>
      <w:proofErr w:type="spellStart"/>
      <w:r w:rsidR="00CE2583">
        <w:t>Controller</w:t>
      </w:r>
      <w:proofErr w:type="spellEnd"/>
      <w:r w:rsidR="00CE2583">
        <w:t xml:space="preserve"> představuje „mozek“</w:t>
      </w:r>
      <w:r>
        <w:t xml:space="preserve"> celé</w:t>
      </w:r>
      <w:r w:rsidR="00CE2583">
        <w:t xml:space="preserve"> knihovny, jenž zajišťuje správné vykreslení grafů podle zadaných parametrů.</w:t>
      </w:r>
      <w:r>
        <w:t xml:space="preserve"> </w:t>
      </w:r>
    </w:p>
    <w:p w14:paraId="726E5D97" w14:textId="3C64BB50" w:rsidR="009F72F4" w:rsidRDefault="009F72F4" w:rsidP="00CE2583">
      <w:r>
        <w:t xml:space="preserve">Tato komponenta je dle mého názoru </w:t>
      </w:r>
      <w:r w:rsidR="00B558C9">
        <w:t xml:space="preserve">nejzajímavější z celé knihovny a </w:t>
      </w:r>
      <w:r w:rsidR="00A9052A">
        <w:t>doporučuji</w:t>
      </w:r>
      <w:r w:rsidR="00B558C9">
        <w:t xml:space="preserve"> její využití, protože udělá všechno za vás. Jediný povinný parametr je </w:t>
      </w:r>
      <w:proofErr w:type="spellStart"/>
      <w:r w:rsidR="00B558C9">
        <w:t>poly</w:t>
      </w:r>
      <w:proofErr w:type="spellEnd"/>
      <w:r w:rsidR="00B558C9">
        <w:t xml:space="preserve"> typu „</w:t>
      </w:r>
      <w:proofErr w:type="spellStart"/>
      <w:r w:rsidR="00B558C9">
        <w:t>reqs</w:t>
      </w:r>
      <w:proofErr w:type="spellEnd"/>
      <w:r w:rsidR="00B558C9">
        <w:t xml:space="preserve">“ kterýž obsahuje dvě řetězcové </w:t>
      </w:r>
      <w:r w:rsidR="0016342F">
        <w:t xml:space="preserve">proměnné – </w:t>
      </w:r>
      <w:proofErr w:type="spellStart"/>
      <w:r w:rsidR="0016342F">
        <w:t>expression</w:t>
      </w:r>
      <w:proofErr w:type="spellEnd"/>
      <w:r w:rsidR="00B558C9">
        <w:t xml:space="preserve"> čili výraz a </w:t>
      </w:r>
      <w:proofErr w:type="spellStart"/>
      <w:r w:rsidR="00B558C9">
        <w:t>color</w:t>
      </w:r>
      <w:proofErr w:type="spellEnd"/>
      <w:r w:rsidR="00B558C9">
        <w:t xml:space="preserve">, barva. </w:t>
      </w:r>
    </w:p>
    <w:p w14:paraId="70EDA87D" w14:textId="70B29F77" w:rsidR="003A314C" w:rsidRPr="008817E0" w:rsidRDefault="00B558C9" w:rsidP="008817E0">
      <w:pPr>
        <w:rPr>
          <w:rStyle w:val="key"/>
        </w:rPr>
      </w:pPr>
      <w:r>
        <w:t xml:space="preserve">Další parametry jsou už čistě nepovinné. </w:t>
      </w:r>
      <w:r w:rsidR="006622CD">
        <w:t xml:space="preserve">Jelikož </w:t>
      </w:r>
      <w:proofErr w:type="gramStart"/>
      <w:r w:rsidR="006622CD">
        <w:t>píši</w:t>
      </w:r>
      <w:proofErr w:type="gramEnd"/>
      <w:r w:rsidR="006622CD">
        <w:t xml:space="preserve"> </w:t>
      </w:r>
      <w:r w:rsidR="0016342F">
        <w:t>knihovnu,</w:t>
      </w:r>
      <w:r w:rsidR="006622CD">
        <w:t xml:space="preserve"> pro kterou </w:t>
      </w:r>
      <w:r w:rsidR="0016342F">
        <w:t>nevím,</w:t>
      </w:r>
      <w:r w:rsidR="006622CD">
        <w:t xml:space="preserve"> k čemu by ji mohl budoucí uživatel užít, přidal jsem raději spoustu parametrů ovlivňují chování. Například, </w:t>
      </w:r>
      <w:r w:rsidR="000C79AE">
        <w:t xml:space="preserve">jestli budete schopni s grafem hýbat, </w:t>
      </w:r>
      <w:r w:rsidR="000408AD">
        <w:t xml:space="preserve">výchozí zobrazovací pole, </w:t>
      </w:r>
      <w:r w:rsidR="000C5C44">
        <w:t xml:space="preserve">minimální a maximální šířka, zobrazování </w:t>
      </w:r>
      <w:r w:rsidR="004D179D">
        <w:t xml:space="preserve">mřížky, </w:t>
      </w:r>
      <w:r w:rsidR="0016342F">
        <w:t>souřadnic,</w:t>
      </w:r>
      <w:r w:rsidR="004D179D">
        <w:t xml:space="preserve"> a nakonec jestli je možné stáhnout </w:t>
      </w:r>
      <w:r w:rsidR="00E47C16">
        <w:t xml:space="preserve">graf jako </w:t>
      </w:r>
      <w:r w:rsidR="00F523A7">
        <w:t>SVG</w:t>
      </w:r>
      <w:r w:rsidR="00E47C16">
        <w:t xml:space="preserve">. </w:t>
      </w:r>
    </w:p>
    <w:p w14:paraId="2722D53B" w14:textId="77777777" w:rsidR="00922753" w:rsidRDefault="00922753"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 xml:space="preserve">Type </w:t>
      </w:r>
      <w:proofErr w:type="spellStart"/>
      <w:r>
        <w:rPr>
          <w:rStyle w:val="key"/>
          <w:rFonts w:ascii="Courier New" w:hAnsi="Courier New" w:cs="Courier New"/>
          <w:color w:val="B392F0"/>
          <w:sz w:val="27"/>
          <w:szCs w:val="27"/>
          <w:shd w:val="clear" w:color="auto" w:fill="24292E"/>
        </w:rPr>
        <w:t>reqs</w:t>
      </w:r>
      <w:proofErr w:type="spellEnd"/>
      <w:r>
        <w:rPr>
          <w:rStyle w:val="key"/>
          <w:rFonts w:ascii="Courier New" w:hAnsi="Courier New" w:cs="Courier New"/>
          <w:color w:val="B392F0"/>
          <w:sz w:val="27"/>
          <w:szCs w:val="27"/>
          <w:shd w:val="clear" w:color="auto" w:fill="24292E"/>
        </w:rPr>
        <w:t xml:space="preserve"> = {</w:t>
      </w:r>
    </w:p>
    <w:p w14:paraId="03F8FA37" w14:textId="3B688203" w:rsidR="00922753" w:rsidRDefault="00560349" w:rsidP="003A314C">
      <w:pPr>
        <w:pStyle w:val="Zdrojovkd"/>
        <w:rPr>
          <w:rStyle w:val="key"/>
          <w:rFonts w:ascii="Courier New" w:hAnsi="Courier New" w:cs="Courier New"/>
          <w:color w:val="B392F0"/>
          <w:sz w:val="27"/>
          <w:szCs w:val="27"/>
          <w:shd w:val="clear" w:color="auto" w:fill="24292E"/>
        </w:rPr>
      </w:pPr>
      <w:proofErr w:type="spellStart"/>
      <w:r>
        <w:rPr>
          <w:rStyle w:val="key"/>
          <w:rFonts w:ascii="Courier New" w:hAnsi="Courier New" w:cs="Courier New"/>
          <w:color w:val="B392F0"/>
          <w:sz w:val="27"/>
          <w:szCs w:val="27"/>
          <w:shd w:val="clear" w:color="auto" w:fill="24292E"/>
        </w:rPr>
        <w:t>Expression</w:t>
      </w:r>
      <w:proofErr w:type="spell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3218F85C" w14:textId="5F905C57" w:rsidR="00560349" w:rsidRDefault="00560349" w:rsidP="003A314C">
      <w:pPr>
        <w:pStyle w:val="Zdrojovkd"/>
        <w:rPr>
          <w:rStyle w:val="key"/>
          <w:rFonts w:ascii="Courier New" w:hAnsi="Courier New" w:cs="Courier New"/>
          <w:color w:val="B392F0"/>
          <w:sz w:val="27"/>
          <w:szCs w:val="27"/>
          <w:shd w:val="clear" w:color="auto" w:fill="24292E"/>
        </w:rPr>
      </w:pPr>
      <w:proofErr w:type="spellStart"/>
      <w:proofErr w:type="gramStart"/>
      <w:r>
        <w:rPr>
          <w:rStyle w:val="key"/>
          <w:rFonts w:ascii="Courier New" w:hAnsi="Courier New" w:cs="Courier New"/>
          <w:color w:val="B392F0"/>
          <w:sz w:val="27"/>
          <w:szCs w:val="27"/>
          <w:shd w:val="clear" w:color="auto" w:fill="24292E"/>
        </w:rPr>
        <w:t>Color</w:t>
      </w:r>
      <w:proofErr w:type="spellEnd"/>
      <w:r>
        <w:rPr>
          <w:rStyle w:val="key"/>
          <w:rFonts w:ascii="Courier New" w:hAnsi="Courier New" w:cs="Courier New"/>
          <w:color w:val="B392F0"/>
          <w:sz w:val="27"/>
          <w:szCs w:val="27"/>
          <w:shd w:val="clear" w:color="auto" w:fill="24292E"/>
        </w:rPr>
        <w:t>?:</w:t>
      </w:r>
      <w:proofErr w:type="gram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55A954A7" w14:textId="7E5AFF16" w:rsidR="00922753" w:rsidRDefault="00922753" w:rsidP="003A314C">
      <w:pPr>
        <w:pStyle w:val="Zdrojovkd"/>
      </w:pPr>
      <w:r>
        <w:rPr>
          <w:rStyle w:val="key"/>
          <w:rFonts w:ascii="Courier New" w:hAnsi="Courier New" w:cs="Courier New"/>
          <w:color w:val="B392F0"/>
          <w:sz w:val="27"/>
          <w:szCs w:val="27"/>
          <w:shd w:val="clear" w:color="auto" w:fill="24292E"/>
        </w:rPr>
        <w:t>}</w:t>
      </w:r>
    </w:p>
    <w:p w14:paraId="13E1B38C" w14:textId="77777777" w:rsidR="003A314C" w:rsidRDefault="003A314C" w:rsidP="00CE2583"/>
    <w:p w14:paraId="305AC8FF" w14:textId="64E42AC3" w:rsidR="008817E0" w:rsidRDefault="000B7EAE" w:rsidP="002002CE">
      <w:r>
        <w:t xml:space="preserve">Tato komponenta tedy první </w:t>
      </w:r>
      <w:r w:rsidR="003453C4">
        <w:t xml:space="preserve">interpretuje výrazy do </w:t>
      </w:r>
      <w:r w:rsidR="0016342F">
        <w:t>způsoby,</w:t>
      </w:r>
      <w:r w:rsidR="003453C4">
        <w:t xml:space="preserve"> se kterým s ním umí pracovat má aplikace. </w:t>
      </w:r>
      <w:r w:rsidR="003D5CC2">
        <w:t xml:space="preserve">To má za odpovědnost </w:t>
      </w:r>
      <w:proofErr w:type="spellStart"/>
      <w:r w:rsidR="003D5CC2">
        <w:t>ParseExpression</w:t>
      </w:r>
      <w:proofErr w:type="spellEnd"/>
      <w:r w:rsidR="003D5CC2">
        <w:t xml:space="preserve">. Dále jsou všechny </w:t>
      </w:r>
      <w:r w:rsidR="0006748E">
        <w:t xml:space="preserve">výrazy poslány do komponenty </w:t>
      </w:r>
      <w:proofErr w:type="spellStart"/>
      <w:r w:rsidR="0006748E">
        <w:t>ProcessInput</w:t>
      </w:r>
      <w:proofErr w:type="spellEnd"/>
      <w:r w:rsidR="0006748E">
        <w:t xml:space="preserve">, která </w:t>
      </w:r>
      <w:r w:rsidR="0016342F">
        <w:t>validuje</w:t>
      </w:r>
      <w:r w:rsidR="0006748E">
        <w:t xml:space="preserve"> každý výraz a </w:t>
      </w:r>
      <w:r w:rsidR="00363716">
        <w:t xml:space="preserve">vyřeší proměnné. </w:t>
      </w:r>
      <w:r w:rsidR="00DE6E1F">
        <w:t xml:space="preserve">Posledním krokem tohoto procesu je zaslat funkce do komponenty </w:t>
      </w:r>
      <w:proofErr w:type="spellStart"/>
      <w:r w:rsidR="00DE6E1F">
        <w:t>Picker</w:t>
      </w:r>
      <w:proofErr w:type="spellEnd"/>
      <w:r w:rsidR="00DE6E1F">
        <w:t>.</w:t>
      </w:r>
    </w:p>
    <w:p w14:paraId="1A8A2422" w14:textId="30CACB17" w:rsidR="007A2EF9" w:rsidRDefault="007A2EF9" w:rsidP="002002CE">
      <w:r>
        <w:t xml:space="preserve">Pak tato funkce, jak jsem již řekl, spravuje </w:t>
      </w:r>
      <w:r w:rsidR="00DE6E1F">
        <w:t xml:space="preserve">spouštění dalších funkci jako </w:t>
      </w:r>
      <w:proofErr w:type="spellStart"/>
      <w:r w:rsidR="00DE6E1F">
        <w:t>generate</w:t>
      </w:r>
      <w:proofErr w:type="spellEnd"/>
      <w:r w:rsidR="00DE6E1F">
        <w:t xml:space="preserve"> </w:t>
      </w:r>
      <w:proofErr w:type="spellStart"/>
      <w:r w:rsidR="00DE6E1F">
        <w:t>grid</w:t>
      </w:r>
      <w:proofErr w:type="spellEnd"/>
      <w:r w:rsidR="00DE6E1F">
        <w:t xml:space="preserve">, zoom, </w:t>
      </w:r>
      <w:proofErr w:type="spellStart"/>
      <w:r w:rsidR="00DE6E1F">
        <w:t>move</w:t>
      </w:r>
      <w:proofErr w:type="spellEnd"/>
      <w:r w:rsidR="00DE6E1F">
        <w:t xml:space="preserve">, </w:t>
      </w:r>
      <w:proofErr w:type="spellStart"/>
      <w:r w:rsidR="00DE6E1F">
        <w:t>touch</w:t>
      </w:r>
      <w:proofErr w:type="spellEnd"/>
      <w:r w:rsidR="00DE6E1F">
        <w:t xml:space="preserve">. Také využívá háky jako </w:t>
      </w:r>
      <w:proofErr w:type="spellStart"/>
      <w:r w:rsidR="00DE6E1F">
        <w:t>useDebounce</w:t>
      </w:r>
      <w:proofErr w:type="spellEnd"/>
      <w:r w:rsidR="00DE6E1F">
        <w:t xml:space="preserve">, který je z hlediska knihovny </w:t>
      </w:r>
      <w:proofErr w:type="spellStart"/>
      <w:r w:rsidR="00DE6E1F">
        <w:t>React</w:t>
      </w:r>
      <w:proofErr w:type="spellEnd"/>
      <w:r w:rsidR="00DE6E1F">
        <w:t xml:space="preserve"> zajímavý pro můj obor.</w:t>
      </w:r>
    </w:p>
    <w:p w14:paraId="44CFFF71" w14:textId="77777777" w:rsidR="008817E0" w:rsidRDefault="008817E0" w:rsidP="002002CE"/>
    <w:p w14:paraId="00902578" w14:textId="22F78379" w:rsidR="00955C6D" w:rsidRPr="00955C6D" w:rsidRDefault="00955C6D" w:rsidP="00955C6D">
      <w:pPr>
        <w:pStyle w:val="Nadpis3"/>
      </w:pPr>
      <w:bookmarkStart w:id="11" w:name="_Toc198281120"/>
      <w:proofErr w:type="spellStart"/>
      <w:r>
        <w:lastRenderedPageBreak/>
        <w:t>UseDebounce</w:t>
      </w:r>
      <w:bookmarkEnd w:id="11"/>
      <w:proofErr w:type="spellEnd"/>
    </w:p>
    <w:p w14:paraId="6C8DCEBD" w14:textId="4FB8D14A" w:rsidR="00192BD4" w:rsidRDefault="00955C6D" w:rsidP="00192BD4">
      <w:proofErr w:type="spellStart"/>
      <w:r w:rsidRPr="00955C6D">
        <w:t>Custom</w:t>
      </w:r>
      <w:proofErr w:type="spellEnd"/>
      <w:r w:rsidRPr="00955C6D">
        <w:t xml:space="preserve"> </w:t>
      </w:r>
      <w:proofErr w:type="spellStart"/>
      <w:r w:rsidRPr="00955C6D">
        <w:t>hook</w:t>
      </w:r>
      <w:proofErr w:type="spellEnd"/>
      <w:r w:rsidRPr="00955C6D">
        <w:t xml:space="preserve"> </w:t>
      </w:r>
      <w:proofErr w:type="spellStart"/>
      <w:r w:rsidRPr="00955C6D">
        <w:t>useDebounce</w:t>
      </w:r>
      <w:proofErr w:type="spellEnd"/>
      <w:r w:rsidRPr="00955C6D">
        <w:t xml:space="preserve"> slouží k odkládání spuštění funkce</w:t>
      </w:r>
      <w:r w:rsidR="0036067D">
        <w:t xml:space="preserve">. Toto využití se až skvěle hodí jako řešení pro optimalizaci v mé aplikaci. </w:t>
      </w:r>
      <w:r w:rsidR="00192BD4">
        <w:t>Potýkal jsem se s</w:t>
      </w:r>
      <w:r w:rsidR="0050409D">
        <w:t xml:space="preserve"> optimalizační problémy spojené s tím, že když </w:t>
      </w:r>
      <w:proofErr w:type="spellStart"/>
      <w:r w:rsidR="0050409D">
        <w:t>uživat</w:t>
      </w:r>
      <w:proofErr w:type="spellEnd"/>
      <w:r w:rsidR="0050409D">
        <w:t xml:space="preserve"> chtěl </w:t>
      </w:r>
      <w:proofErr w:type="spellStart"/>
      <w:r w:rsidR="0050409D">
        <w:t>zoomnout</w:t>
      </w:r>
      <w:proofErr w:type="spellEnd"/>
      <w:r w:rsidR="0050409D">
        <w:t xml:space="preserve">, tak se </w:t>
      </w:r>
      <w:r w:rsidR="00DB787A">
        <w:t xml:space="preserve">za </w:t>
      </w:r>
      <w:r w:rsidR="002325C2">
        <w:t>každý,</w:t>
      </w:r>
      <w:r w:rsidR="00DB787A">
        <w:t xml:space="preserve"> byť jen maličký </w:t>
      </w:r>
      <w:proofErr w:type="spellStart"/>
      <w:r w:rsidR="00DB787A">
        <w:t>pohyv</w:t>
      </w:r>
      <w:proofErr w:type="spellEnd"/>
      <w:r w:rsidR="00DB787A">
        <w:t xml:space="preserve"> re-</w:t>
      </w:r>
      <w:proofErr w:type="spellStart"/>
      <w:r w:rsidR="00DB787A">
        <w:t>renderovala</w:t>
      </w:r>
      <w:proofErr w:type="spellEnd"/>
      <w:r w:rsidR="00DB787A">
        <w:t xml:space="preserve"> celá komponenta. </w:t>
      </w:r>
    </w:p>
    <w:p w14:paraId="5130B282" w14:textId="76992783" w:rsidR="00AD33A9" w:rsidRDefault="00AD33A9" w:rsidP="00192BD4">
      <w:pPr>
        <w:pStyle w:val="Nadpis3"/>
      </w:pPr>
      <w:bookmarkStart w:id="12" w:name="_Toc198281121"/>
      <w:proofErr w:type="spellStart"/>
      <w:r>
        <w:t>GenerateGrid</w:t>
      </w:r>
      <w:bookmarkEnd w:id="12"/>
      <w:proofErr w:type="spellEnd"/>
    </w:p>
    <w:p w14:paraId="3CD890B3" w14:textId="199AC282" w:rsidR="00E9045C" w:rsidRDefault="00E9045C" w:rsidP="00AA652B">
      <w:proofErr w:type="spellStart"/>
      <w:r>
        <w:t>GenerateGrid</w:t>
      </w:r>
      <w:proofErr w:type="spellEnd"/>
      <w:r>
        <w:t xml:space="preserve"> je krátká funkce napsanou umělou inteligencí, jejíž cílem bylo jen </w:t>
      </w:r>
      <w:r w:rsidR="007147ED">
        <w:t xml:space="preserve">vypočítat </w:t>
      </w:r>
      <w:r w:rsidR="00A9052A">
        <w:t>tloušťku</w:t>
      </w:r>
      <w:r w:rsidR="007147ED">
        <w:t xml:space="preserve"> čar, fontu a křivek pomocí zadaného šířky </w:t>
      </w:r>
      <w:r w:rsidR="00A9052A">
        <w:t>zobrazovaného</w:t>
      </w:r>
      <w:r w:rsidR="007147ED">
        <w:t xml:space="preserve"> pole.</w:t>
      </w:r>
    </w:p>
    <w:p w14:paraId="7999173D" w14:textId="5550D00B" w:rsidR="002325C2" w:rsidRDefault="002325C2" w:rsidP="002325C2">
      <w:pPr>
        <w:pStyle w:val="Nadpis3"/>
      </w:pPr>
      <w:bookmarkStart w:id="13" w:name="_Toc198281122"/>
      <w:r>
        <w:t xml:space="preserve">Zoom, </w:t>
      </w:r>
      <w:proofErr w:type="spellStart"/>
      <w:r>
        <w:t>Move</w:t>
      </w:r>
      <w:proofErr w:type="spellEnd"/>
      <w:r>
        <w:t xml:space="preserve">, </w:t>
      </w:r>
      <w:bookmarkEnd w:id="13"/>
      <w:r w:rsidR="004548F4">
        <w:t>Drag</w:t>
      </w:r>
    </w:p>
    <w:p w14:paraId="67AC9FEC" w14:textId="1DB7EEC4" w:rsidR="004548F4" w:rsidRDefault="004548F4" w:rsidP="002325C2">
      <w:r>
        <w:t>Tyto pohybové události byli vytvořené umělou inteligencí. Měli za úkol dovolit uživateli kompletní kontrolu nad ovládáním grafu. Jsou volitelné, takže se dají i vypnout a tím vytvořit statická souřadnicový systém.</w:t>
      </w:r>
    </w:p>
    <w:p w14:paraId="67BAA441" w14:textId="77777777" w:rsidR="00FA0C74" w:rsidRDefault="00FA0C74" w:rsidP="00686F1B">
      <w:pPr>
        <w:pStyle w:val="Nadpis3"/>
      </w:pPr>
      <w:bookmarkStart w:id="14" w:name="_Toc198281123"/>
      <w:proofErr w:type="spellStart"/>
      <w:r>
        <w:t>Parse</w:t>
      </w:r>
      <w:proofErr w:type="spellEnd"/>
      <w:r>
        <w:t xml:space="preserve"> </w:t>
      </w:r>
      <w:proofErr w:type="spellStart"/>
      <w:r>
        <w:t>Expression</w:t>
      </w:r>
      <w:bookmarkEnd w:id="14"/>
      <w:proofErr w:type="spellEnd"/>
    </w:p>
    <w:p w14:paraId="7E3C3CFB" w14:textId="3B57E45A" w:rsidR="00FA0C74" w:rsidRDefault="00FA0C74" w:rsidP="00FA0C74">
      <w:r w:rsidRPr="00EB3323">
        <w:t xml:space="preserve">Funkce </w:t>
      </w:r>
      <w:proofErr w:type="spellStart"/>
      <w:r w:rsidRPr="00EB3323">
        <w:t>ParseExpression</w:t>
      </w:r>
      <w:proofErr w:type="spellEnd"/>
      <w:r w:rsidRPr="00EB3323">
        <w:t xml:space="preserve"> je zodpovědná za rozdělení zadaného výrazu do podoby, se kterou mohou efektivně pracovat ostatní části systému. Nejprve je celý výraz rozdělen na jednotlivé znaky a odstraněny všechny mezery. Následně probíhá první průchod polem znaků, během kterého se vyhledávají sousedící znaky tvořící názvy matematických funkcí, například sin, cos nebo </w:t>
      </w:r>
      <w:proofErr w:type="spellStart"/>
      <w:r w:rsidRPr="00EB3323">
        <w:t>tan</w:t>
      </w:r>
      <w:proofErr w:type="spellEnd"/>
      <w:r w:rsidRPr="00EB3323">
        <w:t xml:space="preserve">. Tyto sekvence jsou sloučeny do jednoho prvku pole. Ve druhé fázi se obdobným způsobem spojují vícemístná čísla, včetně desetinných čísel. Třetí průchod je věnován detekci záporných čísel, tedy situací, kdy se vyskytuje sekvence tvořená </w:t>
      </w:r>
      <w:r w:rsidR="0016342F" w:rsidRPr="00EB3323">
        <w:t>operátorem – a</w:t>
      </w:r>
      <w:r w:rsidRPr="00EB3323">
        <w:t xml:space="preserve"> číslem. V takovém případě se znaménko a číslo spojí do jednoho prvku. V posledním průchodu funkce řeší implicitní násobení, kdy například zápis </w:t>
      </w:r>
      <w:r w:rsidR="0016342F">
        <w:t>„</w:t>
      </w:r>
      <w:r w:rsidR="0016342F" w:rsidRPr="00EB3323">
        <w:t>2(</w:t>
      </w:r>
      <w:r w:rsidR="0016342F">
        <w:t xml:space="preserve">“ </w:t>
      </w:r>
      <w:r w:rsidR="0016342F" w:rsidRPr="00EB3323">
        <w:t>je</w:t>
      </w:r>
      <w:r w:rsidRPr="00EB3323">
        <w:t xml:space="preserve"> převeden na </w:t>
      </w:r>
      <w:r w:rsidR="00F21266">
        <w:t>„</w:t>
      </w:r>
      <w:r w:rsidRPr="00EB3323">
        <w:t>2*(</w:t>
      </w:r>
      <w:r w:rsidR="00F21266">
        <w:t>“</w:t>
      </w:r>
      <w:r w:rsidRPr="00EB3323">
        <w:t>. Díky těmto krokům je výsledkem funkce pole prvků připravené k</w:t>
      </w:r>
      <w:r w:rsidR="00013227">
        <w:t> </w:t>
      </w:r>
      <w:r w:rsidRPr="00EB3323">
        <w:t>dalšímu zpracování.</w:t>
      </w:r>
    </w:p>
    <w:p w14:paraId="67FC748C" w14:textId="77777777" w:rsidR="00FA0C74" w:rsidRDefault="00FA0C74" w:rsidP="00686F1B">
      <w:pPr>
        <w:pStyle w:val="Nadpis3"/>
      </w:pPr>
      <w:bookmarkStart w:id="15" w:name="_Toc198281124"/>
      <w:proofErr w:type="spellStart"/>
      <w:r>
        <w:t>Process</w:t>
      </w:r>
      <w:proofErr w:type="spellEnd"/>
      <w:r>
        <w:t xml:space="preserve"> Input</w:t>
      </w:r>
      <w:bookmarkEnd w:id="15"/>
    </w:p>
    <w:p w14:paraId="4A4B61B9" w14:textId="7BC7903D" w:rsidR="00FA0C74" w:rsidRPr="00FA0C74" w:rsidRDefault="00FA0C74" w:rsidP="00FA0C74">
      <w:r w:rsidRPr="00EB3323">
        <w:t xml:space="preserve">Funkce </w:t>
      </w:r>
      <w:proofErr w:type="spellStart"/>
      <w:r w:rsidRPr="00EB3323">
        <w:t>ProcessInput</w:t>
      </w:r>
      <w:proofErr w:type="spellEnd"/>
      <w:r w:rsidRPr="00EB3323">
        <w:t xml:space="preserve"> zajišťuje finální kontrolu vstupních dat a jejich přípravu pro výpočet. Na rozdíl od předchozích validací tato funkce zasahuje hlouběji do obsahu výrazu. V první řadě ověřuje, zda všechny použité proměnné byly předem inicializovány, a tedy mají přiřazenou konkrétní hodnotu. Pokud tomu tak není, funkce na tuto skutečnost upozorní. Dále je vstup rozdělen na jednotlivé části, konkrétně na výrazy a</w:t>
      </w:r>
      <w:r w:rsidR="00013227">
        <w:t> </w:t>
      </w:r>
      <w:r w:rsidRPr="00EB3323">
        <w:t>případné inicializace proměnných. V závěrečném kroku funkce projde všechny výrazy a</w:t>
      </w:r>
      <w:r w:rsidR="00013227">
        <w:t> </w:t>
      </w:r>
      <w:r w:rsidRPr="00EB3323">
        <w:t xml:space="preserve">všechny výskyty proměnných nahradí jejich příslušnými hodnotami. Výsledkem je tedy </w:t>
      </w:r>
      <w:r w:rsidRPr="00EB3323">
        <w:lastRenderedPageBreak/>
        <w:t>vstup připravený pro samotné vyhodnocení, bez jakýchkoliv nesrovnalostí nebo nedefinovaných prvků.</w:t>
      </w:r>
    </w:p>
    <w:p w14:paraId="4B0EFC83" w14:textId="48FAD6ED" w:rsidR="00955C6D" w:rsidRDefault="00955C6D" w:rsidP="00955C6D">
      <w:pPr>
        <w:pStyle w:val="Nadpis2"/>
      </w:pPr>
      <w:bookmarkStart w:id="16" w:name="_Toc198281125"/>
      <w:r>
        <w:t>General</w:t>
      </w:r>
      <w:bookmarkEnd w:id="16"/>
    </w:p>
    <w:p w14:paraId="25F62778" w14:textId="7E6154F9" w:rsidR="00FA1301" w:rsidRPr="00FA1301" w:rsidRDefault="00FA1301" w:rsidP="00FA1301">
      <w:r>
        <w:t>Komponenta General je druhou nejdůležitější částí celé práce.</w:t>
      </w:r>
      <w:r w:rsidR="00F93820">
        <w:t xml:space="preserve"> Jestli je </w:t>
      </w:r>
      <w:proofErr w:type="spellStart"/>
      <w:r w:rsidR="00F93820">
        <w:t>LibraryController</w:t>
      </w:r>
      <w:proofErr w:type="spellEnd"/>
      <w:r w:rsidR="00F93820">
        <w:t xml:space="preserve"> považován za mozek, pak musí být General považován za srdce.</w:t>
      </w:r>
      <w:r>
        <w:t xml:space="preserve"> Tato funkce byla asi nesložitější část práce a trvalo mi nejdéle ji vymyslet, napsat a ladit. Problém vždycky je, že tato komponenta je výpočetně náročná a vždy vypočítá aspoň 10</w:t>
      </w:r>
      <w:r w:rsidR="0042482D">
        <w:t>0</w:t>
      </w:r>
      <w:r>
        <w:t xml:space="preserve">00 bodů. V průběhu </w:t>
      </w:r>
      <w:r w:rsidR="00B962C3">
        <w:t>vývoje tato komponenta začala využívat částečný výpočet grafu</w:t>
      </w:r>
      <w:r w:rsidR="002C3811">
        <w:t xml:space="preserve">, kdy vypočítal jen </w:t>
      </w:r>
      <w:r w:rsidR="00F21266">
        <w:t>části,</w:t>
      </w:r>
      <w:r w:rsidR="002C3811">
        <w:t xml:space="preserve"> které nebyly v předchozím zobrazovacím poli vidět, ale k tomu se dostaneme později. </w:t>
      </w:r>
    </w:p>
    <w:p w14:paraId="2C7D5FDB" w14:textId="708EE618" w:rsidR="00955C6D" w:rsidRDefault="00955C6D" w:rsidP="00955C6D">
      <w:pPr>
        <w:pStyle w:val="Nadpis3"/>
      </w:pPr>
      <w:bookmarkStart w:id="17" w:name="_Toc198281126"/>
      <w:proofErr w:type="spellStart"/>
      <w:r>
        <w:t>useMemo</w:t>
      </w:r>
      <w:bookmarkEnd w:id="17"/>
      <w:proofErr w:type="spellEnd"/>
    </w:p>
    <w:p w14:paraId="27550F11" w14:textId="3881A0AC" w:rsidR="00A334AE" w:rsidRDefault="00771D75" w:rsidP="00217DDC">
      <w:proofErr w:type="spellStart"/>
      <w:r>
        <w:t>Hook</w:t>
      </w:r>
      <w:proofErr w:type="spellEnd"/>
      <w:r>
        <w:t xml:space="preserve"> </w:t>
      </w:r>
      <w:proofErr w:type="spellStart"/>
      <w:r>
        <w:t>useMemo</w:t>
      </w:r>
      <w:proofErr w:type="spellEnd"/>
      <w:r>
        <w:t xml:space="preserve"> </w:t>
      </w:r>
      <w:r w:rsidR="00A22D38">
        <w:t xml:space="preserve">je </w:t>
      </w:r>
      <w:r w:rsidR="00041361">
        <w:t>nativní hák v </w:t>
      </w:r>
      <w:proofErr w:type="spellStart"/>
      <w:r w:rsidR="00041361">
        <w:t>reactu</w:t>
      </w:r>
      <w:proofErr w:type="spellEnd"/>
      <w:r w:rsidR="00041361">
        <w:t>. Dovoluje tzn. „</w:t>
      </w:r>
      <w:proofErr w:type="spellStart"/>
      <w:r w:rsidR="00041361">
        <w:t>Memoizovat</w:t>
      </w:r>
      <w:proofErr w:type="spellEnd"/>
      <w:r w:rsidR="00041361">
        <w:t>“ výsledek funkce</w:t>
      </w:r>
      <w:r w:rsidR="00147994">
        <w:t xml:space="preserve">, dále definujeme </w:t>
      </w:r>
      <w:r w:rsidR="00F21266">
        <w:t>závislosti</w:t>
      </w:r>
      <w:r w:rsidR="00147994">
        <w:t xml:space="preserve"> jako druhý argument tohoto háku. Takže poprvé se funkce spustí, ale pokud je v budoucnu potřeba re-</w:t>
      </w:r>
      <w:proofErr w:type="spellStart"/>
      <w:r w:rsidR="00147994">
        <w:t>render</w:t>
      </w:r>
      <w:proofErr w:type="spellEnd"/>
      <w:r w:rsidR="00147994">
        <w:t xml:space="preserve"> a zadané závislosti se nezměnili, tak hoko </w:t>
      </w:r>
      <w:r w:rsidR="00F21266">
        <w:t>vrátí</w:t>
      </w:r>
      <w:r w:rsidR="00147994">
        <w:t xml:space="preserve"> „</w:t>
      </w:r>
      <w:proofErr w:type="spellStart"/>
      <w:r w:rsidR="00147994">
        <w:t>Memoizovanou</w:t>
      </w:r>
      <w:proofErr w:type="spellEnd"/>
      <w:r w:rsidR="00147994">
        <w:t>“ hodnotu. Tento há</w:t>
      </w:r>
      <w:r w:rsidR="00F21266">
        <w:t>ček</w:t>
      </w:r>
      <w:r w:rsidR="00147994">
        <w:t xml:space="preserve"> se skvěle hodil do kombinace s částečným výpočtem, protože ušetřil spoustu zbytečných výpočtů.</w:t>
      </w:r>
    </w:p>
    <w:p w14:paraId="530FFA5F" w14:textId="4461A20A" w:rsidR="00955C6D" w:rsidRDefault="00955C6D" w:rsidP="00955C6D">
      <w:pPr>
        <w:pStyle w:val="Nadpis2"/>
      </w:pPr>
      <w:bookmarkStart w:id="18" w:name="_Toc198281127"/>
      <w:proofErr w:type="spellStart"/>
      <w:r>
        <w:t>Evaluator</w:t>
      </w:r>
      <w:bookmarkEnd w:id="18"/>
      <w:proofErr w:type="spellEnd"/>
    </w:p>
    <w:p w14:paraId="13DDA7E1" w14:textId="77777777" w:rsidR="00955C6D" w:rsidRDefault="00955C6D" w:rsidP="00955C6D">
      <w:r>
        <w:t xml:space="preserve">K vyhodnocování matematických výrazů, které mohou obsahovat proměnnou </w:t>
      </w:r>
    </w:p>
    <w:p w14:paraId="3D69D73E" w14:textId="2EB613D0" w:rsidR="00C60825" w:rsidRDefault="00955C6D" w:rsidP="00955C6D">
      <w:pPr>
        <w:ind w:firstLine="0"/>
      </w:pPr>
      <w:r>
        <w:t xml:space="preserve">𝑥, funkce (například sin, log) i matematické konstanty (𝜋, 𝑒, aj.), je použita funkce </w:t>
      </w:r>
      <w:proofErr w:type="spellStart"/>
      <w:r>
        <w:t>evaluator</w:t>
      </w:r>
      <w:proofErr w:type="spellEnd"/>
      <w:r>
        <w:t xml:space="preserve">. </w:t>
      </w:r>
      <w:r w:rsidR="00C60825">
        <w:t xml:space="preserve">Tato funkce je napsaná tak, že si poradí s jakýmkoli matematickým výrazem, pokud je na vstupu ve validním tvaru. Tato funkce umí řešit, </w:t>
      </w:r>
      <w:r w:rsidR="00401EF7">
        <w:t>z</w:t>
      </w:r>
      <w:r w:rsidR="00C60825">
        <w:t>ákladní operace (+, -</w:t>
      </w:r>
      <w:proofErr w:type="gramStart"/>
      <w:r w:rsidR="00C60825">
        <w:t xml:space="preserve"> ,…</w:t>
      </w:r>
      <w:proofErr w:type="gramEnd"/>
      <w:r w:rsidR="00C60825">
        <w:t xml:space="preserve">) dále matematické funkce jako sin, </w:t>
      </w:r>
      <w:proofErr w:type="spellStart"/>
      <w:r w:rsidR="00C60825">
        <w:t>tan</w:t>
      </w:r>
      <w:proofErr w:type="spellEnd"/>
      <w:r w:rsidR="00C60825">
        <w:t xml:space="preserve">, pak ještě </w:t>
      </w:r>
      <w:proofErr w:type="gramStart"/>
      <w:r w:rsidR="00F21266">
        <w:t>závorky</w:t>
      </w:r>
      <w:proofErr w:type="gramEnd"/>
      <w:r w:rsidR="00C60825">
        <w:t xml:space="preserve"> a to i </w:t>
      </w:r>
      <w:r w:rsidR="00401EF7">
        <w:t>absolutní</w:t>
      </w:r>
      <w:r w:rsidR="00C60825">
        <w:t xml:space="preserve"> hodnoty. Jako poslední funkce </w:t>
      </w:r>
      <w:proofErr w:type="spellStart"/>
      <w:r w:rsidR="00C60825">
        <w:t>evaluatoru</w:t>
      </w:r>
      <w:proofErr w:type="spellEnd"/>
      <w:r w:rsidR="00C60825">
        <w:t xml:space="preserve"> je, že dokáže řešit výrazy se </w:t>
      </w:r>
      <w:r w:rsidR="00401EF7">
        <w:t>známými</w:t>
      </w:r>
      <w:r w:rsidR="00C60825">
        <w:t xml:space="preserve"> konstant</w:t>
      </w:r>
      <w:r w:rsidR="00A9052A">
        <w:t>ami</w:t>
      </w:r>
      <w:r w:rsidR="00C60825">
        <w:t>, jako</w:t>
      </w:r>
      <w:r w:rsidR="00401EF7">
        <w:t xml:space="preserve"> jsou</w:t>
      </w:r>
      <w:r w:rsidR="00C60825">
        <w:t xml:space="preserve"> </w:t>
      </w:r>
      <w:r w:rsidR="00401EF7">
        <w:t>𝜋, 𝑒</w:t>
      </w:r>
      <w:r w:rsidR="00C60825">
        <w:t xml:space="preserve">. Co ale </w:t>
      </w:r>
      <w:proofErr w:type="spellStart"/>
      <w:r w:rsidR="00C60825">
        <w:t>Evaluator</w:t>
      </w:r>
      <w:proofErr w:type="spellEnd"/>
      <w:r w:rsidR="00C60825">
        <w:t xml:space="preserve"> neumí, je </w:t>
      </w:r>
      <w:r w:rsidR="00F21266">
        <w:t>jakékoli</w:t>
      </w:r>
      <w:r w:rsidR="00C60825">
        <w:t xml:space="preserve"> zjednodušování výrazů. To znamená, že vypočítá každý výraz, tak jak je napsaný do vstupu. Toto může taky vést k budoucím optimalizačním problémům. </w:t>
      </w:r>
    </w:p>
    <w:p w14:paraId="363C2354" w14:textId="5E4ABC0D" w:rsidR="00955C6D" w:rsidRDefault="00F21266" w:rsidP="00955C6D">
      <w:pPr>
        <w:ind w:firstLine="0"/>
      </w:pPr>
      <w:r>
        <w:t>Achillova</w:t>
      </w:r>
      <w:r w:rsidR="00C60825">
        <w:t xml:space="preserve"> pata této funkce je, že je drahá. Tato funkce obsahuje několik </w:t>
      </w:r>
      <w:r w:rsidR="0071368B">
        <w:t xml:space="preserve">vnořených </w:t>
      </w:r>
      <w:proofErr w:type="spellStart"/>
      <w:proofErr w:type="gramStart"/>
      <w:r w:rsidR="00C60825">
        <w:t>forloopů</w:t>
      </w:r>
      <w:proofErr w:type="spellEnd"/>
      <w:proofErr w:type="gramEnd"/>
      <w:r w:rsidR="00C60825">
        <w:t xml:space="preserve"> a ještě </w:t>
      </w:r>
      <w:r>
        <w:t>rekursivní</w:t>
      </w:r>
      <w:r w:rsidR="00C60825">
        <w:t xml:space="preserve"> volání v závorkách. Proto bylo cílem většiny optimalizací spouštět tuto funkci co nejméně. </w:t>
      </w:r>
    </w:p>
    <w:p w14:paraId="71EDCBAB" w14:textId="0850D427" w:rsidR="00771D75" w:rsidRDefault="00771D75" w:rsidP="00771D75">
      <w:pPr>
        <w:pStyle w:val="Nadpis2"/>
      </w:pPr>
      <w:bookmarkStart w:id="19" w:name="_Toc198281128"/>
      <w:proofErr w:type="spellStart"/>
      <w:r>
        <w:t>Picker</w:t>
      </w:r>
      <w:bookmarkEnd w:id="19"/>
      <w:proofErr w:type="spellEnd"/>
    </w:p>
    <w:p w14:paraId="35ABB5FB" w14:textId="1DD691E9" w:rsidR="0071368B" w:rsidRPr="0071368B" w:rsidRDefault="0071368B" w:rsidP="0071368B">
      <w:r>
        <w:t xml:space="preserve">Funkci </w:t>
      </w:r>
      <w:proofErr w:type="spellStart"/>
      <w:r>
        <w:t>picker</w:t>
      </w:r>
      <w:proofErr w:type="spellEnd"/>
      <w:r>
        <w:t xml:space="preserve"> momentálně </w:t>
      </w:r>
      <w:r w:rsidR="00D41EFE">
        <w:t xml:space="preserve">funguje jako mezi komponenta, které je mezi </w:t>
      </w:r>
      <w:proofErr w:type="spellStart"/>
      <w:r w:rsidR="00D41EFE">
        <w:t>LibraryController</w:t>
      </w:r>
      <w:proofErr w:type="spellEnd"/>
      <w:r w:rsidR="00D41EFE">
        <w:t xml:space="preserve"> a General. Momentálně nemá velkou funkcionalitu, ale </w:t>
      </w:r>
      <w:r w:rsidR="003E001B">
        <w:t xml:space="preserve">v budoucnu by </w:t>
      </w:r>
      <w:r w:rsidR="003E001B">
        <w:lastRenderedPageBreak/>
        <w:t xml:space="preserve">se projevila jako důležitou částí knihovny, kdybych ji chtěl obohacovat o další funkcionalitu, například kuželosečky. </w:t>
      </w:r>
      <w:r w:rsidR="00E10CE9">
        <w:t xml:space="preserve">Pro ty není </w:t>
      </w:r>
      <w:proofErr w:type="spellStart"/>
      <w:r w:rsidR="00E10CE9">
        <w:t>Evaluator</w:t>
      </w:r>
      <w:proofErr w:type="spellEnd"/>
      <w:r w:rsidR="00E10CE9">
        <w:t xml:space="preserve"> ani General </w:t>
      </w:r>
      <w:r w:rsidR="00F21266">
        <w:t>připraven,</w:t>
      </w:r>
      <w:r w:rsidR="00E10CE9">
        <w:t xml:space="preserve"> a proto by se musela napsat kompletně nová sada komponent. Dále si myslím, že by v tomto případě bylo lepší využívat </w:t>
      </w:r>
      <w:proofErr w:type="spellStart"/>
      <w:r w:rsidR="00F21266" w:rsidRPr="00C673A6">
        <w:t>Bézierovy</w:t>
      </w:r>
      <w:proofErr w:type="spellEnd"/>
      <w:r w:rsidR="00F21266" w:rsidRPr="00C673A6">
        <w:t xml:space="preserve"> </w:t>
      </w:r>
      <w:r w:rsidR="00E10CE9">
        <w:t xml:space="preserve">křivky na místo obecnému řešení, ale to je čistě teoretická část. </w:t>
      </w:r>
    </w:p>
    <w:p w14:paraId="71FD8EBA" w14:textId="77777777" w:rsidR="006124BD" w:rsidRPr="006124BD" w:rsidRDefault="006124BD" w:rsidP="006124BD"/>
    <w:p w14:paraId="57D229C7" w14:textId="0055D02F" w:rsidR="00A52393" w:rsidRDefault="00A52393" w:rsidP="00A52393">
      <w:pPr>
        <w:pStyle w:val="Nadpis1"/>
      </w:pPr>
      <w:bookmarkStart w:id="20" w:name="_Toc198281129"/>
      <w:r>
        <w:lastRenderedPageBreak/>
        <w:t>Implementace</w:t>
      </w:r>
      <w:bookmarkEnd w:id="20"/>
    </w:p>
    <w:p w14:paraId="7DABDB8A" w14:textId="65FD72A4" w:rsidR="00A52393" w:rsidRPr="00A52393" w:rsidRDefault="00A52393" w:rsidP="00A52393">
      <w:r w:rsidRPr="00A52393">
        <w:t xml:space="preserve">V této kapitole jsou popsány </w:t>
      </w:r>
      <w:r w:rsidR="00857729">
        <w:t xml:space="preserve">zajímavé </w:t>
      </w:r>
      <w:r w:rsidRPr="00A52393">
        <w:t>technické prvky systému</w:t>
      </w:r>
      <w:r w:rsidR="00607952">
        <w:t xml:space="preserve"> a obecně prvky, na kterém jsem hrdý a myslím, že by si měli zasloužit vlastní část.</w:t>
      </w:r>
    </w:p>
    <w:p w14:paraId="3C52F014" w14:textId="77777777" w:rsidR="006545A4" w:rsidRPr="006545A4" w:rsidRDefault="006545A4" w:rsidP="006545A4"/>
    <w:p w14:paraId="2C43B22C" w14:textId="60802917" w:rsidR="00A52393" w:rsidRDefault="00A52393" w:rsidP="00A52393">
      <w:pPr>
        <w:pStyle w:val="Nadpis2"/>
      </w:pPr>
      <w:bookmarkStart w:id="21" w:name="_Toc198281130"/>
      <w:proofErr w:type="spellStart"/>
      <w:r>
        <w:t>Asymptote-detection</w:t>
      </w:r>
      <w:proofErr w:type="spellEnd"/>
      <w:r>
        <w:t xml:space="preserve"> </w:t>
      </w:r>
      <w:proofErr w:type="spellStart"/>
      <w:r>
        <w:t>tool</w:t>
      </w:r>
      <w:bookmarkEnd w:id="21"/>
      <w:proofErr w:type="spellEnd"/>
    </w:p>
    <w:p w14:paraId="20875143" w14:textId="2D89E779" w:rsidR="008C2518" w:rsidRDefault="008C2518" w:rsidP="00FE1F62">
      <w:r>
        <w:t xml:space="preserve">Tato implementaci mi zabrala vymyslet nejdelší dobu. </w:t>
      </w:r>
      <w:r w:rsidR="00DF39DD">
        <w:t>V normálním způsobem se zde dají využít derivace, ale to nen</w:t>
      </w:r>
      <w:r w:rsidR="00C45331">
        <w:t xml:space="preserve">í úkolem mé práce, takže jsem musel </w:t>
      </w:r>
      <w:r w:rsidR="00BE664C">
        <w:t xml:space="preserve">vymyslet jiný způsob. </w:t>
      </w:r>
      <w:r w:rsidR="00B1447C">
        <w:t>Tento způsob funguje vlastně docela jednoduše. Komponenta porovnává současný a poslední bod. Když je</w:t>
      </w:r>
      <w:r w:rsidR="00CC0328">
        <w:t xml:space="preserve"> současný bod nad hranicí </w:t>
      </w:r>
      <w:r w:rsidR="00F21266" w:rsidRPr="00787397">
        <w:t xml:space="preserve">zobrazeného prostoru </w:t>
      </w:r>
      <w:r w:rsidR="008E1ADE">
        <w:t>a</w:t>
      </w:r>
      <w:r w:rsidR="00013227">
        <w:t> </w:t>
      </w:r>
      <w:r w:rsidR="008E1ADE">
        <w:t xml:space="preserve">poslední také, ale na druhé straně, aplikace jej prohlásí za asymptotu. </w:t>
      </w:r>
    </w:p>
    <w:p w14:paraId="4A901C15" w14:textId="77B68C86" w:rsidR="00AE177E" w:rsidRDefault="00AE177E" w:rsidP="00FE1F62">
      <w:r>
        <w:t>T</w:t>
      </w:r>
      <w:r w:rsidR="009556AF">
        <w:t>oto řešení ovšem přináší dva nové problémy:</w:t>
      </w:r>
    </w:p>
    <w:p w14:paraId="48375A96" w14:textId="3101F7E0" w:rsidR="009556AF" w:rsidRPr="009556AF" w:rsidRDefault="009556AF" w:rsidP="009556AF">
      <w:r>
        <w:t>1.</w:t>
      </w:r>
      <w:r w:rsidRPr="009556AF">
        <w:t xml:space="preserve">  Co když bude funkce tak strmá, že mezi dvěma body přeskočí celý graf? Aplikace se rozbije.</w:t>
      </w:r>
    </w:p>
    <w:p w14:paraId="0E9B1266" w14:textId="19301C5F" w:rsidR="009556AF" w:rsidRPr="009556AF" w:rsidRDefault="009556AF" w:rsidP="009556AF">
      <w:r>
        <w:t xml:space="preserve">2. </w:t>
      </w:r>
      <w:r w:rsidRPr="009556AF">
        <w:t xml:space="preserve"> A co když se další bod náhodou neocitne na opačné straně? Aplikace se rozbije.</w:t>
      </w:r>
    </w:p>
    <w:p w14:paraId="3C972755" w14:textId="273C179D" w:rsidR="003544DD" w:rsidRDefault="00C960DE" w:rsidP="003544DD">
      <w:r>
        <w:t xml:space="preserve">První problém mě zas tolik netrápil, protože na </w:t>
      </w:r>
      <w:r w:rsidR="00F21266">
        <w:t>to,</w:t>
      </w:r>
      <w:r>
        <w:t xml:space="preserve"> aby taková situace nastala by musel uživatel nastavit polynom snad na 1000x</w:t>
      </w:r>
      <w:r w:rsidR="003544DD">
        <w:rPr>
          <w:vertAlign w:val="superscript"/>
        </w:rPr>
        <w:t>1000</w:t>
      </w:r>
      <w:r w:rsidR="003544DD">
        <w:t>.</w:t>
      </w:r>
    </w:p>
    <w:p w14:paraId="4BA58271" w14:textId="5FE119FA" w:rsidR="003544DD" w:rsidRPr="003544DD" w:rsidRDefault="003544DD" w:rsidP="003544DD">
      <w:r>
        <w:t xml:space="preserve">Větší paseku mi nadělal </w:t>
      </w:r>
      <w:r w:rsidR="00EC422F">
        <w:t xml:space="preserve">druhý </w:t>
      </w:r>
      <w:r w:rsidR="00CF2942">
        <w:t>problém</w:t>
      </w:r>
      <w:r w:rsidR="00EC422F">
        <w:t xml:space="preserve">. Ono totiž jsem přijmul, že vždy budu pracovat s pravděpodobností, ale musel jsem </w:t>
      </w:r>
      <w:r w:rsidR="00AA7657">
        <w:t xml:space="preserve">přizpůsobit šance v můj prospěch. </w:t>
      </w:r>
      <w:r w:rsidR="00CF2942">
        <w:t xml:space="preserve">Tento problém jsem se rozhodl vyřešit </w:t>
      </w:r>
      <w:proofErr w:type="spellStart"/>
      <w:r w:rsidR="00F21266">
        <w:t>S</w:t>
      </w:r>
      <w:r w:rsidR="00CF2942">
        <w:t>mart</w:t>
      </w:r>
      <w:r w:rsidR="00F21266">
        <w:t>S</w:t>
      </w:r>
      <w:r w:rsidR="00CF2942">
        <w:t>tepem</w:t>
      </w:r>
      <w:proofErr w:type="spellEnd"/>
      <w:r w:rsidR="00CF2942">
        <w:t xml:space="preserve"> o kterém si povíme v další kapitole. Protože jiné řešení mě prostě nenapadalo. </w:t>
      </w:r>
    </w:p>
    <w:p w14:paraId="410E31B1" w14:textId="12CD47C1" w:rsidR="009221F2" w:rsidRPr="00FE1F62" w:rsidRDefault="00BB3263" w:rsidP="005248B1">
      <w:r>
        <w:t xml:space="preserve">Tento problém jsem se rozhodl vyřešit </w:t>
      </w:r>
      <w:proofErr w:type="spellStart"/>
      <w:r>
        <w:t>SmartStepem</w:t>
      </w:r>
      <w:proofErr w:type="spellEnd"/>
      <w:r>
        <w:t xml:space="preserve">. O kterém si povíme v další kapitolce. </w:t>
      </w:r>
    </w:p>
    <w:p w14:paraId="5E1B4FD6" w14:textId="4B47A7AB" w:rsidR="009C3556" w:rsidRPr="009C3556" w:rsidRDefault="009C3556" w:rsidP="009C3556">
      <w:pPr>
        <w:pStyle w:val="Nadpis3"/>
      </w:pPr>
      <w:bookmarkStart w:id="22" w:name="_Toc198281131"/>
      <w:r>
        <w:t>Asymptoty</w:t>
      </w:r>
      <w:bookmarkEnd w:id="22"/>
    </w:p>
    <w:p w14:paraId="159448EB" w14:textId="6A82132E" w:rsidR="006545A4" w:rsidRDefault="00413D47" w:rsidP="00A52393">
      <w:r>
        <w:t xml:space="preserve">Největší </w:t>
      </w:r>
      <w:r w:rsidR="0016342F">
        <w:t>výzvu,</w:t>
      </w:r>
      <w:r>
        <w:t xml:space="preserve"> kterou jsem zatím</w:t>
      </w:r>
      <w:r w:rsidR="004548F4">
        <w:t xml:space="preserve"> řešil</w:t>
      </w:r>
      <w:r>
        <w:t xml:space="preserve"> byli asymptoty. Tato programatická výzva se možná nezdá jako </w:t>
      </w:r>
      <w:r w:rsidR="004548F4">
        <w:t>takový</w:t>
      </w:r>
      <w:r>
        <w:t xml:space="preserve"> problém. Ale </w:t>
      </w:r>
      <w:r w:rsidR="004548F4">
        <w:t>vlastně přinesla</w:t>
      </w:r>
      <w:r>
        <w:t xml:space="preserve"> víc </w:t>
      </w:r>
      <w:r w:rsidR="00966527">
        <w:t>komplikací</w:t>
      </w:r>
      <w:r w:rsidR="0016342F">
        <w:t>,</w:t>
      </w:r>
      <w:r>
        <w:t xml:space="preserve"> než si jsem ochotný připustit. První jsem musel </w:t>
      </w:r>
      <w:r w:rsidR="0016342F">
        <w:t>vymyslet,</w:t>
      </w:r>
      <w:r>
        <w:t xml:space="preserve"> jak takovou asymptotu budu detekovat. Co to vlastně asymptota je? Asymptota je </w:t>
      </w:r>
      <w:r w:rsidR="00A9052A">
        <w:t>přímka</w:t>
      </w:r>
      <w:r w:rsidR="0016342F">
        <w:t>,</w:t>
      </w:r>
      <w:r>
        <w:t xml:space="preserve"> </w:t>
      </w:r>
      <w:r w:rsidR="00A9052A">
        <w:t>ke</w:t>
      </w:r>
      <w:r>
        <w:t xml:space="preserve"> které</w:t>
      </w:r>
      <w:r w:rsidR="00966527">
        <w:t xml:space="preserve"> se</w:t>
      </w:r>
      <w:r>
        <w:t xml:space="preserve"> funkce </w:t>
      </w:r>
      <w:r w:rsidR="00A9052A">
        <w:t>nekonečně přibližuje</w:t>
      </w:r>
      <w:r w:rsidR="00966527">
        <w:t xml:space="preserve"> ale je v ní nedefinovaná</w:t>
      </w:r>
      <w:r>
        <w:t xml:space="preserve">. </w:t>
      </w:r>
      <w:r w:rsidR="0016342F">
        <w:t xml:space="preserve">Prvním </w:t>
      </w:r>
      <w:r w:rsidR="00966527">
        <w:t>krokem</w:t>
      </w:r>
      <w:r w:rsidR="0016342F">
        <w:t xml:space="preserve"> bylo, že jsem musel přidat</w:t>
      </w:r>
      <w:r>
        <w:t xml:space="preserve"> podmínku pro žádné řešení.</w:t>
      </w:r>
      <w:r w:rsidR="00966527">
        <w:t xml:space="preserve"> </w:t>
      </w:r>
      <w:r w:rsidR="00F83560">
        <w:t xml:space="preserve">Asymptoty </w:t>
      </w:r>
      <w:r w:rsidR="00966527">
        <w:t>se například vyskytují</w:t>
      </w:r>
      <w:r w:rsidR="00F83560">
        <w:t xml:space="preserve"> v lineární lomené a</w:t>
      </w:r>
      <w:r w:rsidR="00013227">
        <w:t> </w:t>
      </w:r>
      <w:r w:rsidR="00F83560">
        <w:t>v </w:t>
      </w:r>
      <w:r w:rsidR="0016342F">
        <w:t>tangentové</w:t>
      </w:r>
      <w:r w:rsidR="00F83560">
        <w:t xml:space="preserve"> funkci. </w:t>
      </w:r>
      <w:r w:rsidR="00966527" w:rsidRPr="00966527">
        <w:t>V</w:t>
      </w:r>
      <w:r w:rsidR="00966527">
        <w:t>e všech</w:t>
      </w:r>
      <w:r w:rsidR="00966527" w:rsidRPr="00966527">
        <w:t xml:space="preserve"> případech se funkce blíží asymptotě jak pro záporné hodnoty y, tak pro kladné</w:t>
      </w:r>
      <w:r w:rsidR="00F83560">
        <w:t xml:space="preserve">. </w:t>
      </w:r>
    </w:p>
    <w:p w14:paraId="23C5DB3B" w14:textId="3BA76A1E" w:rsidR="00F83560" w:rsidRDefault="00F83560" w:rsidP="00A52393">
      <w:r>
        <w:t>Můj nápad na řešení asymptot byl tedy jednoduchý. Když funkce vyleze z</w:t>
      </w:r>
      <w:r w:rsidR="00F21266">
        <w:t> </w:t>
      </w:r>
      <w:r>
        <w:t>vertikální</w:t>
      </w:r>
      <w:r w:rsidR="00F21266">
        <w:t xml:space="preserve">ho </w:t>
      </w:r>
      <w:r w:rsidR="00F21266" w:rsidRPr="00787397">
        <w:t>zobrazeného prostoru</w:t>
      </w:r>
      <w:r>
        <w:t xml:space="preserve">. A na dalším bodě je další bod také za hranicí </w:t>
      </w:r>
      <w:r w:rsidR="00F21266" w:rsidRPr="00787397">
        <w:t>zobrazeného prostoru</w:t>
      </w:r>
      <w:r>
        <w:t xml:space="preserve">, ale na druhé straně. Je tato část prohlášena za asymptotu. </w:t>
      </w:r>
    </w:p>
    <w:p w14:paraId="0A3A69B4" w14:textId="64D60F99" w:rsidR="00F83560" w:rsidRDefault="00F83560" w:rsidP="00A52393">
      <w:r>
        <w:t xml:space="preserve">Toto </w:t>
      </w:r>
      <w:r w:rsidR="00F21266">
        <w:t>řešení,</w:t>
      </w:r>
      <w:r>
        <w:t xml:space="preserve"> byť jednoduché přinášelo spoustu problému a podmínek které bylo nutné ošetřit.</w:t>
      </w:r>
    </w:p>
    <w:p w14:paraId="1CE8356F" w14:textId="23759207" w:rsidR="00F83560" w:rsidRDefault="00F83560" w:rsidP="00F83560">
      <w:r>
        <w:lastRenderedPageBreak/>
        <w:t xml:space="preserve">Za prvé bylo potřeba změnit datovou strukturu </w:t>
      </w:r>
      <w:proofErr w:type="spellStart"/>
      <w:r>
        <w:t>pathArray</w:t>
      </w:r>
      <w:proofErr w:type="spellEnd"/>
      <w:r>
        <w:t xml:space="preserve"> z </w:t>
      </w:r>
      <w:proofErr w:type="spellStart"/>
      <w:proofErr w:type="gramStart"/>
      <w:r>
        <w:t>coords</w:t>
      </w:r>
      <w:proofErr w:type="spellEnd"/>
      <w:r>
        <w:t>[</w:t>
      </w:r>
      <w:proofErr w:type="gramEnd"/>
      <w:r>
        <w:t xml:space="preserve">] na </w:t>
      </w:r>
      <w:proofErr w:type="spellStart"/>
      <w:proofErr w:type="gramStart"/>
      <w:r>
        <w:t>coords</w:t>
      </w:r>
      <w:proofErr w:type="spellEnd"/>
      <w:r>
        <w:t>[][</w:t>
      </w:r>
      <w:proofErr w:type="gramEnd"/>
      <w:r>
        <w:t>]. To zapříčinilo, že asymptoty byli vykreslované správně. ¨</w:t>
      </w:r>
    </w:p>
    <w:p w14:paraId="549A182A" w14:textId="0FBAEDD8" w:rsidR="00F83560" w:rsidRDefault="00F83560" w:rsidP="00F83560">
      <w:r>
        <w:t xml:space="preserve">Další a největší problém je náhoda. Jak jste jistě mohli odhadnout, tak můj algoritmus na hledání asymptot poměrně závisí na náhodu. Na konci vždy se budou porovnávat </w:t>
      </w:r>
      <w:r w:rsidR="00F21266">
        <w:t>body,</w:t>
      </w:r>
      <w:r>
        <w:t xml:space="preserve"> jestli jsou nad a pod </w:t>
      </w:r>
      <w:r w:rsidR="00F21266" w:rsidRPr="00787397">
        <w:t>zobrazen</w:t>
      </w:r>
      <w:r w:rsidR="00F21266">
        <w:t>ým</w:t>
      </w:r>
      <w:r w:rsidR="00F21266" w:rsidRPr="00787397">
        <w:t xml:space="preserve"> prostor</w:t>
      </w:r>
      <w:r w:rsidR="00F21266">
        <w:t>em</w:t>
      </w:r>
      <w:r>
        <w:t xml:space="preserve">. To zapříčinilo, že </w:t>
      </w:r>
      <w:r w:rsidR="00F21266">
        <w:t>jediné,</w:t>
      </w:r>
      <w:r>
        <w:t xml:space="preserve"> jak hledat efektivněji asymptoty bylo otočit šance víc v můj prospěch. </w:t>
      </w:r>
    </w:p>
    <w:p w14:paraId="2328A44B" w14:textId="42533C72" w:rsidR="00777F5F" w:rsidRPr="00777F5F" w:rsidRDefault="009C3556" w:rsidP="00777F5F">
      <w:pPr>
        <w:pStyle w:val="Nadpis3"/>
      </w:pPr>
      <w:bookmarkStart w:id="23" w:name="_Toc198281132"/>
      <w:r>
        <w:t>Intervaly</w:t>
      </w:r>
      <w:bookmarkEnd w:id="23"/>
    </w:p>
    <w:p w14:paraId="7456CB75" w14:textId="2860C543" w:rsidR="006545A4" w:rsidRDefault="00413D47" w:rsidP="006545A4">
      <w:r>
        <w:t xml:space="preserve">Na rozdíl od asymptot intervaly fungují trochu jednodušeji. Můj </w:t>
      </w:r>
      <w:proofErr w:type="spellStart"/>
      <w:r>
        <w:t>evaluator</w:t>
      </w:r>
      <w:proofErr w:type="spellEnd"/>
      <w:r>
        <w:t xml:space="preserve"> </w:t>
      </w:r>
      <w:r w:rsidR="001E314C">
        <w:t xml:space="preserve">vrátí </w:t>
      </w:r>
      <w:proofErr w:type="spellStart"/>
      <w:r w:rsidR="001E314C">
        <w:t>undefined</w:t>
      </w:r>
      <w:proofErr w:type="spellEnd"/>
      <w:r w:rsidR="005248B1">
        <w:t xml:space="preserve"> „</w:t>
      </w:r>
      <w:proofErr w:type="spellStart"/>
      <w:r w:rsidR="005248B1">
        <w:t>NaN</w:t>
      </w:r>
      <w:proofErr w:type="spellEnd"/>
      <w:r w:rsidR="005248B1">
        <w:t>“</w:t>
      </w:r>
      <w:r w:rsidR="001E314C">
        <w:t xml:space="preserve"> protože se třeba snaží dělit nulou</w:t>
      </w:r>
      <w:r>
        <w:t>. Mám pak podmínku, která to chytí a</w:t>
      </w:r>
      <w:r w:rsidR="00013227">
        <w:t> </w:t>
      </w:r>
      <w:r>
        <w:t xml:space="preserve">přeskočí na další bod, a tak to funguje dál dokud se funkce nedostane na bod který má zase nějakou reálnou hodnotu. Nyní moje aplikace dokáže řešit funkce jako </w:t>
      </w:r>
      <w:r w:rsidR="00F21266">
        <w:t xml:space="preserve">funkci níže </w:t>
      </w:r>
      <w:r>
        <w:t xml:space="preserve">které mají určitý interval při kterém tato funkce nemá reálné řešení. </w:t>
      </w:r>
    </w:p>
    <w:p w14:paraId="316DB5D1" w14:textId="3C3F5DDC" w:rsidR="008A0DE3" w:rsidRPr="00C0061F" w:rsidRDefault="008A0DE3" w:rsidP="00C0061F">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403475A7" w14:textId="77777777" w:rsidR="009221F2" w:rsidRPr="009221F2" w:rsidRDefault="009221F2" w:rsidP="009221F2">
      <w:pPr>
        <w:pStyle w:val="Nadpis2"/>
      </w:pPr>
      <w:bookmarkStart w:id="24" w:name="_Toc198281133"/>
      <w:proofErr w:type="spellStart"/>
      <w:r w:rsidRPr="009221F2">
        <w:t>SmartStep</w:t>
      </w:r>
      <w:bookmarkEnd w:id="24"/>
      <w:proofErr w:type="spellEnd"/>
    </w:p>
    <w:p w14:paraId="37925658" w14:textId="73FF4D0D" w:rsidR="009221F2" w:rsidRDefault="009221F2" w:rsidP="009221F2">
      <w:r>
        <w:t xml:space="preserve">Při prvním hledáním optimalizací mě napadlo, že bych </w:t>
      </w:r>
      <w:r w:rsidR="0061102C">
        <w:t>se měl snažit co nejvíce zmenšit počet vypočítaných bodů</w:t>
      </w:r>
      <w:r w:rsidRPr="00A52393">
        <w:t>.</w:t>
      </w:r>
      <w:r>
        <w:t xml:space="preserve"> Ale zmenšit počet bodů by vedlo k menšímu detailu. </w:t>
      </w:r>
      <w:r w:rsidR="0061102C">
        <w:t>A</w:t>
      </w:r>
      <w:r w:rsidR="00013227">
        <w:t> </w:t>
      </w:r>
      <w:r w:rsidR="0061102C">
        <w:t xml:space="preserve">tím i pro menší šanci nálezu asymptoty. </w:t>
      </w:r>
      <w:r>
        <w:t>Pro tento problém jsem vyřešil řešení označené jako „</w:t>
      </w:r>
      <w:proofErr w:type="spellStart"/>
      <w:r>
        <w:t>SmartStep</w:t>
      </w:r>
      <w:proofErr w:type="spellEnd"/>
      <w:r>
        <w:t>“</w:t>
      </w:r>
      <w:r w:rsidR="00F21266">
        <w:t>.</w:t>
      </w:r>
      <w:r>
        <w:t xml:space="preserve"> </w:t>
      </w:r>
      <w:proofErr w:type="spellStart"/>
      <w:r w:rsidR="005A453F">
        <w:t>Smartstep</w:t>
      </w:r>
      <w:proofErr w:type="spellEnd"/>
      <w:r w:rsidR="005A453F">
        <w:t xml:space="preserve"> byl založen na myšlence, že bych mohl dokázat </w:t>
      </w:r>
      <w:r w:rsidR="004D7973">
        <w:t>předpovídat,</w:t>
      </w:r>
      <w:r w:rsidR="005A453F">
        <w:t xml:space="preserve"> jak moc se funkce bude měnit</w:t>
      </w:r>
      <w:r w:rsidR="00C312D2">
        <w:t xml:space="preserve">. Kdybych to dovedl, tak bych pro hodně měnící se části zvětšil detail a pro málo měnící detail zmenšil. </w:t>
      </w:r>
    </w:p>
    <w:p w14:paraId="04073D2C" w14:textId="70BC4339" w:rsidR="009221F2" w:rsidRDefault="009221F2" w:rsidP="009221F2">
      <w:r>
        <w:t xml:space="preserve">Toto řešení </w:t>
      </w:r>
      <w:r w:rsidR="00C312D2">
        <w:t>ale také mělo své problémy</w:t>
      </w:r>
      <w:r>
        <w:t xml:space="preserve">. První bylo potřeba zjistit, jak spočítat větší </w:t>
      </w:r>
      <w:r w:rsidR="0016342F">
        <w:t>změny hodnoty</w:t>
      </w:r>
      <w:r>
        <w:t xml:space="preserve"> funkce? Za prvé jsem si řekl, že mě zajímá pouze y, takže potřebu najít jenom části, kdy y hodně klesá nebo stoupá. K tomuto úkolu vypadá, že se hodí jednoduše spočítat delta </w:t>
      </w:r>
      <w:r w:rsidR="00F21266">
        <w:t>y,</w:t>
      </w:r>
      <w:r>
        <w:t xml:space="preserve"> a to porovnávat s určitým prahem. V tomto řešení jsem viděl </w:t>
      </w:r>
      <w:r w:rsidR="00726F6B">
        <w:t xml:space="preserve">problém, </w:t>
      </w:r>
      <w:r>
        <w:t xml:space="preserve">že by neřešilo lineární funkce. Kdyby totiž někdo vložil y = 100x + 1 do vstupu, tak by se to pravděpodobně dostalo do prahu. A tím by byli lineární funkce zbytečně </w:t>
      </w:r>
      <w:r w:rsidR="00C12CA6">
        <w:t>výpočetně náročné</w:t>
      </w:r>
      <w:r>
        <w:t>.</w:t>
      </w:r>
    </w:p>
    <w:p w14:paraId="24C2743D" w14:textId="275B7181" w:rsidR="009221F2" w:rsidRDefault="009221F2" w:rsidP="009221F2">
      <w:r>
        <w:t xml:space="preserve">Útěchu jsem našel ve vektorové matematice. Ta mi totiž dovoluje řešit relativní úhly, a to se skvěle hodilo pro hledání křivek. Ale jak </w:t>
      </w:r>
      <w:r w:rsidR="006E1EE1">
        <w:t>můžete předpokládat</w:t>
      </w:r>
      <w:r>
        <w:t xml:space="preserve">, tak </w:t>
      </w:r>
      <w:r w:rsidR="006E1EE1">
        <w:t xml:space="preserve">ani </w:t>
      </w:r>
      <w:r>
        <w:t xml:space="preserve">toto řešení taky není ideální. Je patrně výpočetně náročnější </w:t>
      </w:r>
      <w:r w:rsidR="00446F70">
        <w:t xml:space="preserve">a také vyžadovalo složitější implementaci. </w:t>
      </w:r>
      <w:r w:rsidR="00C90B35">
        <w:t xml:space="preserve">Déle se ukázalo jako problém, že </w:t>
      </w:r>
      <w:r w:rsidR="00D10292">
        <w:t>relativní úhel také nestačí k rozhodnutí u</w:t>
      </w:r>
      <w:r w:rsidR="00013227">
        <w:t> </w:t>
      </w:r>
      <w:r w:rsidR="00D10292">
        <w:t xml:space="preserve">předpokladu. Proto jsem musel </w:t>
      </w:r>
      <w:r w:rsidR="005844C6">
        <w:t>zkombinovat obě řešení.</w:t>
      </w:r>
      <w:r w:rsidR="00726F6B">
        <w:t xml:space="preserve"> A t</w:t>
      </w:r>
      <w:r w:rsidR="00F21266">
        <w:t>ím</w:t>
      </w:r>
      <w:r w:rsidR="00726F6B">
        <w:t xml:space="preserve"> </w:t>
      </w:r>
      <w:r w:rsidR="00F21266">
        <w:t xml:space="preserve">se </w:t>
      </w:r>
      <w:r w:rsidR="00726F6B">
        <w:t>cel</w:t>
      </w:r>
      <w:r w:rsidR="00F21266">
        <w:t>á</w:t>
      </w:r>
      <w:r w:rsidR="00726F6B">
        <w:t xml:space="preserve"> implementac</w:t>
      </w:r>
      <w:r w:rsidR="00F21266">
        <w:t>e stala</w:t>
      </w:r>
      <w:r w:rsidR="00726F6B">
        <w:t xml:space="preserve"> ještě </w:t>
      </w:r>
      <w:r w:rsidR="0052467F">
        <w:t xml:space="preserve">výpočetně </w:t>
      </w:r>
      <w:r w:rsidR="00F21266">
        <w:t>náročnější</w:t>
      </w:r>
      <w:r w:rsidR="0052467F">
        <w:t>. Stále si myslím, že kdybych tomu věnoval dost času, tak by se z toho mohlo stát efektivní řešení.</w:t>
      </w:r>
    </w:p>
    <w:p w14:paraId="23AD08B9" w14:textId="6FAC9632" w:rsidR="009221F2" w:rsidRDefault="005844C6" w:rsidP="00BF08FA">
      <w:r>
        <w:lastRenderedPageBreak/>
        <w:t xml:space="preserve">Tou dobou jsem měl konzultaci s vedoucím práce a </w:t>
      </w:r>
      <w:r w:rsidR="002817DF">
        <w:t>tam jsme se dohodli, že delta y</w:t>
      </w:r>
      <w:r w:rsidR="00013227">
        <w:t> </w:t>
      </w:r>
      <w:r w:rsidR="002817DF">
        <w:t xml:space="preserve">bude stačit. </w:t>
      </w:r>
      <w:r w:rsidR="00BF08FA">
        <w:t xml:space="preserve">A že nakonec nevadí, že budou lineární funkce náročnější. </w:t>
      </w:r>
    </w:p>
    <w:p w14:paraId="288C7705" w14:textId="33587E30" w:rsidR="004D4800" w:rsidRPr="009221F2" w:rsidRDefault="004D4800" w:rsidP="009221F2">
      <w:pPr>
        <w:pStyle w:val="Nadpis2"/>
      </w:pPr>
      <w:bookmarkStart w:id="25" w:name="_Toc198281134"/>
      <w:r w:rsidRPr="009221F2">
        <w:t xml:space="preserve">CSS </w:t>
      </w:r>
      <w:r w:rsidR="00F21266">
        <w:t>proměnné</w:t>
      </w:r>
      <w:bookmarkEnd w:id="25"/>
    </w:p>
    <w:p w14:paraId="0914858E" w14:textId="4862936B" w:rsidR="004D4800" w:rsidRDefault="00A27402" w:rsidP="004D4800">
      <w:r>
        <w:t xml:space="preserve">Před publikování jsem začal </w:t>
      </w:r>
      <w:r w:rsidR="001449E2">
        <w:t>přemýšlet,</w:t>
      </w:r>
      <w:r>
        <w:t xml:space="preserve"> jak nastylovat mou </w:t>
      </w:r>
      <w:r w:rsidR="001449E2">
        <w:t>knihovnu,</w:t>
      </w:r>
      <w:r>
        <w:t xml:space="preserve"> tak aby byla co nejvíce modulární. </w:t>
      </w:r>
      <w:r w:rsidR="001449E2">
        <w:t xml:space="preserve">Po krátkém průzkumu jsem se rozhodl </w:t>
      </w:r>
      <w:r w:rsidR="00AF3111">
        <w:t xml:space="preserve">použít cestu přes </w:t>
      </w:r>
      <w:r w:rsidR="00F21266">
        <w:t>CSS</w:t>
      </w:r>
      <w:r w:rsidR="00AF3111">
        <w:t xml:space="preserve"> </w:t>
      </w:r>
      <w:r w:rsidR="00F21266">
        <w:t>proměnné</w:t>
      </w:r>
      <w:r w:rsidR="00AF3111">
        <w:t xml:space="preserve">. </w:t>
      </w:r>
    </w:p>
    <w:p w14:paraId="17EBF7B2" w14:textId="65DEE31E" w:rsidR="00714DC4" w:rsidRDefault="00A07C26" w:rsidP="00522845">
      <w:r>
        <w:t>Tato cesta funguje tak, že veškeré styly zabalím do proměnných a ty si pak uživatel</w:t>
      </w:r>
      <w:r w:rsidR="00714DC4">
        <w:t xml:space="preserve"> bude moct upravit podle svých potřeb</w:t>
      </w:r>
      <w:r w:rsidR="00B410F3">
        <w:t>.</w:t>
      </w:r>
      <w:r w:rsidR="00B8356C" w:rsidRPr="00B8356C">
        <w:t xml:space="preserve"> </w:t>
      </w:r>
      <w:r w:rsidR="00B8356C">
        <w:t xml:space="preserve">Z toho plyne, že si uživatel může vybrat jakou barvu budou mít pomocné čáry, text nebo i pozadí. </w:t>
      </w:r>
      <w:r>
        <w:t xml:space="preserve">Také jsem v této části přidal nativní podporu </w:t>
      </w:r>
      <w:r w:rsidR="00714DC4">
        <w:t>světlého</w:t>
      </w:r>
      <w:r>
        <w:t xml:space="preserve"> a </w:t>
      </w:r>
      <w:r w:rsidR="00714DC4">
        <w:t>tmavého režimu</w:t>
      </w:r>
      <w:r>
        <w:t xml:space="preserve">. </w:t>
      </w:r>
    </w:p>
    <w:p w14:paraId="408E6E77" w14:textId="51FD0E3D" w:rsidR="00605CBB" w:rsidRDefault="00605CBB" w:rsidP="00B8356C">
      <w:pPr>
        <w:pStyle w:val="Nadpis2"/>
      </w:pPr>
      <w:bookmarkStart w:id="26" w:name="_Toc198281135"/>
      <w:proofErr w:type="spellStart"/>
      <w:r>
        <w:t>ExpressionValidation</w:t>
      </w:r>
      <w:bookmarkEnd w:id="26"/>
      <w:proofErr w:type="spellEnd"/>
    </w:p>
    <w:p w14:paraId="43C047F0" w14:textId="6D1B229E" w:rsidR="00322858" w:rsidRDefault="00322858" w:rsidP="00EB3323">
      <w:r w:rsidRPr="00322858">
        <w:t xml:space="preserve">Funkce </w:t>
      </w:r>
      <w:proofErr w:type="spellStart"/>
      <w:r w:rsidRPr="00322858">
        <w:t>ExpressionValidation</w:t>
      </w:r>
      <w:proofErr w:type="spellEnd"/>
      <w:r w:rsidRPr="00322858">
        <w:t xml:space="preserve"> slouží jako jednoduchý a rychlý nástroj, který je dostupný přímo uživateli. Jejím cílem je umožnit ověření, zda je zadaný matematický výraz syntakticky v pořádku a zda splňuje základní pravidla pro povolené znaky a správné použití funkcí a závorek. Je však důležité zdůraznit, že tato funkce neprovádí kontrolu úplnosti výrazu z hlediska inicializace proměnných. Jinými slovy, výraz může projít touto kontrolou jako validní, i když obsahuje proměnné, kterým nebyla přiřazena žádná hodnota. Funkce tedy slouží především k předběžné validaci a odhalení základních chyb ve struktuře zápisu, nikoliv k finálnímu ověření připravenosti výrazu k výpočtu.</w:t>
      </w:r>
    </w:p>
    <w:p w14:paraId="7838D1BF" w14:textId="267330CB" w:rsidR="00605CBB" w:rsidRDefault="00605CBB" w:rsidP="00B8356C">
      <w:pPr>
        <w:pStyle w:val="Nadpis3"/>
      </w:pPr>
      <w:bookmarkStart w:id="27" w:name="_Toc198281136"/>
      <w:proofErr w:type="spellStart"/>
      <w:r>
        <w:t>Validatechars</w:t>
      </w:r>
      <w:bookmarkEnd w:id="27"/>
      <w:proofErr w:type="spellEnd"/>
    </w:p>
    <w:p w14:paraId="36EBF539" w14:textId="427E3616" w:rsidR="002D7884" w:rsidRDefault="002D7884" w:rsidP="004C5194">
      <w:r w:rsidRPr="002D7884">
        <w:t xml:space="preserve">Funkce </w:t>
      </w:r>
      <w:proofErr w:type="spellStart"/>
      <w:r w:rsidRPr="002D7884">
        <w:t>ValidateChars</w:t>
      </w:r>
      <w:proofErr w:type="spellEnd"/>
      <w:r w:rsidRPr="002D7884">
        <w:t xml:space="preserve"> slouží k ověření, zda výraz obsahuje pouze povolené znaky. Mezi povolené znaky patří operátory, čísla, proměnné a matematické funkce, jako například sin, cos, </w:t>
      </w:r>
      <w:proofErr w:type="spellStart"/>
      <w:r w:rsidRPr="002D7884">
        <w:t>tan</w:t>
      </w:r>
      <w:proofErr w:type="spellEnd"/>
      <w:r w:rsidRPr="002D7884">
        <w:t xml:space="preserve"> a další. Cílem této funkce je zajistit, aby se ve výrazu nenacházel žádný nepovolený znak, který by mohl způsobit chybu při jeho zpracování. Pokud funkce nalezne znak, který není součástí předem definovaného seznamu povolených prvků, označí jej jako nevalidní a může vrátit seznam těchto nevalidních znaků</w:t>
      </w:r>
      <w:r w:rsidR="00D75A1D">
        <w:t>.</w:t>
      </w:r>
    </w:p>
    <w:p w14:paraId="7B7F9229" w14:textId="3FADF20F" w:rsidR="00605CBB" w:rsidRDefault="00605CBB" w:rsidP="00B8356C">
      <w:pPr>
        <w:pStyle w:val="Nadpis3"/>
      </w:pPr>
      <w:bookmarkStart w:id="28" w:name="_Toc198281137"/>
      <w:proofErr w:type="spellStart"/>
      <w:r>
        <w:t>ValidateSyntax</w:t>
      </w:r>
      <w:bookmarkEnd w:id="28"/>
      <w:proofErr w:type="spellEnd"/>
    </w:p>
    <w:p w14:paraId="390002F6" w14:textId="148A11CE" w:rsidR="002D7884" w:rsidRDefault="00EB3323" w:rsidP="00AB2495">
      <w:r w:rsidRPr="00EB3323">
        <w:t xml:space="preserve">Úlohou funkce </w:t>
      </w:r>
      <w:proofErr w:type="spellStart"/>
      <w:r w:rsidRPr="00EB3323">
        <w:t>ValidateSyntax</w:t>
      </w:r>
      <w:proofErr w:type="spellEnd"/>
      <w:r w:rsidRPr="00EB3323">
        <w:t xml:space="preserve"> je kontrolovat správnost zápisu matematického výrazu z hlediska syntaxe. Tato funkce například kontroluje, zda po zápisu matematické funkce následuje otevřená závorka. Dále ověřuje, že se v celém výrazu vyskytuje sudý počet znaků pro absolutní hodnoty, tedy znaků |, které musí být vždy v páru. Současně hlídá správné párování jednoduchých závorek, tedy že každý otevřený znak </w:t>
      </w:r>
      <w:r w:rsidR="00275F38">
        <w:t>„(“</w:t>
      </w:r>
      <w:r w:rsidRPr="00EB3323">
        <w:t xml:space="preserve"> má na odpovídajícím místě svůj uzavřený </w:t>
      </w:r>
      <w:r w:rsidR="00275F38">
        <w:t>„)“</w:t>
      </w:r>
      <w:r w:rsidRPr="00EB3323">
        <w:t xml:space="preserve"> a že se tyto závorky na konci výrazu navzájem </w:t>
      </w:r>
      <w:r w:rsidRPr="00EB3323">
        <w:lastRenderedPageBreak/>
        <w:t>vynulují. Cílem této kontroly je zabránit nesmyslným zápisům, které by vedly k chybě při vyhodnocování výrazu.</w:t>
      </w:r>
    </w:p>
    <w:p w14:paraId="2CBE44BC" w14:textId="2B5BFCD4" w:rsidR="002F6A6A" w:rsidRDefault="002F6A6A" w:rsidP="00B8356C">
      <w:pPr>
        <w:pStyle w:val="Nadpis2"/>
      </w:pPr>
      <w:bookmarkStart w:id="29" w:name="_Toc198281138"/>
      <w:proofErr w:type="spellStart"/>
      <w:r>
        <w:t>DowlandButton</w:t>
      </w:r>
      <w:bookmarkEnd w:id="29"/>
      <w:proofErr w:type="spellEnd"/>
    </w:p>
    <w:p w14:paraId="43B6DB2D" w14:textId="4165FF07" w:rsidR="006124BD" w:rsidRDefault="00AE34D9" w:rsidP="00D03B60">
      <w:proofErr w:type="spellStart"/>
      <w:r>
        <w:t>DowlandButton</w:t>
      </w:r>
      <w:proofErr w:type="spellEnd"/>
      <w:r>
        <w:t xml:space="preserve"> je krátká komponenta, která dovoluje uživateli stáhnout si souřadnicový systém s grafem jako soubor</w:t>
      </w:r>
      <w:r w:rsidR="00493206">
        <w:t xml:space="preserve">. </w:t>
      </w:r>
      <w:r w:rsidR="00D03B60">
        <w:t xml:space="preserve">Její parametr je řetězec znaků jako </w:t>
      </w:r>
      <w:proofErr w:type="spellStart"/>
      <w:r w:rsidR="00D03B60">
        <w:t>elementId</w:t>
      </w:r>
      <w:proofErr w:type="spellEnd"/>
      <w:r w:rsidR="00D03B60">
        <w:t>. Po stisknutí tlačítka, tato funkce zabalí graf a stáhne ho jako soubor.</w:t>
      </w:r>
    </w:p>
    <w:p w14:paraId="4F1F1452" w14:textId="127C8A97" w:rsidR="006124BD" w:rsidRDefault="00187E32" w:rsidP="00B8356C">
      <w:pPr>
        <w:pStyle w:val="Nadpis2"/>
      </w:pPr>
      <w:bookmarkStart w:id="30" w:name="_Toc198281139"/>
      <w:proofErr w:type="spellStart"/>
      <w:r>
        <w:t>Cache</w:t>
      </w:r>
      <w:bookmarkEnd w:id="30"/>
      <w:proofErr w:type="spellEnd"/>
    </w:p>
    <w:p w14:paraId="441F0FFB" w14:textId="50915DB1" w:rsidR="00187E32" w:rsidRDefault="00187E32" w:rsidP="001A57C3">
      <w:r>
        <w:t>Docela dlouho jsem si kladl otázku, kam mám ukládat data. Zde v</w:t>
      </w:r>
      <w:r w:rsidR="00086197">
        <w:t xml:space="preserve"> těchto</w:t>
      </w:r>
      <w:r>
        <w:t> třech kapitolách je popsán můj postup. Na začátek bych měl říct, že t</w:t>
      </w:r>
      <w:r w:rsidR="00086197">
        <w:t>ouha</w:t>
      </w:r>
      <w:r>
        <w:t xml:space="preserve"> ukládat data se objevila v mé mysli ve chvíli, když jsem </w:t>
      </w:r>
      <w:r w:rsidR="00BB3D67">
        <w:t>se rozhodl implementovat částečný výpočet.</w:t>
      </w:r>
    </w:p>
    <w:p w14:paraId="7F9F035C" w14:textId="07B2D0D5" w:rsidR="00D03B60" w:rsidRDefault="00D03B60" w:rsidP="00D03B60">
      <w:pPr>
        <w:pStyle w:val="Nadpis3"/>
      </w:pPr>
      <w:bookmarkStart w:id="31" w:name="_Toc198281140"/>
      <w:proofErr w:type="spellStart"/>
      <w:r>
        <w:t>LocalStorage</w:t>
      </w:r>
      <w:bookmarkEnd w:id="31"/>
      <w:proofErr w:type="spellEnd"/>
    </w:p>
    <w:p w14:paraId="3F99A73F" w14:textId="47906F2A" w:rsidR="00C775DA" w:rsidRDefault="0011465D" w:rsidP="006545A4">
      <w:r>
        <w:t xml:space="preserve">Prvním nápadem bylo použít </w:t>
      </w:r>
      <w:proofErr w:type="spellStart"/>
      <w:r>
        <w:t>local</w:t>
      </w:r>
      <w:proofErr w:type="spellEnd"/>
      <w:r>
        <w:t xml:space="preserve"> nebo session </w:t>
      </w:r>
      <w:proofErr w:type="spellStart"/>
      <w:r>
        <w:t>storage</w:t>
      </w:r>
      <w:proofErr w:type="spellEnd"/>
      <w:r>
        <w:t>.</w:t>
      </w:r>
      <w:r w:rsidR="00EA525F">
        <w:t xml:space="preserve"> Myslel jsem si, že to bude jednoduché řešení. </w:t>
      </w:r>
      <w:r w:rsidR="00D112C1">
        <w:t xml:space="preserve">Nyní </w:t>
      </w:r>
      <w:r w:rsidR="007A0537">
        <w:t>však</w:t>
      </w:r>
      <w:r w:rsidR="00D112C1">
        <w:t xml:space="preserve"> vím, že to tak není. </w:t>
      </w:r>
      <w:r w:rsidR="007A0537">
        <w:t>Nejhorší</w:t>
      </w:r>
      <w:r w:rsidR="00D112C1">
        <w:t xml:space="preserve"> problém je ten, že maximální velikost Session a </w:t>
      </w:r>
      <w:proofErr w:type="spellStart"/>
      <w:r w:rsidR="00D112C1">
        <w:t>Local</w:t>
      </w:r>
      <w:proofErr w:type="spellEnd"/>
      <w:r w:rsidR="00D112C1">
        <w:t xml:space="preserve"> </w:t>
      </w:r>
      <w:proofErr w:type="spellStart"/>
      <w:r w:rsidR="00D112C1">
        <w:t>storage</w:t>
      </w:r>
      <w:proofErr w:type="spellEnd"/>
      <w:r w:rsidR="00D112C1">
        <w:t xml:space="preserve"> je </w:t>
      </w:r>
      <w:r w:rsidR="00C33B1A">
        <w:t xml:space="preserve">5 MB to vůbec </w:t>
      </w:r>
      <w:r w:rsidR="007A0537">
        <w:t>nestačilo,</w:t>
      </w:r>
      <w:r w:rsidR="00C33B1A">
        <w:t xml:space="preserve"> protože jsem chtěl ukládat pole s </w:t>
      </w:r>
      <w:r w:rsidR="007A0537">
        <w:t>tisícími</w:t>
      </w:r>
      <w:r w:rsidR="00C33B1A">
        <w:t xml:space="preserve"> elementů. </w:t>
      </w:r>
      <w:r w:rsidR="003B37DA">
        <w:t xml:space="preserve">Další problémem bylo, že </w:t>
      </w:r>
      <w:r w:rsidR="007A0537">
        <w:t xml:space="preserve">do tohoto způsobu ukládání lze ukládat pouze </w:t>
      </w:r>
      <w:r w:rsidR="00195C24">
        <w:t xml:space="preserve">řetězec znaků. </w:t>
      </w:r>
      <w:r w:rsidR="00C775DA" w:rsidRPr="00C775DA">
        <w:t xml:space="preserve">Na závěr jsem došel k závěru, že </w:t>
      </w:r>
      <w:proofErr w:type="spellStart"/>
      <w:r w:rsidR="00C775DA" w:rsidRPr="00C775DA">
        <w:t>local</w:t>
      </w:r>
      <w:proofErr w:type="spellEnd"/>
      <w:r w:rsidR="00C775DA" w:rsidRPr="00C775DA">
        <w:t xml:space="preserve"> a session </w:t>
      </w:r>
      <w:proofErr w:type="spellStart"/>
      <w:r w:rsidR="00C775DA" w:rsidRPr="00C775DA">
        <w:t>storage</w:t>
      </w:r>
      <w:proofErr w:type="spellEnd"/>
      <w:r w:rsidR="00C775DA" w:rsidRPr="00C775DA">
        <w:t xml:space="preserve"> jsou pouze k ukládání k uchovávání dočasných nebo trvalých uživatelských nastavení a dat mezi stránkami.</w:t>
      </w:r>
    </w:p>
    <w:p w14:paraId="6ED9C6D7" w14:textId="77C37711" w:rsidR="001A57C3" w:rsidRDefault="00D03B60" w:rsidP="001A57C3">
      <w:pPr>
        <w:pStyle w:val="Nadpis3"/>
      </w:pPr>
      <w:bookmarkStart w:id="32" w:name="_Toc198281141"/>
      <w:proofErr w:type="spellStart"/>
      <w:r>
        <w:t>IndexedDatabase</w:t>
      </w:r>
      <w:bookmarkEnd w:id="32"/>
      <w:proofErr w:type="spellEnd"/>
    </w:p>
    <w:p w14:paraId="3C120D4A" w14:textId="7D38BE46" w:rsidR="001C68A5" w:rsidRDefault="001C68A5" w:rsidP="006545A4">
      <w:r>
        <w:t xml:space="preserve">Jako další technologií v mém </w:t>
      </w:r>
      <w:r w:rsidR="00DF7A5E">
        <w:t xml:space="preserve">seznamu byla </w:t>
      </w:r>
      <w:proofErr w:type="spellStart"/>
      <w:r w:rsidR="00DF7A5E">
        <w:t>IndexedDatabase</w:t>
      </w:r>
      <w:proofErr w:type="spellEnd"/>
      <w:r w:rsidR="00DF7A5E">
        <w:t>.</w:t>
      </w:r>
      <w:r w:rsidR="00950EF1">
        <w:t xml:space="preserve"> Ta funguje jako databáze ale na straně klienta a dovoluje ukládat </w:t>
      </w:r>
      <w:r w:rsidR="00E47806">
        <w:t>složitější data a funguje plně asynchronně.</w:t>
      </w:r>
    </w:p>
    <w:p w14:paraId="34934852" w14:textId="088870FE" w:rsidR="007005CF" w:rsidRDefault="007005CF" w:rsidP="006545A4">
      <w:r>
        <w:t xml:space="preserve">Kdybych se rozhodl jít cestou </w:t>
      </w:r>
      <w:proofErr w:type="spellStart"/>
      <w:r>
        <w:t>Indexed</w:t>
      </w:r>
      <w:proofErr w:type="spellEnd"/>
      <w:r>
        <w:t xml:space="preserve"> database, musel bych předělat své </w:t>
      </w:r>
      <w:r w:rsidR="00F21266">
        <w:t>komponenty,</w:t>
      </w:r>
      <w:r>
        <w:t xml:space="preserve"> aby dokázali řešit asynchronního pro</w:t>
      </w:r>
      <w:r w:rsidR="009B19EB">
        <w:t>gramování. Myslím si, že to by způsobilo spoustu problémů, mnohem komplexnější chyby jen kvůli ukládání dat.</w:t>
      </w:r>
      <w:r w:rsidR="005102E7">
        <w:t xml:space="preserve"> </w:t>
      </w:r>
      <w:r w:rsidR="00F71F73">
        <w:t>V té době jsem si poprosil o konzultaci s</w:t>
      </w:r>
      <w:r w:rsidR="0030448B">
        <w:t> </w:t>
      </w:r>
      <w:r w:rsidR="00F71F73">
        <w:t>panem</w:t>
      </w:r>
      <w:r w:rsidR="0030448B">
        <w:t xml:space="preserve"> Stehlíkem, který mě utvrdil, že toto cesta není.</w:t>
      </w:r>
    </w:p>
    <w:p w14:paraId="4F8115E0" w14:textId="4FFFD291" w:rsidR="00D03B60" w:rsidRPr="00D03B60" w:rsidRDefault="001A57C3" w:rsidP="00D03B60">
      <w:pPr>
        <w:pStyle w:val="Nadpis3"/>
      </w:pPr>
      <w:bookmarkStart w:id="33" w:name="_Toc198281142"/>
      <w:r>
        <w:t>Proměnná</w:t>
      </w:r>
      <w:bookmarkEnd w:id="33"/>
    </w:p>
    <w:p w14:paraId="2BD37BEC" w14:textId="5B8DD31A" w:rsidR="0030448B" w:rsidRDefault="0030448B" w:rsidP="006545A4">
      <w:r>
        <w:t>Jak jsem</w:t>
      </w:r>
      <w:r w:rsidR="00A92780">
        <w:t xml:space="preserve"> již zmínil, </w:t>
      </w:r>
      <w:r w:rsidR="006828C6">
        <w:t xml:space="preserve">v té </w:t>
      </w:r>
      <w:r w:rsidR="006F6DC9">
        <w:t>době jsem</w:t>
      </w:r>
      <w:r w:rsidR="00D82946">
        <w:t xml:space="preserve"> měl konzultaci s panem Stehlíkem a tam jsem </w:t>
      </w:r>
      <w:r w:rsidR="000201E5">
        <w:t xml:space="preserve">se rozhodl jít pro následující řešení. Doporučil mi použít </w:t>
      </w:r>
      <w:proofErr w:type="spellStart"/>
      <w:r w:rsidR="000201E5">
        <w:t>useMemo</w:t>
      </w:r>
      <w:proofErr w:type="spellEnd"/>
      <w:r w:rsidR="000201E5">
        <w:t xml:space="preserve"> a </w:t>
      </w:r>
      <w:r w:rsidR="00215BAE">
        <w:t xml:space="preserve">dát data prostě do proměnné. </w:t>
      </w:r>
      <w:proofErr w:type="spellStart"/>
      <w:r w:rsidR="00215BAE">
        <w:t>useMemo</w:t>
      </w:r>
      <w:proofErr w:type="spellEnd"/>
      <w:r w:rsidR="00215BAE">
        <w:t xml:space="preserve"> už jsem již popsal, takže nyní </w:t>
      </w:r>
      <w:proofErr w:type="gramStart"/>
      <w:r w:rsidR="00215BAE">
        <w:t>popíši</w:t>
      </w:r>
      <w:proofErr w:type="gramEnd"/>
      <w:r w:rsidR="00215BAE">
        <w:t xml:space="preserve"> jen proměnou </w:t>
      </w:r>
      <w:proofErr w:type="spellStart"/>
      <w:r w:rsidR="00215BAE">
        <w:t>AppData</w:t>
      </w:r>
      <w:proofErr w:type="spellEnd"/>
      <w:r w:rsidR="00215BAE">
        <w:t>.</w:t>
      </w:r>
    </w:p>
    <w:p w14:paraId="09661E8D" w14:textId="3B5832C9" w:rsidR="00215BAE" w:rsidRDefault="00C44FFD" w:rsidP="006545A4">
      <w:r>
        <w:t xml:space="preserve">Vytvořil jsem proměnou, pole </w:t>
      </w:r>
      <w:proofErr w:type="spellStart"/>
      <w:r w:rsidR="00740B68">
        <w:t>FunctionData</w:t>
      </w:r>
      <w:proofErr w:type="spellEnd"/>
      <w:r w:rsidR="00740B68">
        <w:t>.</w:t>
      </w:r>
    </w:p>
    <w:p w14:paraId="50AE2F1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lastRenderedPageBreak/>
        <w:t xml:space="preserve">export type </w:t>
      </w:r>
      <w:proofErr w:type="spellStart"/>
      <w:r w:rsidRPr="009E1E7D">
        <w:rPr>
          <w:rFonts w:ascii="Courier New" w:hAnsi="Courier New" w:cs="Courier New"/>
          <w:color w:val="B392F0"/>
          <w:sz w:val="27"/>
          <w:szCs w:val="27"/>
          <w:shd w:val="clear" w:color="auto" w:fill="24292E"/>
        </w:rPr>
        <w:t>FunctionData</w:t>
      </w:r>
      <w:proofErr w:type="spellEnd"/>
      <w:r w:rsidRPr="009E1E7D">
        <w:rPr>
          <w:rFonts w:ascii="Courier New" w:hAnsi="Courier New" w:cs="Courier New"/>
          <w:color w:val="B392F0"/>
          <w:sz w:val="27"/>
          <w:szCs w:val="27"/>
          <w:shd w:val="clear" w:color="auto" w:fill="24292E"/>
        </w:rPr>
        <w:t xml:space="preserve"> = {</w:t>
      </w:r>
    </w:p>
    <w:p w14:paraId="455298C5"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id: </w:t>
      </w:r>
      <w:proofErr w:type="spellStart"/>
      <w:r w:rsidRPr="009E1E7D">
        <w:rPr>
          <w:rFonts w:ascii="Courier New" w:hAnsi="Courier New" w:cs="Courier New"/>
          <w:color w:val="B392F0"/>
          <w:sz w:val="27"/>
          <w:szCs w:val="27"/>
          <w:shd w:val="clear" w:color="auto" w:fill="24292E"/>
        </w:rPr>
        <w:t>number</w:t>
      </w:r>
      <w:proofErr w:type="spellEnd"/>
      <w:r w:rsidRPr="009E1E7D">
        <w:rPr>
          <w:rFonts w:ascii="Courier New" w:hAnsi="Courier New" w:cs="Courier New"/>
          <w:color w:val="B392F0"/>
          <w:sz w:val="27"/>
          <w:szCs w:val="27"/>
          <w:shd w:val="clear" w:color="auto" w:fill="24292E"/>
        </w:rPr>
        <w:t>;</w:t>
      </w:r>
    </w:p>
    <w:p w14:paraId="0CBB959C"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color</w:t>
      </w:r>
      <w:proofErr w:type="spellEnd"/>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
    <w:p w14:paraId="1367458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expression</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BE44827"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pathArray</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coords</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FB0EBC3"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w:t>
      </w:r>
    </w:p>
    <w:p w14:paraId="4D61EF83" w14:textId="090BB4E3" w:rsidR="00BE0BE4" w:rsidRDefault="00BE0BE4" w:rsidP="00BE0BE4">
      <w:pPr>
        <w:pStyle w:val="Zdrojovkd"/>
      </w:pPr>
    </w:p>
    <w:p w14:paraId="62E3902E" w14:textId="765A61BC" w:rsidR="006124BD" w:rsidRPr="002F6A6A" w:rsidRDefault="009E1E7D" w:rsidP="009E1E7D">
      <w:pPr>
        <w:ind w:firstLine="0"/>
      </w:pPr>
      <w:r>
        <w:tab/>
      </w:r>
      <w:r w:rsidR="002477EB">
        <w:t xml:space="preserve">Tato proměnná se stala jakoby mou tabulkou, ale musel jsem využít problém. Jak ji pak nadále exportuji pro </w:t>
      </w:r>
      <w:r w:rsidR="006F6DC9">
        <w:t>uživatele,</w:t>
      </w:r>
      <w:r w:rsidR="002477EB">
        <w:t xml:space="preserve"> aby si mohli </w:t>
      </w:r>
      <w:r w:rsidR="00315F62">
        <w:t xml:space="preserve">kontrolovat uložené funkce. Tento problém jsem vyřešil tím, že jsem k této proměnné napsal funkce </w:t>
      </w:r>
      <w:r w:rsidR="00AE3F94">
        <w:t>CRUD a ty pak exportoval. Tím jsem zajistil, že uživat</w:t>
      </w:r>
      <w:r w:rsidR="00F21266">
        <w:t>el</w:t>
      </w:r>
      <w:r w:rsidR="00AE3F94">
        <w:t xml:space="preserve"> bude mít naprostou kontrolu nad </w:t>
      </w:r>
      <w:r w:rsidR="00F21266">
        <w:t>funkcemi</w:t>
      </w:r>
      <w:r w:rsidR="00F21266" w:rsidRPr="00F21266">
        <w:t xml:space="preserve"> uloženými v </w:t>
      </w:r>
      <w:proofErr w:type="spellStart"/>
      <w:r w:rsidR="00F21266" w:rsidRPr="00F21266">
        <w:t>cache</w:t>
      </w:r>
      <w:proofErr w:type="spellEnd"/>
      <w:r w:rsidR="006F6DC9">
        <w:t xml:space="preserve">. </w:t>
      </w:r>
    </w:p>
    <w:p w14:paraId="1440A1C8" w14:textId="3BE16C0A" w:rsidR="00CF16A2" w:rsidRDefault="00CF16A2" w:rsidP="006545A4">
      <w:pPr>
        <w:pStyle w:val="Nadpis1"/>
      </w:pPr>
      <w:bookmarkStart w:id="34" w:name="_Toc198281143"/>
      <w:r>
        <w:lastRenderedPageBreak/>
        <w:t>Nasazování a publikace</w:t>
      </w:r>
      <w:bookmarkEnd w:id="34"/>
    </w:p>
    <w:p w14:paraId="4508736B" w14:textId="63439AC0" w:rsidR="00EB16D8" w:rsidRDefault="00C46DE7" w:rsidP="00F864F6">
      <w:r>
        <w:t xml:space="preserve">Finálním krokem mé práce bylo </w:t>
      </w:r>
      <w:r w:rsidR="005B6A0D">
        <w:t xml:space="preserve">exportováním knihovny a publikováním ji </w:t>
      </w:r>
      <w:r w:rsidR="00085921">
        <w:t xml:space="preserve">na NPM. </w:t>
      </w:r>
    </w:p>
    <w:p w14:paraId="4FF13E6F" w14:textId="12D188F7" w:rsidR="00CF16A2" w:rsidRDefault="00CF16A2" w:rsidP="00CF16A2">
      <w:pPr>
        <w:pStyle w:val="Nadpis2"/>
      </w:pPr>
      <w:bookmarkStart w:id="35" w:name="_Toc198281144"/>
      <w:r>
        <w:t>Knihovna</w:t>
      </w:r>
      <w:bookmarkEnd w:id="35"/>
    </w:p>
    <w:p w14:paraId="2A91AB91" w14:textId="73C38C28" w:rsidR="00085921" w:rsidRDefault="002E6FF9" w:rsidP="00F864F6">
      <w:r>
        <w:t>Začal jsem tím, že jsem muse</w:t>
      </w:r>
      <w:r w:rsidR="00E12C09">
        <w:t xml:space="preserve">l předělat strukturu knihovny pro snadnější export. Pro to jsem si založil nový projekt a </w:t>
      </w:r>
      <w:proofErr w:type="spellStart"/>
      <w:r w:rsidR="00E12C09">
        <w:t>github</w:t>
      </w:r>
      <w:proofErr w:type="spellEnd"/>
      <w:r w:rsidR="00E12C09">
        <w:t xml:space="preserve"> </w:t>
      </w:r>
      <w:r w:rsidR="00943024">
        <w:t>repositář</w:t>
      </w:r>
      <w:r w:rsidR="00E12C09">
        <w:t xml:space="preserve">. </w:t>
      </w:r>
      <w:r w:rsidR="00345515">
        <w:t xml:space="preserve">Zde každá </w:t>
      </w:r>
      <w:r w:rsidR="00943024">
        <w:t>komponenta</w:t>
      </w:r>
      <w:r w:rsidR="00345515">
        <w:t xml:space="preserve"> měla vlastní složku</w:t>
      </w:r>
      <w:r w:rsidR="0052560E">
        <w:t xml:space="preserve">. Dále zde byla přidána složka </w:t>
      </w:r>
      <w:proofErr w:type="spellStart"/>
      <w:r w:rsidR="0052560E">
        <w:t>types</w:t>
      </w:r>
      <w:proofErr w:type="spellEnd"/>
      <w:r w:rsidR="0052560E">
        <w:t xml:space="preserve">, </w:t>
      </w:r>
      <w:proofErr w:type="spellStart"/>
      <w:r w:rsidR="0052560E">
        <w:t>styles</w:t>
      </w:r>
      <w:proofErr w:type="spellEnd"/>
      <w:r w:rsidR="0052560E">
        <w:t xml:space="preserve"> a </w:t>
      </w:r>
      <w:proofErr w:type="spellStart"/>
      <w:r w:rsidR="0052560E">
        <w:t>utils</w:t>
      </w:r>
      <w:proofErr w:type="spellEnd"/>
      <w:r w:rsidR="0052560E">
        <w:t xml:space="preserve">. </w:t>
      </w:r>
      <w:r w:rsidR="00943024">
        <w:t>Poté</w:t>
      </w:r>
      <w:r w:rsidR="0052560E">
        <w:t xml:space="preserve"> byl vytvořen </w:t>
      </w:r>
      <w:proofErr w:type="spellStart"/>
      <w:r w:rsidR="0052560E">
        <w:t>index.ts</w:t>
      </w:r>
      <w:proofErr w:type="spellEnd"/>
      <w:r w:rsidR="0052560E">
        <w:t xml:space="preserve"> v tomto </w:t>
      </w:r>
      <w:r w:rsidR="009548E8">
        <w:t>souboru jsou importovány a exportovány všechny komponenty nebo funkce, které jsem si vybral</w:t>
      </w:r>
      <w:r w:rsidR="00943024">
        <w:t>.</w:t>
      </w:r>
    </w:p>
    <w:p w14:paraId="7945048A" w14:textId="090F9D33" w:rsidR="00BD70E5" w:rsidRDefault="00637ACE" w:rsidP="00A11CF6">
      <w:pPr>
        <w:pStyle w:val="Nadpis3"/>
      </w:pPr>
      <w:bookmarkStart w:id="36" w:name="_Toc198281145"/>
      <w:proofErr w:type="spellStart"/>
      <w:r>
        <w:t>Bundling</w:t>
      </w:r>
      <w:bookmarkEnd w:id="36"/>
      <w:proofErr w:type="spellEnd"/>
    </w:p>
    <w:p w14:paraId="4DA80069" w14:textId="4B0AFA1E" w:rsidR="00245A43" w:rsidRDefault="00245A43" w:rsidP="00A11CF6">
      <w:proofErr w:type="spellStart"/>
      <w:r w:rsidRPr="00245A43">
        <w:t>JavaScriptové</w:t>
      </w:r>
      <w:proofErr w:type="spellEnd"/>
      <w:r w:rsidRPr="00245A43">
        <w:t xml:space="preserve"> knihovny se nejprve musí takzvaně </w:t>
      </w:r>
      <w:proofErr w:type="spellStart"/>
      <w:r w:rsidR="00F523A7">
        <w:t>bundling</w:t>
      </w:r>
      <w:proofErr w:type="spellEnd"/>
      <w:r w:rsidRPr="00245A43">
        <w:t xml:space="preserve">, tedy sloučit do jednoho nebo několika výstupních souborů. Tento proces usnadňuje načítání skriptů </w:t>
      </w:r>
      <w:proofErr w:type="spellStart"/>
      <w:r w:rsidRPr="00245A43">
        <w:t>vprohlížeči</w:t>
      </w:r>
      <w:proofErr w:type="spellEnd"/>
      <w:r w:rsidRPr="00245A43">
        <w:t xml:space="preserve">, zlepšuje výkon aplikace a umožňuje efektivnější správu závislostí. Během </w:t>
      </w:r>
      <w:proofErr w:type="spellStart"/>
      <w:r w:rsidR="00F523A7">
        <w:t>bundling</w:t>
      </w:r>
      <w:proofErr w:type="spellEnd"/>
      <w:r w:rsidR="00F523A7" w:rsidRPr="00245A43">
        <w:t xml:space="preserve"> </w:t>
      </w:r>
      <w:r w:rsidRPr="00245A43">
        <w:t xml:space="preserve">dochází mimo jiné i k optimalizacím, jako je </w:t>
      </w:r>
      <w:proofErr w:type="spellStart"/>
      <w:r w:rsidRPr="00245A43">
        <w:t>minifikace</w:t>
      </w:r>
      <w:proofErr w:type="spellEnd"/>
      <w:r w:rsidRPr="00245A43">
        <w:t xml:space="preserve"> (zmenšení velikosti souborů odstraněním nepotřebných znaků) nebo tzv. </w:t>
      </w:r>
      <w:proofErr w:type="spellStart"/>
      <w:r w:rsidRPr="00245A43">
        <w:t>tree</w:t>
      </w:r>
      <w:proofErr w:type="spellEnd"/>
      <w:r w:rsidRPr="00245A43">
        <w:t xml:space="preserve"> </w:t>
      </w:r>
      <w:proofErr w:type="spellStart"/>
      <w:r w:rsidRPr="00245A43">
        <w:t>shaking</w:t>
      </w:r>
      <w:proofErr w:type="spellEnd"/>
      <w:r w:rsidRPr="00245A43">
        <w:t xml:space="preserve">, který odstraní nepoužívaný kód. Mezi nejběžnější nástroje pro </w:t>
      </w:r>
      <w:proofErr w:type="spellStart"/>
      <w:r w:rsidR="00F523A7">
        <w:t>bundling</w:t>
      </w:r>
      <w:proofErr w:type="spellEnd"/>
      <w:r w:rsidR="00F523A7" w:rsidRPr="00245A43">
        <w:t xml:space="preserve"> </w:t>
      </w:r>
      <w:r w:rsidRPr="00245A43">
        <w:t xml:space="preserve">patří </w:t>
      </w:r>
      <w:proofErr w:type="spellStart"/>
      <w:r w:rsidRPr="00245A43">
        <w:t>Webpack</w:t>
      </w:r>
      <w:proofErr w:type="spellEnd"/>
      <w:r w:rsidRPr="00245A43">
        <w:t xml:space="preserve">, </w:t>
      </w:r>
      <w:proofErr w:type="spellStart"/>
      <w:r w:rsidRPr="00245A43">
        <w:t>Vite</w:t>
      </w:r>
      <w:proofErr w:type="spellEnd"/>
      <w:r w:rsidRPr="00245A43">
        <w:t xml:space="preserve"> nebo </w:t>
      </w:r>
      <w:proofErr w:type="spellStart"/>
      <w:r w:rsidRPr="00245A43">
        <w:t>esbuild</w:t>
      </w:r>
      <w:proofErr w:type="spellEnd"/>
      <w:r w:rsidRPr="00245A43">
        <w:t>.</w:t>
      </w:r>
    </w:p>
    <w:p w14:paraId="3240A365" w14:textId="49FFC5FE" w:rsidR="00841952" w:rsidRDefault="00841952" w:rsidP="00841952">
      <w:pPr>
        <w:pStyle w:val="Nadpis4"/>
      </w:pPr>
      <w:proofErr w:type="spellStart"/>
      <w:r>
        <w:t>Rollup</w:t>
      </w:r>
      <w:proofErr w:type="spellEnd"/>
      <w:r>
        <w:t xml:space="preserve"> x </w:t>
      </w:r>
      <w:proofErr w:type="spellStart"/>
      <w:r>
        <w:t>webpack</w:t>
      </w:r>
      <w:proofErr w:type="spellEnd"/>
    </w:p>
    <w:p w14:paraId="722D749F" w14:textId="4F1BED99" w:rsidR="00841952" w:rsidRPr="00841952" w:rsidRDefault="00841952" w:rsidP="00841952">
      <w:r w:rsidRPr="00841952">
        <w:t xml:space="preserve">Pro svůj projekt jsem si zvolil nástroj </w:t>
      </w:r>
      <w:proofErr w:type="spellStart"/>
      <w:r w:rsidRPr="00841952">
        <w:t>Rollup</w:t>
      </w:r>
      <w:proofErr w:type="spellEnd"/>
      <w:r w:rsidRPr="00841952">
        <w:t xml:space="preserve"> místo </w:t>
      </w:r>
      <w:proofErr w:type="spellStart"/>
      <w:r w:rsidRPr="00841952">
        <w:t>Webpacku</w:t>
      </w:r>
      <w:proofErr w:type="spellEnd"/>
      <w:r w:rsidRPr="00841952">
        <w:t xml:space="preserve">, protože je jednodušší na konfiguraci a optimalizovaný pro tvorbu knihoven a balíčků s menším výsledným svazkem. </w:t>
      </w:r>
      <w:proofErr w:type="spellStart"/>
      <w:r w:rsidRPr="00841952">
        <w:t>Rollup</w:t>
      </w:r>
      <w:proofErr w:type="spellEnd"/>
      <w:r w:rsidRPr="00841952">
        <w:t xml:space="preserve"> navíc efektivně pracuje s ES moduly a generuje přehlednější a rychlejší kód pro prohlížeče.</w:t>
      </w:r>
    </w:p>
    <w:p w14:paraId="57DAB001" w14:textId="77777777" w:rsidR="00013227" w:rsidRDefault="00013227">
      <w:pPr>
        <w:spacing w:after="160" w:line="259" w:lineRule="auto"/>
        <w:ind w:firstLine="0"/>
        <w:jc w:val="left"/>
        <w:rPr>
          <w:rFonts w:asciiTheme="majorHAnsi" w:eastAsiaTheme="majorEastAsia" w:hAnsiTheme="majorHAnsi" w:cstheme="majorBidi"/>
          <w:sz w:val="32"/>
          <w:szCs w:val="24"/>
        </w:rPr>
      </w:pPr>
      <w:r>
        <w:br w:type="page"/>
      </w:r>
    </w:p>
    <w:p w14:paraId="32895B7F" w14:textId="302007DF" w:rsidR="00CF16A2" w:rsidRDefault="00CF16A2" w:rsidP="00CF16A2">
      <w:pPr>
        <w:pStyle w:val="Nadpis3"/>
      </w:pPr>
      <w:bookmarkStart w:id="37" w:name="_Toc198281146"/>
      <w:proofErr w:type="spellStart"/>
      <w:r>
        <w:lastRenderedPageBreak/>
        <w:t>Npm</w:t>
      </w:r>
      <w:bookmarkEnd w:id="37"/>
      <w:proofErr w:type="spellEnd"/>
    </w:p>
    <w:p w14:paraId="5F37D051" w14:textId="7FF5E555" w:rsidR="00F21099" w:rsidRDefault="00536F7D" w:rsidP="00483545">
      <w:r>
        <w:t xml:space="preserve">Posledním krokem </w:t>
      </w:r>
      <w:r w:rsidR="000951B6">
        <w:t>byla publikace mé knihovny na registr NPM</w:t>
      </w:r>
      <w:r w:rsidR="001F5807">
        <w:t>,</w:t>
      </w:r>
      <w:r w:rsidR="000951B6">
        <w:t xml:space="preserve"> aby bylo stahování </w:t>
      </w:r>
      <w:r w:rsidR="006445D2">
        <w:t xml:space="preserve">mé knihovny jednoduché. První jsem musel nastavit verzi na 1.0.0 </w:t>
      </w:r>
      <w:r w:rsidR="00972628">
        <w:t xml:space="preserve">tomu se říká </w:t>
      </w:r>
      <w:proofErr w:type="spellStart"/>
      <w:r w:rsidR="00972628">
        <w:t>SemVer</w:t>
      </w:r>
      <w:proofErr w:type="spellEnd"/>
      <w:r w:rsidR="00972628">
        <w:t>,</w:t>
      </w:r>
      <w:r w:rsidR="008C0A44">
        <w:t xml:space="preserve"> je to </w:t>
      </w:r>
      <w:r w:rsidR="00920F2F">
        <w:t>konvence,</w:t>
      </w:r>
      <w:r w:rsidR="008C0A44">
        <w:t xml:space="preserve"> která </w:t>
      </w:r>
      <w:r w:rsidR="00920F2F">
        <w:t>se dá nejjednodušeji popsat jako:</w:t>
      </w:r>
      <w:r w:rsidR="00F21099">
        <w:t> </w:t>
      </w:r>
      <w:r w:rsidR="00920F2F">
        <w:t>“</w:t>
      </w:r>
      <w:proofErr w:type="gramStart"/>
      <w:r w:rsidR="008C0A44" w:rsidRPr="008C0A44">
        <w:t>MAJOR.MINOR.PATCH</w:t>
      </w:r>
      <w:proofErr w:type="gramEnd"/>
      <w:r w:rsidR="003E5851">
        <w:t>“</w:t>
      </w:r>
      <w:r w:rsidR="008C0A44">
        <w:t xml:space="preserve">. </w:t>
      </w:r>
      <w:r w:rsidR="003E5851">
        <w:t>P</w:t>
      </w:r>
      <w:r w:rsidR="008C0A44">
        <w:t>rvní</w:t>
      </w:r>
      <w:r w:rsidR="00541BA5">
        <w:t xml:space="preserve"> číslo</w:t>
      </w:r>
      <w:r w:rsidR="008C0A44">
        <w:t xml:space="preserve"> </w:t>
      </w:r>
      <w:r w:rsidR="008C6072">
        <w:t>je důležit</w:t>
      </w:r>
      <w:r w:rsidR="00541BA5">
        <w:t>á aktualizace to</w:t>
      </w:r>
      <w:r w:rsidR="008C0A44">
        <w:t xml:space="preserve"> znamená, že to není </w:t>
      </w:r>
      <w:r w:rsidR="008C6072">
        <w:t>zpětně kompatibilní.</w:t>
      </w:r>
      <w:r w:rsidR="00541BA5">
        <w:t xml:space="preserve"> Druhé číslo je menší aktualizace, ale je stále zpětně kompatibilní a třetí číslo je </w:t>
      </w:r>
      <w:r w:rsidR="000238E2">
        <w:t xml:space="preserve">záplata. Pak bylo zapotřebí jen vymyslet jméno – </w:t>
      </w:r>
      <w:proofErr w:type="spellStart"/>
      <w:r w:rsidR="000238E2">
        <w:t>graph</w:t>
      </w:r>
      <w:proofErr w:type="spellEnd"/>
      <w:r w:rsidR="000238E2">
        <w:t xml:space="preserve">-lib a bylo vše hotovo. Nyní si kdokoli může stáhnout moji knihovnu přes </w:t>
      </w:r>
      <w:r w:rsidR="00013227">
        <w:t>použití příkazu:</w:t>
      </w:r>
    </w:p>
    <w:p w14:paraId="1B627C19" w14:textId="771F4A15" w:rsidR="00A36FCD" w:rsidRDefault="00F21099" w:rsidP="00013227">
      <w:pPr>
        <w:pStyle w:val="Zdrojovkd"/>
      </w:pPr>
      <w:proofErr w:type="spellStart"/>
      <w:r>
        <w:t>npm</w:t>
      </w:r>
      <w:proofErr w:type="spellEnd"/>
      <w:r>
        <w:t xml:space="preserve"> i </w:t>
      </w:r>
      <w:r w:rsidRPr="00B4791B">
        <w:t>@jakub-havlas/graph-lib</w:t>
      </w:r>
      <w:r>
        <w:t>@latest</w:t>
      </w:r>
    </w:p>
    <w:p w14:paraId="238F2ABB" w14:textId="69CC638F" w:rsidR="007D04BF" w:rsidRDefault="007D04BF" w:rsidP="007D04BF">
      <w:pPr>
        <w:pStyle w:val="Nadpis1"/>
      </w:pPr>
      <w:bookmarkStart w:id="38" w:name="_Toc198281147"/>
      <w:r>
        <w:lastRenderedPageBreak/>
        <w:t>Prototypová aplikace</w:t>
      </w:r>
      <w:bookmarkEnd w:id="38"/>
    </w:p>
    <w:p w14:paraId="40F3DEEF" w14:textId="2E515910" w:rsidR="00372114" w:rsidRDefault="00811C5E" w:rsidP="00D137E1">
      <w:r>
        <w:t xml:space="preserve">Jako poslední část mojí práce bylo odprezentovat mou knihovnu na prototypové aplikaci. Tato aplikace obsahovala jen jednu komponentu, funkci a </w:t>
      </w:r>
      <w:proofErr w:type="spellStart"/>
      <w:r>
        <w:t>css</w:t>
      </w:r>
      <w:proofErr w:type="spellEnd"/>
      <w:r>
        <w:t xml:space="preserve"> soubor.</w:t>
      </w:r>
      <w:r w:rsidR="00EB2959">
        <w:t xml:space="preserve"> </w:t>
      </w:r>
      <w:r w:rsidR="00673F5D">
        <w:t>Jelikož to</w:t>
      </w:r>
      <w:r w:rsidR="00754BF0">
        <w:t xml:space="preserve"> také nebylo mým hlavním cílem, tak jsem se to snažil spíše osekat.</w:t>
      </w:r>
    </w:p>
    <w:p w14:paraId="64431451" w14:textId="2C5523C0" w:rsidR="007D04BF" w:rsidRDefault="007D04BF" w:rsidP="007D04BF">
      <w:pPr>
        <w:pStyle w:val="Nadpis2"/>
      </w:pPr>
      <w:bookmarkStart w:id="39" w:name="_Toc198281148"/>
      <w:proofErr w:type="spellStart"/>
      <w:r>
        <w:t>UserInput</w:t>
      </w:r>
      <w:bookmarkEnd w:id="39"/>
      <w:proofErr w:type="spellEnd"/>
    </w:p>
    <w:p w14:paraId="75E97F53" w14:textId="2298206F" w:rsidR="00D12776" w:rsidRDefault="002E083E" w:rsidP="00792BA8">
      <w:r>
        <w:t>Jediná komponenta aplikace</w:t>
      </w:r>
      <w:r w:rsidR="00FD75BD">
        <w:t xml:space="preserve">, která zajišťuje </w:t>
      </w:r>
      <w:r w:rsidR="005A60C1">
        <w:t xml:space="preserve">vhodné plnění funkcí. Na mobilu se z ní stane tlačítko </w:t>
      </w:r>
      <w:r w:rsidR="00C5677D">
        <w:t xml:space="preserve">s vysouvacím překrytím jako řešení mobilního rozhraní. Sice to není ideální </w:t>
      </w:r>
      <w:r w:rsidR="00DD2053">
        <w:t>řešení,</w:t>
      </w:r>
      <w:r w:rsidR="00C5677D">
        <w:t xml:space="preserve"> </w:t>
      </w:r>
      <w:r w:rsidR="00C96250">
        <w:t>ale nepřišel jsem na nic lepšího.</w:t>
      </w:r>
      <w:r w:rsidR="004B4785">
        <w:t xml:space="preserve"> </w:t>
      </w:r>
      <w:r w:rsidR="004E2E38">
        <w:t>Tato komponenta využívá funkci z</w:t>
      </w:r>
      <w:r w:rsidR="00DD2053">
        <w:t xml:space="preserve"> knihovny </w:t>
      </w:r>
      <w:proofErr w:type="spellStart"/>
      <w:r w:rsidR="00A65314">
        <w:t>validateExpression</w:t>
      </w:r>
      <w:proofErr w:type="spellEnd"/>
      <w:r w:rsidR="00A65314">
        <w:t xml:space="preserve"> aby uživateli podtrhla textové </w:t>
      </w:r>
      <w:r w:rsidR="00F21266">
        <w:t>pole,</w:t>
      </w:r>
      <w:r w:rsidR="00980E24">
        <w:t xml:space="preserve"> které bylo špatně zapsáno. </w:t>
      </w:r>
      <w:r w:rsidR="00A65314">
        <w:t xml:space="preserve">Dále tato komponenta využívá </w:t>
      </w:r>
      <w:proofErr w:type="spellStart"/>
      <w:r w:rsidR="00A65314">
        <w:t>MathJax</w:t>
      </w:r>
      <w:proofErr w:type="spellEnd"/>
      <w:r w:rsidR="00A65314">
        <w:t xml:space="preserve"> což je </w:t>
      </w:r>
      <w:r w:rsidR="00F21266">
        <w:t>komponenta,</w:t>
      </w:r>
      <w:r w:rsidR="00A65314">
        <w:t xml:space="preserve"> která umí vykreslovat </w:t>
      </w:r>
      <w:r w:rsidR="00395F7D">
        <w:t xml:space="preserve">výrazy matematickým zápisem. K tomu byla ještě potřeba funkce </w:t>
      </w:r>
      <w:proofErr w:type="spellStart"/>
      <w:r w:rsidR="00395F7D">
        <w:t>ConverToMathJax</w:t>
      </w:r>
      <w:proofErr w:type="spellEnd"/>
      <w:r w:rsidR="00395F7D">
        <w:t>, která byla napsaná umě</w:t>
      </w:r>
      <w:r w:rsidR="00735267">
        <w:t xml:space="preserve">lou inteligencí, která z konvertuje řetězec znaků do Latexového zápisu </w:t>
      </w:r>
      <w:proofErr w:type="spellStart"/>
      <w:r w:rsidR="00735267">
        <w:t>MathJaxu</w:t>
      </w:r>
      <w:proofErr w:type="spellEnd"/>
      <w:r w:rsidR="00735267">
        <w:t xml:space="preserve">. </w:t>
      </w:r>
      <w:r w:rsidR="00792BA8">
        <w:t>Jako poslední vlastností</w:t>
      </w:r>
      <w:r w:rsidR="009747CE">
        <w:t xml:space="preserve"> komponent</w:t>
      </w:r>
      <w:r w:rsidR="00792BA8">
        <w:t>y</w:t>
      </w:r>
      <w:r w:rsidR="009747CE">
        <w:t xml:space="preserve"> </w:t>
      </w:r>
      <w:proofErr w:type="spellStart"/>
      <w:r w:rsidR="009747CE">
        <w:t>UserInput</w:t>
      </w:r>
      <w:proofErr w:type="spellEnd"/>
      <w:r w:rsidR="009747CE">
        <w:t xml:space="preserve"> </w:t>
      </w:r>
      <w:r w:rsidR="00792BA8">
        <w:t xml:space="preserve">je, že </w:t>
      </w:r>
      <w:r w:rsidR="009747CE">
        <w:t xml:space="preserve">podporuje klávesovou zkratku </w:t>
      </w:r>
      <w:proofErr w:type="spellStart"/>
      <w:r w:rsidR="009747CE">
        <w:t>ctrl+z</w:t>
      </w:r>
      <w:proofErr w:type="spellEnd"/>
      <w:r w:rsidR="009747CE">
        <w:t>.</w:t>
      </w:r>
    </w:p>
    <w:p w14:paraId="642C742C" w14:textId="77777777" w:rsidR="00991D4D" w:rsidRPr="00D12776" w:rsidRDefault="00991D4D" w:rsidP="00792BA8"/>
    <w:p w14:paraId="30CD6AE8" w14:textId="77777777" w:rsidR="0023432B" w:rsidRDefault="00440DE5" w:rsidP="00440DE5">
      <w:pPr>
        <w:pStyle w:val="Neslovannadpis"/>
      </w:pPr>
      <w:bookmarkStart w:id="40" w:name="_Toc86047603"/>
      <w:bookmarkStart w:id="41" w:name="_Toc86055210"/>
      <w:bookmarkStart w:id="42" w:name="_Toc198281149"/>
      <w:r>
        <w:lastRenderedPageBreak/>
        <w:t>Závěr</w:t>
      </w:r>
      <w:bookmarkEnd w:id="40"/>
      <w:bookmarkEnd w:id="41"/>
      <w:bookmarkEnd w:id="42"/>
    </w:p>
    <w:p w14:paraId="2CF3780B" w14:textId="77777777" w:rsidR="003D199E" w:rsidRPr="003D199E" w:rsidRDefault="003D199E" w:rsidP="003D199E">
      <w:r w:rsidRPr="003D199E">
        <w:t xml:space="preserve">Cílem této práce bylo vytvořit odlehčenou knihovnu pro tvorbu grafů a následně demonstrovat její možnosti na aplikaci inspirované </w:t>
      </w:r>
      <w:proofErr w:type="spellStart"/>
      <w:r w:rsidRPr="003D199E">
        <w:t>Geogebrou</w:t>
      </w:r>
      <w:proofErr w:type="spellEnd"/>
      <w:r w:rsidRPr="003D199E">
        <w:t>.</w:t>
      </w:r>
    </w:p>
    <w:p w14:paraId="13510615" w14:textId="77777777" w:rsidR="003D199E" w:rsidRPr="003D199E" w:rsidRDefault="003D199E" w:rsidP="003D199E">
      <w:r w:rsidRPr="003D199E">
        <w:t xml:space="preserve">Myslím si, že porovnávat mou knihovnu přímo s </w:t>
      </w:r>
      <w:proofErr w:type="spellStart"/>
      <w:r w:rsidRPr="003D199E">
        <w:t>Geogebrou</w:t>
      </w:r>
      <w:proofErr w:type="spellEnd"/>
      <w:r w:rsidRPr="003D199E">
        <w:t xml:space="preserve"> není příliš smysluplné. Jedinou výraznou výhodou mé knihovny je to, že je zcela open-source a velmi jednoduchá na použití. Spíše by bylo vhodné porovnávat ji s jinými knihovnami se stejným zaměřením. V tomto ohledu však mé řešení zaostává, především proto, že ostatní využívají pokročilejší matematické metody.</w:t>
      </w:r>
    </w:p>
    <w:p w14:paraId="2662FD11" w14:textId="77777777" w:rsidR="003D199E" w:rsidRPr="003D199E" w:rsidRDefault="003D199E" w:rsidP="003D199E">
      <w:r w:rsidRPr="003D199E">
        <w:t>Přesto svou práci považuji za úspěšnou a rád bych se podobným tématům věnoval i nadále. Možná na ni navážu i ve své maturitní práci.</w:t>
      </w:r>
    </w:p>
    <w:p w14:paraId="3E9339CF" w14:textId="77777777" w:rsidR="003D199E" w:rsidRPr="003D199E" w:rsidRDefault="003D199E" w:rsidP="003D199E">
      <w:r w:rsidRPr="003D199E">
        <w:t>Rád bych se také zmínil o možnostech dalšího rozvoje tohoto projektu. Knihovna by se dala rozšířit o nové funkce a zlepšit její funkcionalita. Uvažovat lze i o přidání zcela nové oblasti matematiky, například planimetrie nebo kuželoseček. V neposlední řadě by stálo za to zaměřit se na optimalizaci celého řešení.</w:t>
      </w:r>
    </w:p>
    <w:p w14:paraId="311DA2BA" w14:textId="77777777" w:rsidR="003D199E" w:rsidRPr="003D199E" w:rsidRDefault="003D199E" w:rsidP="003D199E">
      <w:r w:rsidRPr="003D199E">
        <w:t>Na této práci jsem strávil přibližně 70 hodin. Přehled rozložení času je uveden v následující tabulce.</w:t>
      </w:r>
    </w:p>
    <w:tbl>
      <w:tblPr>
        <w:tblStyle w:val="Mkatabulky"/>
        <w:tblW w:w="9432" w:type="dxa"/>
        <w:tblLook w:val="04A0" w:firstRow="1" w:lastRow="0" w:firstColumn="1" w:lastColumn="0" w:noHBand="0" w:noVBand="1"/>
      </w:tblPr>
      <w:tblGrid>
        <w:gridCol w:w="1036"/>
        <w:gridCol w:w="1746"/>
        <w:gridCol w:w="1288"/>
        <w:gridCol w:w="1384"/>
        <w:gridCol w:w="860"/>
        <w:gridCol w:w="1670"/>
        <w:gridCol w:w="1448"/>
      </w:tblGrid>
      <w:tr w:rsidR="00FA6714" w14:paraId="17E57AD2" w14:textId="77777777" w:rsidTr="00FA6714">
        <w:trPr>
          <w:trHeight w:val="899"/>
        </w:trPr>
        <w:tc>
          <w:tcPr>
            <w:tcW w:w="1036" w:type="dxa"/>
            <w:vAlign w:val="center"/>
          </w:tcPr>
          <w:p w14:paraId="5D53B054" w14:textId="29B6A7D5" w:rsidR="00FA6714" w:rsidRDefault="00FA6714" w:rsidP="00FA6714">
            <w:pPr>
              <w:ind w:firstLine="0"/>
              <w:jc w:val="center"/>
            </w:pPr>
            <w:r>
              <w:t>Celkem</w:t>
            </w:r>
          </w:p>
        </w:tc>
        <w:tc>
          <w:tcPr>
            <w:tcW w:w="1746" w:type="dxa"/>
            <w:vAlign w:val="center"/>
          </w:tcPr>
          <w:p w14:paraId="6EA0617A" w14:textId="1F505FB5" w:rsidR="00FA6714" w:rsidRDefault="00FA6714" w:rsidP="00FA6714">
            <w:pPr>
              <w:ind w:firstLine="0"/>
              <w:jc w:val="center"/>
            </w:pPr>
            <w:r>
              <w:t>Programování</w:t>
            </w:r>
          </w:p>
        </w:tc>
        <w:tc>
          <w:tcPr>
            <w:tcW w:w="1288" w:type="dxa"/>
            <w:vAlign w:val="center"/>
          </w:tcPr>
          <w:p w14:paraId="19C872CB" w14:textId="1270E399" w:rsidR="00FA6714" w:rsidRDefault="00FA6714" w:rsidP="00FA6714">
            <w:pPr>
              <w:ind w:firstLine="0"/>
              <w:jc w:val="center"/>
            </w:pPr>
            <w:r>
              <w:t>Plánování</w:t>
            </w:r>
          </w:p>
        </w:tc>
        <w:tc>
          <w:tcPr>
            <w:tcW w:w="1384" w:type="dxa"/>
            <w:vAlign w:val="center"/>
          </w:tcPr>
          <w:p w14:paraId="39E897C2" w14:textId="6973D45F" w:rsidR="00FA6714" w:rsidRDefault="00FA6714" w:rsidP="00FA6714">
            <w:pPr>
              <w:ind w:firstLine="0"/>
              <w:jc w:val="center"/>
            </w:pPr>
            <w:r>
              <w:t>konzultace</w:t>
            </w:r>
          </w:p>
        </w:tc>
        <w:tc>
          <w:tcPr>
            <w:tcW w:w="860" w:type="dxa"/>
            <w:vAlign w:val="center"/>
          </w:tcPr>
          <w:p w14:paraId="2B12C84B" w14:textId="5A2F942D" w:rsidR="00FA6714" w:rsidRDefault="00FA6714" w:rsidP="00FA6714">
            <w:pPr>
              <w:ind w:firstLine="0"/>
              <w:jc w:val="center"/>
            </w:pPr>
            <w:r>
              <w:t>Učení</w:t>
            </w:r>
          </w:p>
        </w:tc>
        <w:tc>
          <w:tcPr>
            <w:tcW w:w="1670" w:type="dxa"/>
            <w:vAlign w:val="center"/>
          </w:tcPr>
          <w:p w14:paraId="0A9A9E6C" w14:textId="2D30BE4F" w:rsidR="00FA6714" w:rsidRDefault="00FA6714" w:rsidP="00FA6714">
            <w:pPr>
              <w:ind w:firstLine="0"/>
              <w:jc w:val="center"/>
            </w:pPr>
            <w:r>
              <w:t>dokumentace</w:t>
            </w:r>
          </w:p>
        </w:tc>
        <w:tc>
          <w:tcPr>
            <w:tcW w:w="1448" w:type="dxa"/>
            <w:vAlign w:val="center"/>
          </w:tcPr>
          <w:p w14:paraId="68BC390C" w14:textId="16211F00" w:rsidR="00FA6714" w:rsidRDefault="00FA6714" w:rsidP="00FA6714">
            <w:pPr>
              <w:ind w:firstLine="0"/>
              <w:jc w:val="center"/>
            </w:pPr>
            <w:r>
              <w:t>Ladění a Nasazování</w:t>
            </w:r>
          </w:p>
        </w:tc>
      </w:tr>
      <w:tr w:rsidR="00FA6714" w14:paraId="08664664" w14:textId="77777777" w:rsidTr="00FA6714">
        <w:trPr>
          <w:trHeight w:val="899"/>
        </w:trPr>
        <w:tc>
          <w:tcPr>
            <w:tcW w:w="1036" w:type="dxa"/>
            <w:vAlign w:val="center"/>
          </w:tcPr>
          <w:p w14:paraId="59A58E9F" w14:textId="4A047782" w:rsidR="00FA6714" w:rsidRDefault="004C720C" w:rsidP="00FA6714">
            <w:pPr>
              <w:ind w:firstLine="0"/>
              <w:jc w:val="center"/>
            </w:pPr>
            <w:r>
              <w:t>70,05</w:t>
            </w:r>
            <w:r w:rsidR="00FA6714">
              <w:t xml:space="preserve"> h</w:t>
            </w:r>
          </w:p>
        </w:tc>
        <w:tc>
          <w:tcPr>
            <w:tcW w:w="1746" w:type="dxa"/>
            <w:vAlign w:val="center"/>
          </w:tcPr>
          <w:p w14:paraId="3F5D5CC7" w14:textId="2C0D71C7" w:rsidR="00FA6714" w:rsidRDefault="00FA6714" w:rsidP="00FA6714">
            <w:pPr>
              <w:ind w:firstLine="0"/>
              <w:jc w:val="center"/>
            </w:pPr>
            <w:r>
              <w:t>37,08 h</w:t>
            </w:r>
          </w:p>
        </w:tc>
        <w:tc>
          <w:tcPr>
            <w:tcW w:w="1288" w:type="dxa"/>
            <w:vAlign w:val="center"/>
          </w:tcPr>
          <w:p w14:paraId="7BBD1129" w14:textId="1897700D" w:rsidR="00FA6714" w:rsidRDefault="00FA6714" w:rsidP="00FA6714">
            <w:pPr>
              <w:ind w:firstLine="0"/>
              <w:jc w:val="center"/>
            </w:pPr>
            <w:r>
              <w:t>2,67 h</w:t>
            </w:r>
          </w:p>
        </w:tc>
        <w:tc>
          <w:tcPr>
            <w:tcW w:w="1384" w:type="dxa"/>
            <w:vAlign w:val="center"/>
          </w:tcPr>
          <w:p w14:paraId="1F484E0E" w14:textId="4A0EC3C6" w:rsidR="00FA6714" w:rsidRDefault="00FA6714" w:rsidP="00FA6714">
            <w:pPr>
              <w:ind w:firstLine="0"/>
              <w:jc w:val="center"/>
            </w:pPr>
            <w:r>
              <w:t>2,58 h</w:t>
            </w:r>
          </w:p>
        </w:tc>
        <w:tc>
          <w:tcPr>
            <w:tcW w:w="860" w:type="dxa"/>
            <w:vAlign w:val="center"/>
          </w:tcPr>
          <w:p w14:paraId="33E721D0" w14:textId="53E58C59" w:rsidR="00FA6714" w:rsidRDefault="00FA6714" w:rsidP="00FA6714">
            <w:pPr>
              <w:ind w:firstLine="0"/>
              <w:jc w:val="center"/>
            </w:pPr>
            <w:r>
              <w:t>5,08 h</w:t>
            </w:r>
          </w:p>
        </w:tc>
        <w:tc>
          <w:tcPr>
            <w:tcW w:w="1670" w:type="dxa"/>
            <w:vAlign w:val="center"/>
          </w:tcPr>
          <w:p w14:paraId="45090147" w14:textId="6F782BCC" w:rsidR="00FA6714" w:rsidRDefault="00013227" w:rsidP="00FA6714">
            <w:pPr>
              <w:ind w:firstLine="0"/>
              <w:jc w:val="center"/>
            </w:pPr>
            <w:r>
              <w:t>15</w:t>
            </w:r>
            <w:r w:rsidR="00FA6714">
              <w:t xml:space="preserve"> h</w:t>
            </w:r>
          </w:p>
        </w:tc>
        <w:tc>
          <w:tcPr>
            <w:tcW w:w="1448" w:type="dxa"/>
            <w:vAlign w:val="center"/>
          </w:tcPr>
          <w:p w14:paraId="0582DD09" w14:textId="39ED2952" w:rsidR="00FA6714" w:rsidRDefault="00FA6714" w:rsidP="00FA6714">
            <w:pPr>
              <w:ind w:firstLine="0"/>
              <w:jc w:val="center"/>
            </w:pPr>
            <w:r>
              <w:t>7,</w:t>
            </w:r>
            <w:r w:rsidR="004C720C">
              <w:t>67</w:t>
            </w:r>
            <w:r>
              <w:t xml:space="preserve"> h</w:t>
            </w:r>
          </w:p>
        </w:tc>
      </w:tr>
    </w:tbl>
    <w:p w14:paraId="2C86B9F4" w14:textId="77777777" w:rsidR="00FA6714" w:rsidRDefault="00FA6714" w:rsidP="00F96D91"/>
    <w:p w14:paraId="1BBAF2AB" w14:textId="77777777" w:rsidR="006F508F" w:rsidRDefault="006F508F" w:rsidP="00440DE5">
      <w:pPr>
        <w:pStyle w:val="Neslovannadpis"/>
      </w:pPr>
      <w:bookmarkStart w:id="43" w:name="_Toc86047604"/>
      <w:bookmarkStart w:id="44" w:name="_Toc86055211"/>
      <w:bookmarkStart w:id="45" w:name="_Toc198281150"/>
      <w:r>
        <w:lastRenderedPageBreak/>
        <w:t>Seznam zkratek a odborných výrazů</w:t>
      </w:r>
      <w:bookmarkEnd w:id="43"/>
      <w:bookmarkEnd w:id="44"/>
      <w:bookmarkEnd w:id="45"/>
    </w:p>
    <w:p w14:paraId="6DFC4E9A" w14:textId="7A98C3FC" w:rsidR="006F508F" w:rsidRDefault="008B234C" w:rsidP="006F508F">
      <w:pPr>
        <w:pStyle w:val="Pojem"/>
      </w:pPr>
      <w:r w:rsidRPr="008B234C">
        <w:t>SVG</w:t>
      </w:r>
    </w:p>
    <w:p w14:paraId="03606AE7" w14:textId="24609926" w:rsidR="006F508F" w:rsidRDefault="008B234C" w:rsidP="006F508F">
      <w:pPr>
        <w:pStyle w:val="Vysvtlenpojmu"/>
      </w:pPr>
      <w:proofErr w:type="spellStart"/>
      <w:r>
        <w:t>Scalable</w:t>
      </w:r>
      <w:proofErr w:type="spellEnd"/>
      <w:r>
        <w:t xml:space="preserve"> </w:t>
      </w:r>
      <w:proofErr w:type="spellStart"/>
      <w:r>
        <w:t>vector</w:t>
      </w:r>
      <w:proofErr w:type="spellEnd"/>
      <w:r>
        <w:t xml:space="preserve"> </w:t>
      </w:r>
      <w:proofErr w:type="spellStart"/>
      <w:r>
        <w:t>graphics</w:t>
      </w:r>
      <w:proofErr w:type="spellEnd"/>
      <w:r w:rsidR="0068064C">
        <w:t xml:space="preserve"> – </w:t>
      </w:r>
      <w:r>
        <w:t>formát obrázků využívajíc vektory namísto pixelů</w:t>
      </w:r>
    </w:p>
    <w:p w14:paraId="089F20C0" w14:textId="77DFD02D" w:rsidR="008B234C" w:rsidRDefault="00B357EA" w:rsidP="008B234C">
      <w:pPr>
        <w:pStyle w:val="Pojem"/>
      </w:pPr>
      <w:proofErr w:type="spellStart"/>
      <w:r w:rsidRPr="00B357EA">
        <w:t>Rollup</w:t>
      </w:r>
      <w:proofErr w:type="spellEnd"/>
    </w:p>
    <w:p w14:paraId="2FFFA5DB" w14:textId="5F80EBDB" w:rsidR="008B234C" w:rsidRDefault="002C52F5" w:rsidP="00B357EA">
      <w:pPr>
        <w:pStyle w:val="Vysvtlenpojmu"/>
      </w:pPr>
      <w:r w:rsidRPr="002C52F5">
        <w:t xml:space="preserve">modulární </w:t>
      </w:r>
      <w:proofErr w:type="spellStart"/>
      <w:r w:rsidRPr="002C52F5">
        <w:t>bundler</w:t>
      </w:r>
      <w:proofErr w:type="spellEnd"/>
      <w:r w:rsidRPr="002C52F5">
        <w:t xml:space="preserve"> zaměřený na malé a optimalizované balíčky.</w:t>
      </w:r>
    </w:p>
    <w:p w14:paraId="59E69B3F" w14:textId="64A60F14" w:rsidR="00B357EA" w:rsidRDefault="001E37FF" w:rsidP="00B357EA">
      <w:pPr>
        <w:pStyle w:val="Pojem"/>
      </w:pPr>
      <w:r>
        <w:t>NPM</w:t>
      </w:r>
    </w:p>
    <w:p w14:paraId="1FF83A5F" w14:textId="55327B11" w:rsidR="001E37FF" w:rsidRDefault="001E37FF" w:rsidP="001E37FF">
      <w:pPr>
        <w:pStyle w:val="Vysvtlenpojmu"/>
      </w:pPr>
      <w:r>
        <w:t xml:space="preserve">Node </w:t>
      </w:r>
      <w:proofErr w:type="spellStart"/>
      <w:r>
        <w:t>Package</w:t>
      </w:r>
      <w:proofErr w:type="spellEnd"/>
      <w:r>
        <w:t xml:space="preserve"> Manager – </w:t>
      </w:r>
      <w:r w:rsidR="00D137E1" w:rsidRPr="00D137E1">
        <w:t>nástroj pro správu a instalaci JavaScript knihoven a závislostí v projektech.</w:t>
      </w:r>
    </w:p>
    <w:p w14:paraId="5CC57319" w14:textId="5D6B307D" w:rsidR="00894091" w:rsidRDefault="005E04AF" w:rsidP="00894091">
      <w:pPr>
        <w:pStyle w:val="Pojem"/>
      </w:pPr>
      <w:proofErr w:type="spellStart"/>
      <w:r>
        <w:t>MathJax</w:t>
      </w:r>
      <w:proofErr w:type="spellEnd"/>
    </w:p>
    <w:p w14:paraId="6B8EAB21" w14:textId="77624C29" w:rsidR="00894091" w:rsidRDefault="005E04AF" w:rsidP="00894091">
      <w:pPr>
        <w:pStyle w:val="Vysvtlenpojmu"/>
      </w:pPr>
      <w:r w:rsidRPr="005E04AF">
        <w:t>JavaScript knihovna pro zobrazování matematických výrazů na webu.</w:t>
      </w:r>
    </w:p>
    <w:p w14:paraId="6EE784F0" w14:textId="4776FB59" w:rsidR="007D1F31" w:rsidRDefault="007D1F31" w:rsidP="007D1F31">
      <w:pPr>
        <w:pStyle w:val="Pojem"/>
      </w:pPr>
      <w:proofErr w:type="spellStart"/>
      <w:r>
        <w:t>Tree</w:t>
      </w:r>
      <w:proofErr w:type="spellEnd"/>
      <w:r w:rsidR="00E42387">
        <w:t xml:space="preserve"> </w:t>
      </w:r>
      <w:proofErr w:type="spellStart"/>
      <w:r w:rsidR="00E42387">
        <w:t>shaking</w:t>
      </w:r>
      <w:proofErr w:type="spellEnd"/>
    </w:p>
    <w:p w14:paraId="0E00FD37" w14:textId="0D09A8E9" w:rsidR="00E42387" w:rsidRDefault="00E42387" w:rsidP="00E42387">
      <w:pPr>
        <w:pStyle w:val="Vysvtlenpojmu"/>
      </w:pPr>
      <w:r w:rsidRPr="00E42387">
        <w:t xml:space="preserve">technika odstraňování nepoužívaného kódu při </w:t>
      </w:r>
      <w:proofErr w:type="spellStart"/>
      <w:r w:rsidRPr="00E42387">
        <w:t>buildování</w:t>
      </w:r>
      <w:proofErr w:type="spellEnd"/>
      <w:r w:rsidRPr="00E42387">
        <w:t xml:space="preserve"> aplikace.</w:t>
      </w:r>
    </w:p>
    <w:p w14:paraId="48C61840" w14:textId="40A01816" w:rsidR="00E42387" w:rsidRDefault="00E42387" w:rsidP="00E42387">
      <w:pPr>
        <w:pStyle w:val="Pojem"/>
      </w:pPr>
      <w:proofErr w:type="spellStart"/>
      <w:r>
        <w:t>Bundl</w:t>
      </w:r>
      <w:r w:rsidR="00F523A7">
        <w:t>ing</w:t>
      </w:r>
      <w:proofErr w:type="spellEnd"/>
    </w:p>
    <w:p w14:paraId="40D8A963" w14:textId="602B3775" w:rsidR="00E42387" w:rsidRDefault="00E42387" w:rsidP="00E42387">
      <w:pPr>
        <w:pStyle w:val="Vysvtlenpojmu"/>
      </w:pPr>
      <w:r w:rsidRPr="00E42387">
        <w:t xml:space="preserve">proces spojování více zdrojových souborů do jednoho nebo několika </w:t>
      </w:r>
      <w:proofErr w:type="spellStart"/>
      <w:r w:rsidRPr="00E42387">
        <w:t>bundle</w:t>
      </w:r>
      <w:proofErr w:type="spellEnd"/>
      <w:r w:rsidRPr="00E42387">
        <w:t xml:space="preserve"> souborů.</w:t>
      </w:r>
    </w:p>
    <w:p w14:paraId="6CC54D48" w14:textId="6F9CA2B4" w:rsidR="00E42387" w:rsidRDefault="00E42387" w:rsidP="00E42387">
      <w:pPr>
        <w:pStyle w:val="Pojem"/>
        <w:rPr>
          <w:bCs/>
        </w:rPr>
      </w:pPr>
      <w:proofErr w:type="spellStart"/>
      <w:r w:rsidRPr="00E42387">
        <w:rPr>
          <w:bCs/>
        </w:rPr>
        <w:t>Webpack</w:t>
      </w:r>
      <w:proofErr w:type="spellEnd"/>
    </w:p>
    <w:p w14:paraId="30B9D4DC" w14:textId="674E2B62" w:rsidR="00E42387" w:rsidRDefault="00A44188" w:rsidP="00E42387">
      <w:pPr>
        <w:pStyle w:val="Vysvtlenpojmu"/>
      </w:pPr>
      <w:r w:rsidRPr="00A44188">
        <w:t xml:space="preserve">populární JavaScript </w:t>
      </w:r>
      <w:proofErr w:type="spellStart"/>
      <w:r w:rsidRPr="00A44188">
        <w:t>bundler</w:t>
      </w:r>
      <w:proofErr w:type="spellEnd"/>
      <w:r w:rsidRPr="00A44188">
        <w:t xml:space="preserve"> s podporou pluginů a </w:t>
      </w:r>
      <w:proofErr w:type="spellStart"/>
      <w:r w:rsidRPr="00A44188">
        <w:t>loaderů</w:t>
      </w:r>
      <w:proofErr w:type="spellEnd"/>
      <w:r w:rsidRPr="00A44188">
        <w:t>.</w:t>
      </w:r>
    </w:p>
    <w:p w14:paraId="350ABB05" w14:textId="493213A1" w:rsidR="00A44188" w:rsidRDefault="00A44188" w:rsidP="00A44188">
      <w:pPr>
        <w:pStyle w:val="Pojem"/>
      </w:pPr>
      <w:proofErr w:type="spellStart"/>
      <w:r>
        <w:t>Vite</w:t>
      </w:r>
      <w:proofErr w:type="spellEnd"/>
    </w:p>
    <w:p w14:paraId="13329739" w14:textId="6737ABFD" w:rsidR="00A44188" w:rsidRDefault="00A44188" w:rsidP="00A44188">
      <w:pPr>
        <w:pStyle w:val="Vysvtlenpojmu"/>
      </w:pPr>
      <w:r w:rsidRPr="00A44188">
        <w:t xml:space="preserve">moderní nástroj pro rychlý vývoj a </w:t>
      </w:r>
      <w:proofErr w:type="spellStart"/>
      <w:r w:rsidRPr="00A44188">
        <w:t>buildování</w:t>
      </w:r>
      <w:proofErr w:type="spellEnd"/>
      <w:r w:rsidRPr="00A44188">
        <w:t xml:space="preserve"> </w:t>
      </w:r>
      <w:proofErr w:type="spellStart"/>
      <w:r w:rsidRPr="00A44188">
        <w:t>frontendových</w:t>
      </w:r>
      <w:proofErr w:type="spellEnd"/>
      <w:r w:rsidRPr="00A44188">
        <w:t xml:space="preserve"> aplikací.</w:t>
      </w:r>
    </w:p>
    <w:p w14:paraId="20BA7488" w14:textId="17567DD5" w:rsidR="00A44188" w:rsidRDefault="00A44188" w:rsidP="00A44188">
      <w:pPr>
        <w:pStyle w:val="Pojem"/>
      </w:pPr>
      <w:proofErr w:type="spellStart"/>
      <w:r>
        <w:t>Esbuild</w:t>
      </w:r>
      <w:proofErr w:type="spellEnd"/>
    </w:p>
    <w:p w14:paraId="7CA9C5B4" w14:textId="62FCB24B" w:rsidR="00A44188" w:rsidRPr="00A44188" w:rsidRDefault="0080435A" w:rsidP="00A44188">
      <w:pPr>
        <w:pStyle w:val="Vysvtlenpojmu"/>
      </w:pPr>
      <w:r w:rsidRPr="0080435A">
        <w:t xml:space="preserve">extrémně rychlý JavaScript </w:t>
      </w:r>
      <w:proofErr w:type="spellStart"/>
      <w:r w:rsidRPr="0080435A">
        <w:t>bundler</w:t>
      </w:r>
      <w:proofErr w:type="spellEnd"/>
      <w:r w:rsidRPr="0080435A">
        <w:t xml:space="preserve"> a </w:t>
      </w:r>
      <w:proofErr w:type="spellStart"/>
      <w:r w:rsidRPr="0080435A">
        <w:t>minifikátor</w:t>
      </w:r>
      <w:proofErr w:type="spellEnd"/>
      <w:r w:rsidRPr="0080435A">
        <w:t xml:space="preserve"> napsaný v Go.</w:t>
      </w:r>
    </w:p>
    <w:p w14:paraId="5E89572F" w14:textId="4FDFF690" w:rsidR="00465787" w:rsidRDefault="00F523A7" w:rsidP="00465787">
      <w:pPr>
        <w:pStyle w:val="Pojem"/>
      </w:pPr>
      <w:proofErr w:type="spellStart"/>
      <w:r>
        <w:t>SemVer</w:t>
      </w:r>
      <w:proofErr w:type="spellEnd"/>
    </w:p>
    <w:p w14:paraId="678A1917" w14:textId="6BF227C5" w:rsidR="00F523A7" w:rsidRPr="00F523A7" w:rsidRDefault="00F523A7" w:rsidP="00F523A7">
      <w:pPr>
        <w:pStyle w:val="Vysvtlenpojmu"/>
      </w:pPr>
      <w:proofErr w:type="spellStart"/>
      <w:r w:rsidRPr="00F523A7">
        <w:t>Semantic</w:t>
      </w:r>
      <w:proofErr w:type="spellEnd"/>
      <w:r w:rsidRPr="00F523A7">
        <w:t xml:space="preserve"> </w:t>
      </w:r>
      <w:proofErr w:type="spellStart"/>
      <w:r w:rsidRPr="00F523A7">
        <w:t>Versioning</w:t>
      </w:r>
      <w:proofErr w:type="spellEnd"/>
      <w:r w:rsidRPr="00F523A7">
        <w:t xml:space="preserve"> – konvence verzování ve formátu </w:t>
      </w:r>
      <w:proofErr w:type="gramStart"/>
      <w:r w:rsidRPr="00F523A7">
        <w:t>MAJOR.MINOR.PATCH</w:t>
      </w:r>
      <w:proofErr w:type="gramEnd"/>
      <w:r w:rsidRPr="00F523A7">
        <w:t xml:space="preserve"> podle typu změny.</w:t>
      </w:r>
    </w:p>
    <w:bookmarkStart w:id="46" w:name="_Toc198281151" w:displacedByCustomXml="next"/>
    <w:bookmarkStart w:id="47" w:name="_Toc86047606" w:displacedByCustomXml="next"/>
    <w:bookmarkStart w:id="48"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205969D" w14:textId="77777777" w:rsidR="00440DE5" w:rsidRPr="00394D8A" w:rsidRDefault="002570DC" w:rsidP="00394D8A">
          <w:pPr>
            <w:pStyle w:val="Neslovannadpis"/>
          </w:pPr>
          <w:r w:rsidRPr="00394D8A">
            <w:t>Použité zdroje</w:t>
          </w:r>
          <w:bookmarkEnd w:id="48"/>
          <w:bookmarkEnd w:id="47"/>
          <w:bookmarkEnd w:id="46"/>
        </w:p>
        <w:p w14:paraId="46BF82D4" w14:textId="77777777" w:rsidR="003C2EAC" w:rsidRDefault="00440DE5" w:rsidP="003C2EAC">
          <w:pPr>
            <w:pStyle w:val="Bibliografie"/>
            <w:rPr>
              <w:noProof/>
              <w:szCs w:val="24"/>
            </w:rPr>
          </w:pPr>
          <w:r>
            <w:fldChar w:fldCharType="begin"/>
          </w:r>
          <w:r>
            <w:instrText>BIBLIOGRAPHY</w:instrText>
          </w:r>
          <w:r>
            <w:fldChar w:fldCharType="separate"/>
          </w:r>
          <w:r w:rsidR="003C2EAC">
            <w:rPr>
              <w:noProof/>
            </w:rPr>
            <w:t xml:space="preserve">1. </w:t>
          </w:r>
          <w:r w:rsidR="003C2EAC">
            <w:rPr>
              <w:b/>
              <w:bCs/>
              <w:noProof/>
            </w:rPr>
            <w:t>Sun, Y.</w:t>
          </w:r>
          <w:r w:rsidR="003C2EAC">
            <w:rPr>
              <w:noProof/>
            </w:rPr>
            <w:t xml:space="preserve"> How to build a component library with React and TypeScript. </w:t>
          </w:r>
          <w:r w:rsidR="003C2EAC">
            <w:rPr>
              <w:i/>
              <w:iCs/>
              <w:noProof/>
            </w:rPr>
            <w:t xml:space="preserve">logrocket. </w:t>
          </w:r>
          <w:r w:rsidR="003C2EAC">
            <w:rPr>
              <w:noProof/>
            </w:rPr>
            <w:t>[Online] 2024. [Citace: 23. 4 2025.] https://blog.logrocket.com/how-to-build-component-library-react-typescript/.</w:t>
          </w:r>
        </w:p>
        <w:p w14:paraId="3C0ACF31" w14:textId="77777777" w:rsidR="003C2EAC" w:rsidRDefault="003C2EAC" w:rsidP="003C2EAC">
          <w:pPr>
            <w:pStyle w:val="Bibliografie"/>
            <w:rPr>
              <w:noProof/>
            </w:rPr>
          </w:pPr>
          <w:r>
            <w:rPr>
              <w:noProof/>
            </w:rPr>
            <w:t xml:space="preserve">2. </w:t>
          </w:r>
          <w:r>
            <w:rPr>
              <w:b/>
              <w:bCs/>
              <w:noProof/>
            </w:rPr>
            <w:t>Harris, Rich.</w:t>
          </w:r>
          <w:r>
            <w:rPr>
              <w:noProof/>
            </w:rPr>
            <w:t xml:space="preserve"> Rollup Introduction. </w:t>
          </w:r>
          <w:r>
            <w:rPr>
              <w:i/>
              <w:iCs/>
              <w:noProof/>
            </w:rPr>
            <w:t xml:space="preserve">Rollupjs. </w:t>
          </w:r>
          <w:r>
            <w:rPr>
              <w:noProof/>
            </w:rPr>
            <w:t>[Online] Rollup Contributors. [Citace: 23. 4 2025.] https://dev.to/alexeagleson/how-to-create-and-publish-a-react-component-library-2oe.</w:t>
          </w:r>
        </w:p>
        <w:p w14:paraId="05BB4BEB" w14:textId="77777777" w:rsidR="003C2EAC" w:rsidRDefault="003C2EAC" w:rsidP="003C2EAC">
          <w:pPr>
            <w:pStyle w:val="Bibliografie"/>
            <w:rPr>
              <w:noProof/>
            </w:rPr>
          </w:pPr>
          <w:r>
            <w:rPr>
              <w:noProof/>
            </w:rPr>
            <w:t xml:space="preserve">3. </w:t>
          </w:r>
          <w:r>
            <w:rPr>
              <w:b/>
              <w:bCs/>
              <w:noProof/>
            </w:rPr>
            <w:t>Eagleson, Alex.</w:t>
          </w:r>
          <w:r>
            <w:rPr>
              <w:noProof/>
            </w:rPr>
            <w:t xml:space="preserve"> How to Create and Publish a React Component Library. </w:t>
          </w:r>
          <w:r>
            <w:rPr>
              <w:i/>
              <w:iCs/>
              <w:noProof/>
            </w:rPr>
            <w:t xml:space="preserve">dev. </w:t>
          </w:r>
          <w:r>
            <w:rPr>
              <w:noProof/>
            </w:rPr>
            <w:t>[Online] DEV Community, 5. 12 2022. [Citace: 23. 4 2025.] https://dev.to/alexeagleson/how-to-create-and-publish-a-react-component-library-2oe.</w:t>
          </w:r>
        </w:p>
        <w:p w14:paraId="7D5C23ED" w14:textId="77777777" w:rsidR="003C2EAC" w:rsidRDefault="003C2EAC" w:rsidP="003C2EAC">
          <w:pPr>
            <w:pStyle w:val="Bibliografie"/>
            <w:rPr>
              <w:noProof/>
            </w:rPr>
          </w:pPr>
          <w:r>
            <w:rPr>
              <w:noProof/>
            </w:rPr>
            <w:t xml:space="preserve">4. </w:t>
          </w:r>
          <w:r>
            <w:rPr>
              <w:b/>
              <w:bCs/>
              <w:noProof/>
            </w:rPr>
            <w:t>W3Schools.</w:t>
          </w:r>
          <w:r>
            <w:rPr>
              <w:noProof/>
            </w:rPr>
            <w:t xml:space="preserve"> SVG Path. </w:t>
          </w:r>
          <w:r>
            <w:rPr>
              <w:i/>
              <w:iCs/>
              <w:noProof/>
            </w:rPr>
            <w:t xml:space="preserve">W3Schools. </w:t>
          </w:r>
          <w:r>
            <w:rPr>
              <w:noProof/>
            </w:rPr>
            <w:t>[Online] [Citace: 16. 4 2025.] https://www.w3schools.com/graphics/svg_path.asp.</w:t>
          </w:r>
        </w:p>
        <w:p w14:paraId="52DB25B8" w14:textId="77777777" w:rsidR="003C2EAC" w:rsidRDefault="003C2EAC" w:rsidP="003C2EAC">
          <w:pPr>
            <w:pStyle w:val="Bibliografie"/>
            <w:rPr>
              <w:noProof/>
            </w:rPr>
          </w:pPr>
          <w:r>
            <w:rPr>
              <w:noProof/>
            </w:rPr>
            <w:t xml:space="preserve">5. </w:t>
          </w:r>
          <w:r>
            <w:rPr>
              <w:b/>
              <w:bCs/>
              <w:noProof/>
            </w:rPr>
            <w:t>Mozilla Foundation.</w:t>
          </w:r>
          <w:r>
            <w:rPr>
              <w:noProof/>
            </w:rPr>
            <w:t xml:space="preserve"> Paths – SVG from scratch. </w:t>
          </w:r>
          <w:r>
            <w:rPr>
              <w:i/>
              <w:iCs/>
              <w:noProof/>
            </w:rPr>
            <w:t xml:space="preserve">MDN Web Docs. </w:t>
          </w:r>
          <w:r>
            <w:rPr>
              <w:noProof/>
            </w:rPr>
            <w:t>[Online] Mozilla Foundation. [Citace: 16. 04 2025.] https://developer.mozilla.org/en-US/docs/Web/SVG/Tutorials/SVG_from_scratch/Paths.</w:t>
          </w:r>
        </w:p>
        <w:p w14:paraId="3C42EFF7" w14:textId="77777777" w:rsidR="003C2EAC" w:rsidRDefault="003C2EAC" w:rsidP="003C2EAC">
          <w:pPr>
            <w:pStyle w:val="Bibliografie"/>
            <w:rPr>
              <w:noProof/>
            </w:rPr>
          </w:pPr>
          <w:r>
            <w:rPr>
              <w:noProof/>
            </w:rPr>
            <w:t xml:space="preserve">6. </w:t>
          </w:r>
          <w:r>
            <w:rPr>
              <w:b/>
              <w:bCs/>
              <w:noProof/>
            </w:rPr>
            <w:t>REICHL, Jaroslav.</w:t>
          </w:r>
          <w:r>
            <w:rPr>
              <w:noProof/>
            </w:rPr>
            <w:t xml:space="preserve"> Funkce – přehled učiva. </w:t>
          </w:r>
          <w:r>
            <w:rPr>
              <w:i/>
              <w:iCs/>
              <w:noProof/>
            </w:rPr>
            <w:t xml:space="preserve">Matematika – Jaroslav Reichl. </w:t>
          </w:r>
          <w:r>
            <w:rPr>
              <w:noProof/>
            </w:rPr>
            <w:t>[Online] 2013. [Citace: 16. 4 2025.] http://www.jreichl.com/matematika/vyuka/texty/fce_prehled.pdf.</w:t>
          </w:r>
        </w:p>
        <w:p w14:paraId="6EFCB4B0" w14:textId="77777777" w:rsidR="003C2EAC" w:rsidRDefault="003C2EAC" w:rsidP="003C2EAC">
          <w:pPr>
            <w:pStyle w:val="Bibliografie"/>
            <w:rPr>
              <w:noProof/>
            </w:rPr>
          </w:pPr>
          <w:r>
            <w:rPr>
              <w:noProof/>
            </w:rPr>
            <w:t xml:space="preserve">7. </w:t>
          </w:r>
          <w:r>
            <w:rPr>
              <w:b/>
              <w:bCs/>
              <w:noProof/>
            </w:rPr>
            <w:t>MDN Web Docs.</w:t>
          </w:r>
          <w:r>
            <w:rPr>
              <w:noProof/>
            </w:rPr>
            <w:t xml:space="preserve"> IndexedDB API. </w:t>
          </w:r>
          <w:r>
            <w:rPr>
              <w:i/>
              <w:iCs/>
              <w:noProof/>
            </w:rPr>
            <w:t xml:space="preserve">MDN Web Docs. </w:t>
          </w:r>
          <w:r>
            <w:rPr>
              <w:noProof/>
            </w:rPr>
            <w:t>[Online] Mozilla. [Citace: 17. 4 2025.] https://developer.mozilla.org/en-US/docs/Web/API/IndexedDB_API.</w:t>
          </w:r>
        </w:p>
        <w:p w14:paraId="6FACBB98" w14:textId="77777777" w:rsidR="003C2EAC" w:rsidRDefault="003C2EAC" w:rsidP="003C2EAC">
          <w:pPr>
            <w:pStyle w:val="Bibliografie"/>
            <w:rPr>
              <w:noProof/>
            </w:rPr>
          </w:pPr>
          <w:r>
            <w:rPr>
              <w:noProof/>
            </w:rPr>
            <w:t xml:space="preserve">8. </w:t>
          </w:r>
          <w:r>
            <w:rPr>
              <w:b/>
              <w:bCs/>
              <w:noProof/>
            </w:rPr>
            <w:t>React.</w:t>
          </w:r>
          <w:r>
            <w:rPr>
              <w:noProof/>
            </w:rPr>
            <w:t xml:space="preserve"> useMemo - React. </w:t>
          </w:r>
          <w:r>
            <w:rPr>
              <w:i/>
              <w:iCs/>
              <w:noProof/>
            </w:rPr>
            <w:t xml:space="preserve">React. </w:t>
          </w:r>
          <w:r>
            <w:rPr>
              <w:noProof/>
            </w:rPr>
            <w:t>[Online] Meta Platforms. Inc. [Citace: 17. 4 2025.] https://react.dev/reference/react/useMemo.</w:t>
          </w:r>
        </w:p>
        <w:p w14:paraId="50A5B991" w14:textId="77777777" w:rsidR="003C2EAC" w:rsidRDefault="003C2EAC" w:rsidP="003C2EAC">
          <w:pPr>
            <w:pStyle w:val="Bibliografie"/>
            <w:rPr>
              <w:noProof/>
            </w:rPr>
          </w:pPr>
          <w:r>
            <w:rPr>
              <w:noProof/>
            </w:rPr>
            <w:t xml:space="preserve">9. </w:t>
          </w:r>
          <w:r>
            <w:rPr>
              <w:b/>
              <w:bCs/>
              <w:noProof/>
            </w:rPr>
            <w:t>MathJax Consortium.</w:t>
          </w:r>
          <w:r>
            <w:rPr>
              <w:noProof/>
            </w:rPr>
            <w:t xml:space="preserve"> MathJax Documentation. </w:t>
          </w:r>
          <w:r>
            <w:rPr>
              <w:i/>
              <w:iCs/>
              <w:noProof/>
            </w:rPr>
            <w:t xml:space="preserve">MathJax. </w:t>
          </w:r>
          <w:r>
            <w:rPr>
              <w:noProof/>
            </w:rPr>
            <w:t>[Online] MathJax Consortium, 2024. [Citace: 8. 5 2025.] https://docs.mathjax.org/.</w:t>
          </w:r>
        </w:p>
        <w:p w14:paraId="744C1DE8" w14:textId="77777777" w:rsidR="00440DE5" w:rsidRDefault="00440DE5" w:rsidP="003C2EAC">
          <w:pPr>
            <w:sectPr w:rsidR="00440DE5" w:rsidSect="0082261A">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27243D3A" w14:textId="77777777" w:rsidR="00440DE5" w:rsidRDefault="00440DE5" w:rsidP="00440DE5">
      <w:pPr>
        <w:pStyle w:val="Nadpisplohy"/>
      </w:pPr>
      <w:bookmarkStart w:id="49" w:name="_Toc86047607"/>
      <w:bookmarkStart w:id="50" w:name="_Toc86055214"/>
      <w:bookmarkStart w:id="51" w:name="_Toc198281152"/>
      <w:r>
        <w:lastRenderedPageBreak/>
        <w:t>Seznam přiložených souborů</w:t>
      </w:r>
      <w:bookmarkEnd w:id="49"/>
      <w:bookmarkEnd w:id="50"/>
      <w:bookmarkEnd w:id="51"/>
    </w:p>
    <w:p w14:paraId="344D9BEF" w14:textId="77777777" w:rsidR="00F846B4" w:rsidRDefault="00F846B4" w:rsidP="00394D8A">
      <w:r>
        <w:t>Na přiloženém datovém nosiči se nacházejí následující soubory a složky:</w:t>
      </w:r>
    </w:p>
    <w:p w14:paraId="2063ECB4" w14:textId="12EC723A" w:rsidR="00F846B4" w:rsidRDefault="005052D6" w:rsidP="00394D8A">
      <w:pPr>
        <w:pStyle w:val="Odstavecseseznamem"/>
        <w:numPr>
          <w:ilvl w:val="0"/>
          <w:numId w:val="24"/>
        </w:numPr>
      </w:pPr>
      <w:r>
        <w:rPr>
          <w:b/>
          <w:bCs/>
        </w:rPr>
        <w:t>RP</w:t>
      </w:r>
      <w:r w:rsidR="00F846B4" w:rsidRPr="00394D8A">
        <w:rPr>
          <w:b/>
          <w:bCs/>
        </w:rPr>
        <w:t>20</w:t>
      </w:r>
      <w:r>
        <w:rPr>
          <w:b/>
          <w:bCs/>
        </w:rPr>
        <w:t>25</w:t>
      </w:r>
      <w:r w:rsidR="00F846B4" w:rsidRPr="00394D8A">
        <w:rPr>
          <w:b/>
          <w:bCs/>
        </w:rPr>
        <w:t>-</w:t>
      </w:r>
      <w:r>
        <w:rPr>
          <w:b/>
          <w:bCs/>
        </w:rPr>
        <w:t>Havlas</w:t>
      </w:r>
      <w:r w:rsidR="00F846B4" w:rsidRPr="00394D8A">
        <w:rPr>
          <w:b/>
          <w:bCs/>
        </w:rPr>
        <w:t>-</w:t>
      </w:r>
      <w:r>
        <w:rPr>
          <w:b/>
          <w:bCs/>
        </w:rPr>
        <w:t>Jakub</w:t>
      </w:r>
      <w:r w:rsidR="00F846B4" w:rsidRPr="00394D8A">
        <w:rPr>
          <w:b/>
          <w:bCs/>
        </w:rPr>
        <w:t>-</w:t>
      </w:r>
      <w:r>
        <w:rPr>
          <w:b/>
          <w:bCs/>
        </w:rPr>
        <w:t>P3A</w:t>
      </w:r>
      <w:r w:rsidR="00F846B4" w:rsidRPr="00394D8A">
        <w:rPr>
          <w:b/>
          <w:bCs/>
        </w:rPr>
        <w:t>-</w:t>
      </w:r>
      <w:r>
        <w:rPr>
          <w:b/>
          <w:bCs/>
        </w:rPr>
        <w:t>GeogebraLite</w:t>
      </w:r>
      <w:r w:rsidR="00F846B4" w:rsidRPr="00394D8A">
        <w:rPr>
          <w:b/>
          <w:bCs/>
        </w:rPr>
        <w:t>.docx</w:t>
      </w:r>
      <w:r w:rsidR="00F846B4">
        <w:t xml:space="preserve"> – editovatelná verze dokumentace maturitní práce</w:t>
      </w:r>
    </w:p>
    <w:p w14:paraId="347C76CE" w14:textId="054DC59F" w:rsidR="00DB614E" w:rsidRDefault="005052D6" w:rsidP="00394D8A">
      <w:pPr>
        <w:pStyle w:val="Odstavecseseznamem"/>
        <w:numPr>
          <w:ilvl w:val="0"/>
          <w:numId w:val="24"/>
        </w:numPr>
      </w:pPr>
      <w:r>
        <w:rPr>
          <w:b/>
          <w:bCs/>
        </w:rPr>
        <w:t>RP</w:t>
      </w:r>
      <w:r w:rsidRPr="00394D8A">
        <w:rPr>
          <w:b/>
          <w:bCs/>
        </w:rPr>
        <w:t>20</w:t>
      </w:r>
      <w:r>
        <w:rPr>
          <w:b/>
          <w:bCs/>
        </w:rPr>
        <w:t>25</w:t>
      </w:r>
      <w:r w:rsidRPr="00394D8A">
        <w:rPr>
          <w:b/>
          <w:bCs/>
        </w:rPr>
        <w:t>-</w:t>
      </w:r>
      <w:r>
        <w:rPr>
          <w:b/>
          <w:bCs/>
        </w:rPr>
        <w:t>Havlas</w:t>
      </w:r>
      <w:r w:rsidRPr="00394D8A">
        <w:rPr>
          <w:b/>
          <w:bCs/>
        </w:rPr>
        <w:t>-</w:t>
      </w:r>
      <w:r>
        <w:rPr>
          <w:b/>
          <w:bCs/>
        </w:rPr>
        <w:t>Jakub</w:t>
      </w:r>
      <w:r w:rsidRPr="00394D8A">
        <w:rPr>
          <w:b/>
          <w:bCs/>
        </w:rPr>
        <w:t>-</w:t>
      </w:r>
      <w:r>
        <w:rPr>
          <w:b/>
          <w:bCs/>
        </w:rPr>
        <w:t>P3A</w:t>
      </w:r>
      <w:r w:rsidRPr="00394D8A">
        <w:rPr>
          <w:b/>
          <w:bCs/>
        </w:rPr>
        <w:t>-</w:t>
      </w:r>
      <w:r>
        <w:rPr>
          <w:b/>
          <w:bCs/>
        </w:rPr>
        <w:t>GeogebraLite</w:t>
      </w:r>
      <w:r w:rsidR="00F846B4" w:rsidRPr="00394D8A">
        <w:rPr>
          <w:b/>
          <w:bCs/>
        </w:rPr>
        <w:t>.pdf</w:t>
      </w:r>
      <w:r w:rsidR="00F846B4">
        <w:t xml:space="preserve"> – tisknutelná verze dokumentace maturitní práce</w:t>
      </w:r>
    </w:p>
    <w:p w14:paraId="73742FDB" w14:textId="2C29286D" w:rsidR="00B71A6B" w:rsidRPr="00B71A6B" w:rsidRDefault="00B71A6B" w:rsidP="00394D8A">
      <w:pPr>
        <w:pStyle w:val="Odstavecseseznamem"/>
        <w:numPr>
          <w:ilvl w:val="0"/>
          <w:numId w:val="24"/>
        </w:numPr>
      </w:pPr>
      <w:proofErr w:type="spellStart"/>
      <w:r>
        <w:rPr>
          <w:b/>
          <w:bCs/>
        </w:rPr>
        <w:t>Github</w:t>
      </w:r>
      <w:proofErr w:type="spellEnd"/>
      <w:r>
        <w:rPr>
          <w:b/>
          <w:bCs/>
        </w:rPr>
        <w:t xml:space="preserve"> aplikace </w:t>
      </w:r>
      <w:r w:rsidR="003C2EAC">
        <w:rPr>
          <w:b/>
          <w:bCs/>
        </w:rPr>
        <w:t xml:space="preserve">– </w:t>
      </w:r>
      <w:r w:rsidR="003C2EAC">
        <w:t xml:space="preserve">veškeré kódy </w:t>
      </w:r>
      <w:r w:rsidR="003C2EAC" w:rsidRPr="003C2EAC">
        <w:t>https://github.com/pslib-cz/RP2024-25_Havlas-Jakub_Geogebra-lite</w:t>
      </w:r>
    </w:p>
    <w:p w14:paraId="3F6407DC" w14:textId="24776603" w:rsidR="00B71A6B" w:rsidRPr="00B71A6B" w:rsidRDefault="00B71A6B" w:rsidP="00394D8A">
      <w:pPr>
        <w:pStyle w:val="Odstavecseseznamem"/>
        <w:numPr>
          <w:ilvl w:val="0"/>
          <w:numId w:val="24"/>
        </w:numPr>
      </w:pPr>
      <w:proofErr w:type="spellStart"/>
      <w:r>
        <w:rPr>
          <w:b/>
          <w:bCs/>
        </w:rPr>
        <w:t>Github</w:t>
      </w:r>
      <w:proofErr w:type="spellEnd"/>
      <w:r>
        <w:rPr>
          <w:b/>
          <w:bCs/>
        </w:rPr>
        <w:t xml:space="preserve"> knihovny </w:t>
      </w:r>
      <w:r w:rsidR="003C2EAC">
        <w:rPr>
          <w:b/>
          <w:bCs/>
        </w:rPr>
        <w:t xml:space="preserve">– repositář </w:t>
      </w:r>
      <w:r w:rsidR="003C2EAC">
        <w:t xml:space="preserve">knihovny </w:t>
      </w:r>
      <w:r w:rsidR="003C2EAC" w:rsidRPr="003C2EAC">
        <w:t>https://github.com/JakubHavlas/graph-lib</w:t>
      </w:r>
    </w:p>
    <w:p w14:paraId="17B9B8D8" w14:textId="16C852E7" w:rsidR="001E67F6" w:rsidRDefault="00B71A6B" w:rsidP="003C2EAC">
      <w:pPr>
        <w:pStyle w:val="Odstavecseseznamem"/>
        <w:numPr>
          <w:ilvl w:val="0"/>
          <w:numId w:val="24"/>
        </w:numPr>
      </w:pPr>
      <w:r>
        <w:rPr>
          <w:b/>
          <w:bCs/>
        </w:rPr>
        <w:t>N</w:t>
      </w:r>
      <w:r w:rsidR="003C2EAC">
        <w:rPr>
          <w:b/>
          <w:bCs/>
        </w:rPr>
        <w:t xml:space="preserve">PM </w:t>
      </w:r>
      <w:proofErr w:type="spellStart"/>
      <w:r w:rsidR="003C2EAC">
        <w:rPr>
          <w:b/>
          <w:bCs/>
        </w:rPr>
        <w:t>page</w:t>
      </w:r>
      <w:proofErr w:type="spellEnd"/>
      <w:r>
        <w:rPr>
          <w:b/>
          <w:bCs/>
        </w:rPr>
        <w:t xml:space="preserve"> </w:t>
      </w:r>
      <w:r w:rsidR="003C2EAC" w:rsidRPr="003C2EAC">
        <w:t>– stránka na kterou byl výsledek publikován</w:t>
      </w:r>
      <w:r w:rsidR="00991D4D">
        <w:t xml:space="preserve"> </w:t>
      </w:r>
      <w:hyperlink r:id="rId20" w:history="1">
        <w:r w:rsidR="003D199E" w:rsidRPr="0035182C">
          <w:rPr>
            <w:rStyle w:val="Hypertextovodkaz"/>
          </w:rPr>
          <w:t>https://www.npmjs.com/package/@jakub-havlas/graph-lib</w:t>
        </w:r>
      </w:hyperlink>
    </w:p>
    <w:p w14:paraId="4B1FC2ED" w14:textId="6EA34FA6" w:rsidR="003D199E" w:rsidRDefault="003D199E" w:rsidP="003C2EAC">
      <w:pPr>
        <w:pStyle w:val="Odstavecseseznamem"/>
        <w:numPr>
          <w:ilvl w:val="0"/>
          <w:numId w:val="24"/>
        </w:numPr>
      </w:pPr>
      <w:r>
        <w:rPr>
          <w:b/>
          <w:bCs/>
        </w:rPr>
        <w:t xml:space="preserve">Přehled promptů </w:t>
      </w:r>
      <w:r>
        <w:t>– v GitHub repositáři pod názvem „</w:t>
      </w:r>
      <w:proofErr w:type="spellStart"/>
      <w:r>
        <w:t>ChatGpt</w:t>
      </w:r>
      <w:proofErr w:type="spellEnd"/>
      <w:r>
        <w:t>“</w:t>
      </w:r>
    </w:p>
    <w:p w14:paraId="37926266" w14:textId="6A530E9A" w:rsidR="00966527" w:rsidRPr="00F846B4" w:rsidRDefault="00966527" w:rsidP="003C2EAC">
      <w:pPr>
        <w:pStyle w:val="Odstavecseseznamem"/>
        <w:numPr>
          <w:ilvl w:val="0"/>
          <w:numId w:val="24"/>
        </w:numPr>
      </w:pPr>
      <w:r>
        <w:rPr>
          <w:b/>
          <w:bCs/>
        </w:rPr>
        <w:t xml:space="preserve">Nasazená aplikace </w:t>
      </w:r>
      <w:r>
        <w:t xml:space="preserve">– </w:t>
      </w:r>
      <w:r w:rsidRPr="00966527">
        <w:t>https://pslib-cz.github.io/RP2024-25_Havlas-Jakub_Geogebra-lite/</w:t>
      </w:r>
    </w:p>
    <w:sectPr w:rsidR="00966527"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282F7" w14:textId="77777777" w:rsidR="001C0D2C" w:rsidRDefault="001C0D2C" w:rsidP="00A758D8">
      <w:pPr>
        <w:spacing w:line="240" w:lineRule="auto"/>
      </w:pPr>
      <w:r>
        <w:separator/>
      </w:r>
    </w:p>
  </w:endnote>
  <w:endnote w:type="continuationSeparator" w:id="0">
    <w:p w14:paraId="29378F35" w14:textId="77777777" w:rsidR="001C0D2C" w:rsidRDefault="001C0D2C" w:rsidP="00A758D8">
      <w:pPr>
        <w:spacing w:line="240" w:lineRule="auto"/>
      </w:pPr>
      <w:r>
        <w:continuationSeparator/>
      </w:r>
    </w:p>
  </w:endnote>
  <w:endnote w:type="continuationNotice" w:id="1">
    <w:p w14:paraId="18DE7CCF" w14:textId="77777777" w:rsidR="001C0D2C" w:rsidRDefault="001C0D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A1F920DA-D68A-45C1-8715-1582BFD70F40}"/>
    <w:embedBold r:id="rId2" w:fontKey="{BDC3D70C-AB8B-4C52-9F41-793BDFA8E8BF}"/>
    <w:embedItalic r:id="rId3" w:fontKey="{51A57AD4-2915-4945-B882-B67F985901C3}"/>
  </w:font>
  <w:font w:name="Calibri">
    <w:panose1 w:val="020F0502020204030204"/>
    <w:charset w:val="EE"/>
    <w:family w:val="swiss"/>
    <w:pitch w:val="variable"/>
    <w:sig w:usb0="E4002EFF" w:usb1="C200247B" w:usb2="00000009" w:usb3="00000000" w:csb0="000001FF" w:csb1="00000000"/>
    <w:embedRegular r:id="rId4" w:fontKey="{CF17E4B7-3815-434A-A097-AF7260D8E98D}"/>
    <w:embedItalic r:id="rId5" w:fontKey="{BBBCC55D-9270-4940-9F0C-90397E2106F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65B7DB1-FD70-494E-B75A-31082982BBBB}"/>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embedItalic r:id="rId7" w:fontKey="{6D452E8B-E338-4215-945A-A7B2D01BBA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12C1C" w14:textId="77777777" w:rsidR="00566029" w:rsidRDefault="00566029">
    <w:pPr>
      <w:pStyle w:val="Zpat"/>
      <w:jc w:val="right"/>
    </w:pPr>
  </w:p>
  <w:p w14:paraId="30E60BF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6A4C7" w14:textId="77777777" w:rsidR="00EA593D" w:rsidRDefault="00EA593D">
    <w:pPr>
      <w:pStyle w:val="Zpat"/>
      <w:jc w:val="right"/>
    </w:pPr>
  </w:p>
  <w:p w14:paraId="426C4DC5"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49AB" w14:textId="77777777" w:rsidR="001D4A0E" w:rsidRDefault="001D4A0E">
    <w:pPr>
      <w:pStyle w:val="Zpat"/>
      <w:jc w:val="right"/>
    </w:pPr>
  </w:p>
  <w:p w14:paraId="00AC112C"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BDD75"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1678AA6A"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E2E7249"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41A3B" w14:textId="77777777" w:rsidR="001C0D2C" w:rsidRDefault="001C0D2C" w:rsidP="00A758D8">
      <w:pPr>
        <w:spacing w:line="240" w:lineRule="auto"/>
      </w:pPr>
      <w:r>
        <w:separator/>
      </w:r>
    </w:p>
  </w:footnote>
  <w:footnote w:type="continuationSeparator" w:id="0">
    <w:p w14:paraId="78542869" w14:textId="77777777" w:rsidR="001C0D2C" w:rsidRDefault="001C0D2C" w:rsidP="00A758D8">
      <w:pPr>
        <w:spacing w:line="240" w:lineRule="auto"/>
      </w:pPr>
      <w:r>
        <w:continuationSeparator/>
      </w:r>
    </w:p>
  </w:footnote>
  <w:footnote w:type="continuationNotice" w:id="1">
    <w:p w14:paraId="2A9B0CD7" w14:textId="77777777" w:rsidR="001C0D2C" w:rsidRDefault="001C0D2C">
      <w:pPr>
        <w:spacing w:line="240" w:lineRule="auto"/>
      </w:pPr>
    </w:p>
  </w:footnote>
  <w:footnote w:id="2">
    <w:p w14:paraId="3A5F1616" w14:textId="6D437A38" w:rsidR="00777F5F" w:rsidRDefault="00777F5F">
      <w:pPr>
        <w:pStyle w:val="Textpoznpodarou"/>
      </w:pPr>
      <w:r>
        <w:rPr>
          <w:rStyle w:val="Znakapoznpodarou"/>
        </w:rPr>
        <w:footnoteRef/>
      </w:r>
      <w:r>
        <w:t xml:space="preserve"> </w:t>
      </w:r>
      <w:bookmarkStart w:id="5" w:name="_Hlk197021703"/>
      <w:r w:rsidR="008B234C">
        <w:t xml:space="preserve">SVG </w:t>
      </w:r>
      <w:bookmarkEnd w:id="5"/>
      <w:r w:rsidR="008B234C">
        <w:t>– scalable</w:t>
      </w:r>
      <w:r>
        <w:t xml:space="preserve"> vektor graphics</w:t>
      </w:r>
    </w:p>
    <w:p w14:paraId="0B025F28" w14:textId="77777777" w:rsidR="00777F5F" w:rsidRDefault="00777F5F" w:rsidP="00777F5F">
      <w:pPr>
        <w:pStyle w:val="Textpoznpodarou"/>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E9A0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76E07D0F1CA342ABAF68079AF02860CA"/>
      </w:placeholder>
      <w:dataBinding w:prefixMappings="xmlns:ns0='http://purl.org/dc/elements/1.1/' xmlns:ns1='http://schemas.openxmlformats.org/package/2006/metadata/core-properties' " w:xpath="/ns1:coreProperties[1]/ns0:title[1]" w:storeItemID="{6C3C8BC8-F283-45AE-878A-BAB7291924A1}"/>
      <w:text/>
    </w:sdtPr>
    <w:sdtContent>
      <w:p w14:paraId="6C2BFA6F" w14:textId="2B18B34B" w:rsidR="00A758D8" w:rsidRPr="00A758D8" w:rsidRDefault="00991D4D" w:rsidP="00A758D8">
        <w:pPr>
          <w:pStyle w:val="Zhlav"/>
        </w:pPr>
        <w:proofErr w:type="spellStart"/>
        <w:r>
          <w:t>Graph</w:t>
        </w:r>
        <w:proofErr w:type="spellEnd"/>
        <w:r>
          <w:t>-lib</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1135"/>
        </w:tabs>
        <w:ind w:left="1135"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BE1"/>
    <w:rsid w:val="0000394A"/>
    <w:rsid w:val="00013227"/>
    <w:rsid w:val="000201E5"/>
    <w:rsid w:val="000238E2"/>
    <w:rsid w:val="000316FC"/>
    <w:rsid w:val="00032A6F"/>
    <w:rsid w:val="000408AD"/>
    <w:rsid w:val="00041361"/>
    <w:rsid w:val="00045E75"/>
    <w:rsid w:val="00064539"/>
    <w:rsid w:val="0006748E"/>
    <w:rsid w:val="00075415"/>
    <w:rsid w:val="00076B3C"/>
    <w:rsid w:val="00085921"/>
    <w:rsid w:val="00086197"/>
    <w:rsid w:val="00091139"/>
    <w:rsid w:val="000951B6"/>
    <w:rsid w:val="000A7261"/>
    <w:rsid w:val="000B5F62"/>
    <w:rsid w:val="000B6AEB"/>
    <w:rsid w:val="000B7EAE"/>
    <w:rsid w:val="000C171E"/>
    <w:rsid w:val="000C4596"/>
    <w:rsid w:val="000C4C18"/>
    <w:rsid w:val="000C5C44"/>
    <w:rsid w:val="000C79AE"/>
    <w:rsid w:val="000D0DF3"/>
    <w:rsid w:val="000D5400"/>
    <w:rsid w:val="000E3A34"/>
    <w:rsid w:val="000F2E15"/>
    <w:rsid w:val="000F34C4"/>
    <w:rsid w:val="00104FC8"/>
    <w:rsid w:val="00105247"/>
    <w:rsid w:val="0010556D"/>
    <w:rsid w:val="0011465D"/>
    <w:rsid w:val="00124E10"/>
    <w:rsid w:val="0013391F"/>
    <w:rsid w:val="00140878"/>
    <w:rsid w:val="001413BD"/>
    <w:rsid w:val="001449E2"/>
    <w:rsid w:val="00147994"/>
    <w:rsid w:val="0016342F"/>
    <w:rsid w:val="00180E64"/>
    <w:rsid w:val="001860A3"/>
    <w:rsid w:val="00187E32"/>
    <w:rsid w:val="00192BD4"/>
    <w:rsid w:val="00195C24"/>
    <w:rsid w:val="001A0C0C"/>
    <w:rsid w:val="001A3526"/>
    <w:rsid w:val="001A57C3"/>
    <w:rsid w:val="001A6FFE"/>
    <w:rsid w:val="001B236C"/>
    <w:rsid w:val="001B4739"/>
    <w:rsid w:val="001C0D2C"/>
    <w:rsid w:val="001C656C"/>
    <w:rsid w:val="001C68A5"/>
    <w:rsid w:val="001D0CAB"/>
    <w:rsid w:val="001D2AB8"/>
    <w:rsid w:val="001D4A0E"/>
    <w:rsid w:val="001E314C"/>
    <w:rsid w:val="001E37FF"/>
    <w:rsid w:val="001E6580"/>
    <w:rsid w:val="001E67F6"/>
    <w:rsid w:val="001F0EF0"/>
    <w:rsid w:val="001F5807"/>
    <w:rsid w:val="002002CE"/>
    <w:rsid w:val="00210603"/>
    <w:rsid w:val="00212859"/>
    <w:rsid w:val="00215BAE"/>
    <w:rsid w:val="00217DDC"/>
    <w:rsid w:val="002325C2"/>
    <w:rsid w:val="0023432B"/>
    <w:rsid w:val="00236BCF"/>
    <w:rsid w:val="00245A43"/>
    <w:rsid w:val="002477EB"/>
    <w:rsid w:val="002570DC"/>
    <w:rsid w:val="00266835"/>
    <w:rsid w:val="00275F38"/>
    <w:rsid w:val="00277BA2"/>
    <w:rsid w:val="002817DF"/>
    <w:rsid w:val="00290B28"/>
    <w:rsid w:val="002B2FAB"/>
    <w:rsid w:val="002C3811"/>
    <w:rsid w:val="002C52F5"/>
    <w:rsid w:val="002D0412"/>
    <w:rsid w:val="002D7884"/>
    <w:rsid w:val="002D7A75"/>
    <w:rsid w:val="002E083E"/>
    <w:rsid w:val="002E6FF9"/>
    <w:rsid w:val="002E715E"/>
    <w:rsid w:val="002F6A6A"/>
    <w:rsid w:val="0030448B"/>
    <w:rsid w:val="00315F62"/>
    <w:rsid w:val="00322858"/>
    <w:rsid w:val="00323655"/>
    <w:rsid w:val="00323C2E"/>
    <w:rsid w:val="0032483D"/>
    <w:rsid w:val="00327C8F"/>
    <w:rsid w:val="003309D7"/>
    <w:rsid w:val="003368F0"/>
    <w:rsid w:val="00341B93"/>
    <w:rsid w:val="00342225"/>
    <w:rsid w:val="003424B1"/>
    <w:rsid w:val="003453C4"/>
    <w:rsid w:val="00345515"/>
    <w:rsid w:val="003544DD"/>
    <w:rsid w:val="0036067D"/>
    <w:rsid w:val="00363716"/>
    <w:rsid w:val="00372114"/>
    <w:rsid w:val="0038706C"/>
    <w:rsid w:val="00394D8A"/>
    <w:rsid w:val="00395F7D"/>
    <w:rsid w:val="00395FCC"/>
    <w:rsid w:val="003A1BCB"/>
    <w:rsid w:val="003A314C"/>
    <w:rsid w:val="003B2095"/>
    <w:rsid w:val="003B37DA"/>
    <w:rsid w:val="003B4AC0"/>
    <w:rsid w:val="003B612E"/>
    <w:rsid w:val="003B77CD"/>
    <w:rsid w:val="003C161E"/>
    <w:rsid w:val="003C2EAC"/>
    <w:rsid w:val="003C6F49"/>
    <w:rsid w:val="003D199E"/>
    <w:rsid w:val="003D5CC2"/>
    <w:rsid w:val="003D6193"/>
    <w:rsid w:val="003E001B"/>
    <w:rsid w:val="003E5851"/>
    <w:rsid w:val="003F2B37"/>
    <w:rsid w:val="003F6398"/>
    <w:rsid w:val="00401EF7"/>
    <w:rsid w:val="00406885"/>
    <w:rsid w:val="00411D3F"/>
    <w:rsid w:val="00413D47"/>
    <w:rsid w:val="0042482D"/>
    <w:rsid w:val="004315C5"/>
    <w:rsid w:val="00434D1D"/>
    <w:rsid w:val="00440DE5"/>
    <w:rsid w:val="00446F70"/>
    <w:rsid w:val="004548F4"/>
    <w:rsid w:val="00457B1C"/>
    <w:rsid w:val="00462655"/>
    <w:rsid w:val="00464564"/>
    <w:rsid w:val="00465787"/>
    <w:rsid w:val="00466407"/>
    <w:rsid w:val="00473CE3"/>
    <w:rsid w:val="0047546A"/>
    <w:rsid w:val="00477A50"/>
    <w:rsid w:val="00483545"/>
    <w:rsid w:val="00493206"/>
    <w:rsid w:val="004B124A"/>
    <w:rsid w:val="004B4785"/>
    <w:rsid w:val="004C5194"/>
    <w:rsid w:val="004C53EB"/>
    <w:rsid w:val="004C720C"/>
    <w:rsid w:val="004C7E66"/>
    <w:rsid w:val="004D048D"/>
    <w:rsid w:val="004D179D"/>
    <w:rsid w:val="004D4800"/>
    <w:rsid w:val="004D7973"/>
    <w:rsid w:val="004E2E38"/>
    <w:rsid w:val="004E3CC3"/>
    <w:rsid w:val="004F5296"/>
    <w:rsid w:val="0050409D"/>
    <w:rsid w:val="005052D6"/>
    <w:rsid w:val="005102E7"/>
    <w:rsid w:val="00510C29"/>
    <w:rsid w:val="00522845"/>
    <w:rsid w:val="0052467F"/>
    <w:rsid w:val="005248B1"/>
    <w:rsid w:val="0052560E"/>
    <w:rsid w:val="00530E7A"/>
    <w:rsid w:val="00536F7D"/>
    <w:rsid w:val="005415E3"/>
    <w:rsid w:val="00541BA5"/>
    <w:rsid w:val="00545D28"/>
    <w:rsid w:val="00556CE2"/>
    <w:rsid w:val="005574CE"/>
    <w:rsid w:val="00560349"/>
    <w:rsid w:val="00565C0A"/>
    <w:rsid w:val="00566029"/>
    <w:rsid w:val="00580252"/>
    <w:rsid w:val="00580510"/>
    <w:rsid w:val="005844C6"/>
    <w:rsid w:val="00584945"/>
    <w:rsid w:val="005A07ED"/>
    <w:rsid w:val="005A453F"/>
    <w:rsid w:val="005A49C9"/>
    <w:rsid w:val="005A60C1"/>
    <w:rsid w:val="005B146D"/>
    <w:rsid w:val="005B54DB"/>
    <w:rsid w:val="005B6A0D"/>
    <w:rsid w:val="005C0656"/>
    <w:rsid w:val="005C67C4"/>
    <w:rsid w:val="005E04AF"/>
    <w:rsid w:val="005E2EA2"/>
    <w:rsid w:val="00600182"/>
    <w:rsid w:val="0060375B"/>
    <w:rsid w:val="00605CBB"/>
    <w:rsid w:val="00607832"/>
    <w:rsid w:val="00607952"/>
    <w:rsid w:val="0061102C"/>
    <w:rsid w:val="006124BD"/>
    <w:rsid w:val="00622C8B"/>
    <w:rsid w:val="0062563E"/>
    <w:rsid w:val="00626A22"/>
    <w:rsid w:val="00634022"/>
    <w:rsid w:val="00637ACE"/>
    <w:rsid w:val="006445D2"/>
    <w:rsid w:val="006465CF"/>
    <w:rsid w:val="00646D24"/>
    <w:rsid w:val="006545A4"/>
    <w:rsid w:val="006622CD"/>
    <w:rsid w:val="00673F5D"/>
    <w:rsid w:val="006803EF"/>
    <w:rsid w:val="0068064C"/>
    <w:rsid w:val="006828C6"/>
    <w:rsid w:val="00686F1B"/>
    <w:rsid w:val="00691F22"/>
    <w:rsid w:val="006B0F71"/>
    <w:rsid w:val="006B63E8"/>
    <w:rsid w:val="006D4AC6"/>
    <w:rsid w:val="006E1EE1"/>
    <w:rsid w:val="006F3E2A"/>
    <w:rsid w:val="006F508F"/>
    <w:rsid w:val="006F525F"/>
    <w:rsid w:val="006F6DC9"/>
    <w:rsid w:val="007005CF"/>
    <w:rsid w:val="00701C8B"/>
    <w:rsid w:val="0071368B"/>
    <w:rsid w:val="007147ED"/>
    <w:rsid w:val="00714DC4"/>
    <w:rsid w:val="00726F6B"/>
    <w:rsid w:val="00735267"/>
    <w:rsid w:val="00740B68"/>
    <w:rsid w:val="0075166E"/>
    <w:rsid w:val="00754BF0"/>
    <w:rsid w:val="00764D84"/>
    <w:rsid w:val="00766E26"/>
    <w:rsid w:val="00771D75"/>
    <w:rsid w:val="00777F5F"/>
    <w:rsid w:val="00787397"/>
    <w:rsid w:val="00792BA8"/>
    <w:rsid w:val="00794BB5"/>
    <w:rsid w:val="007A0537"/>
    <w:rsid w:val="007A2EF9"/>
    <w:rsid w:val="007C5C90"/>
    <w:rsid w:val="007D04BF"/>
    <w:rsid w:val="007D1F31"/>
    <w:rsid w:val="007E316A"/>
    <w:rsid w:val="007E5D1B"/>
    <w:rsid w:val="007F2376"/>
    <w:rsid w:val="007F34A2"/>
    <w:rsid w:val="007F4DD7"/>
    <w:rsid w:val="00801481"/>
    <w:rsid w:val="0080435A"/>
    <w:rsid w:val="008101AE"/>
    <w:rsid w:val="00811C5E"/>
    <w:rsid w:val="0081395C"/>
    <w:rsid w:val="00814B6F"/>
    <w:rsid w:val="008157A9"/>
    <w:rsid w:val="0082261A"/>
    <w:rsid w:val="00841952"/>
    <w:rsid w:val="00842B78"/>
    <w:rsid w:val="0085384C"/>
    <w:rsid w:val="00857729"/>
    <w:rsid w:val="00860B28"/>
    <w:rsid w:val="008817E0"/>
    <w:rsid w:val="0088192F"/>
    <w:rsid w:val="0088223E"/>
    <w:rsid w:val="00882BB5"/>
    <w:rsid w:val="00891921"/>
    <w:rsid w:val="00894091"/>
    <w:rsid w:val="008948C8"/>
    <w:rsid w:val="00896450"/>
    <w:rsid w:val="008A0DE3"/>
    <w:rsid w:val="008A4B35"/>
    <w:rsid w:val="008B142A"/>
    <w:rsid w:val="008B234C"/>
    <w:rsid w:val="008B64FB"/>
    <w:rsid w:val="008C0A44"/>
    <w:rsid w:val="008C2518"/>
    <w:rsid w:val="008C2988"/>
    <w:rsid w:val="008C6072"/>
    <w:rsid w:val="008D26A5"/>
    <w:rsid w:val="008D3C34"/>
    <w:rsid w:val="008E1ADE"/>
    <w:rsid w:val="008E43A7"/>
    <w:rsid w:val="00920F2F"/>
    <w:rsid w:val="009221F2"/>
    <w:rsid w:val="00922753"/>
    <w:rsid w:val="00924BCE"/>
    <w:rsid w:val="009258DC"/>
    <w:rsid w:val="00925D74"/>
    <w:rsid w:val="00931F14"/>
    <w:rsid w:val="009422A3"/>
    <w:rsid w:val="00942C91"/>
    <w:rsid w:val="00943024"/>
    <w:rsid w:val="009430A5"/>
    <w:rsid w:val="00944FD8"/>
    <w:rsid w:val="009457A0"/>
    <w:rsid w:val="00950843"/>
    <w:rsid w:val="00950EF1"/>
    <w:rsid w:val="009510EE"/>
    <w:rsid w:val="009548E8"/>
    <w:rsid w:val="009556AF"/>
    <w:rsid w:val="00955C6D"/>
    <w:rsid w:val="00962F9F"/>
    <w:rsid w:val="00966527"/>
    <w:rsid w:val="0096726D"/>
    <w:rsid w:val="00972628"/>
    <w:rsid w:val="009747CE"/>
    <w:rsid w:val="00980E24"/>
    <w:rsid w:val="0098340B"/>
    <w:rsid w:val="00983BB0"/>
    <w:rsid w:val="00984BA6"/>
    <w:rsid w:val="00991D4D"/>
    <w:rsid w:val="009B19EB"/>
    <w:rsid w:val="009B24B4"/>
    <w:rsid w:val="009B2C6C"/>
    <w:rsid w:val="009C3556"/>
    <w:rsid w:val="009C4946"/>
    <w:rsid w:val="009C5FFF"/>
    <w:rsid w:val="009C700B"/>
    <w:rsid w:val="009E1E7D"/>
    <w:rsid w:val="009F72F4"/>
    <w:rsid w:val="00A026C9"/>
    <w:rsid w:val="00A0287D"/>
    <w:rsid w:val="00A07C26"/>
    <w:rsid w:val="00A11CF6"/>
    <w:rsid w:val="00A12AE8"/>
    <w:rsid w:val="00A22D38"/>
    <w:rsid w:val="00A26A90"/>
    <w:rsid w:val="00A27402"/>
    <w:rsid w:val="00A334AE"/>
    <w:rsid w:val="00A3478B"/>
    <w:rsid w:val="00A36FCD"/>
    <w:rsid w:val="00A40B0B"/>
    <w:rsid w:val="00A44188"/>
    <w:rsid w:val="00A47B70"/>
    <w:rsid w:val="00A52393"/>
    <w:rsid w:val="00A56E9C"/>
    <w:rsid w:val="00A651FD"/>
    <w:rsid w:val="00A65314"/>
    <w:rsid w:val="00A70B3D"/>
    <w:rsid w:val="00A758D8"/>
    <w:rsid w:val="00A77970"/>
    <w:rsid w:val="00A80B15"/>
    <w:rsid w:val="00A87C19"/>
    <w:rsid w:val="00A9052A"/>
    <w:rsid w:val="00A92780"/>
    <w:rsid w:val="00A946A2"/>
    <w:rsid w:val="00A95910"/>
    <w:rsid w:val="00A95FFA"/>
    <w:rsid w:val="00A96A79"/>
    <w:rsid w:val="00AA652B"/>
    <w:rsid w:val="00AA7657"/>
    <w:rsid w:val="00AB114D"/>
    <w:rsid w:val="00AB2495"/>
    <w:rsid w:val="00AD33A9"/>
    <w:rsid w:val="00AD5451"/>
    <w:rsid w:val="00AE177E"/>
    <w:rsid w:val="00AE34D9"/>
    <w:rsid w:val="00AE3F94"/>
    <w:rsid w:val="00AE50B8"/>
    <w:rsid w:val="00AF08E6"/>
    <w:rsid w:val="00AF1F4F"/>
    <w:rsid w:val="00AF3111"/>
    <w:rsid w:val="00AF3B5F"/>
    <w:rsid w:val="00B06BFF"/>
    <w:rsid w:val="00B1447C"/>
    <w:rsid w:val="00B33950"/>
    <w:rsid w:val="00B357EA"/>
    <w:rsid w:val="00B404A1"/>
    <w:rsid w:val="00B410F3"/>
    <w:rsid w:val="00B4604C"/>
    <w:rsid w:val="00B4791B"/>
    <w:rsid w:val="00B50725"/>
    <w:rsid w:val="00B50F79"/>
    <w:rsid w:val="00B558C9"/>
    <w:rsid w:val="00B57A5C"/>
    <w:rsid w:val="00B71A6B"/>
    <w:rsid w:val="00B8356C"/>
    <w:rsid w:val="00B92D31"/>
    <w:rsid w:val="00B962C3"/>
    <w:rsid w:val="00BA365E"/>
    <w:rsid w:val="00BB3263"/>
    <w:rsid w:val="00BB3D67"/>
    <w:rsid w:val="00BC2FCB"/>
    <w:rsid w:val="00BC46C2"/>
    <w:rsid w:val="00BD3A39"/>
    <w:rsid w:val="00BD5859"/>
    <w:rsid w:val="00BD70E5"/>
    <w:rsid w:val="00BE0BE4"/>
    <w:rsid w:val="00BE664C"/>
    <w:rsid w:val="00BF08FA"/>
    <w:rsid w:val="00C0061F"/>
    <w:rsid w:val="00C12CA6"/>
    <w:rsid w:val="00C220AB"/>
    <w:rsid w:val="00C237CD"/>
    <w:rsid w:val="00C312D2"/>
    <w:rsid w:val="00C33B1A"/>
    <w:rsid w:val="00C40D3F"/>
    <w:rsid w:val="00C44FFD"/>
    <w:rsid w:val="00C45331"/>
    <w:rsid w:val="00C46DE7"/>
    <w:rsid w:val="00C5677D"/>
    <w:rsid w:val="00C57365"/>
    <w:rsid w:val="00C60825"/>
    <w:rsid w:val="00C65A33"/>
    <w:rsid w:val="00C673A6"/>
    <w:rsid w:val="00C710A3"/>
    <w:rsid w:val="00C71283"/>
    <w:rsid w:val="00C72271"/>
    <w:rsid w:val="00C75C6F"/>
    <w:rsid w:val="00C76CDE"/>
    <w:rsid w:val="00C76EE1"/>
    <w:rsid w:val="00C775DA"/>
    <w:rsid w:val="00C81B13"/>
    <w:rsid w:val="00C87E92"/>
    <w:rsid w:val="00C90B35"/>
    <w:rsid w:val="00C931A2"/>
    <w:rsid w:val="00C960DE"/>
    <w:rsid w:val="00C96250"/>
    <w:rsid w:val="00CA3855"/>
    <w:rsid w:val="00CA404C"/>
    <w:rsid w:val="00CC0328"/>
    <w:rsid w:val="00CC5042"/>
    <w:rsid w:val="00CE06CD"/>
    <w:rsid w:val="00CE2583"/>
    <w:rsid w:val="00CF16A2"/>
    <w:rsid w:val="00CF2942"/>
    <w:rsid w:val="00D03B60"/>
    <w:rsid w:val="00D06100"/>
    <w:rsid w:val="00D06641"/>
    <w:rsid w:val="00D067A2"/>
    <w:rsid w:val="00D10292"/>
    <w:rsid w:val="00D112C1"/>
    <w:rsid w:val="00D12776"/>
    <w:rsid w:val="00D137E1"/>
    <w:rsid w:val="00D143CF"/>
    <w:rsid w:val="00D30F23"/>
    <w:rsid w:val="00D31624"/>
    <w:rsid w:val="00D41EFE"/>
    <w:rsid w:val="00D42BD8"/>
    <w:rsid w:val="00D4315D"/>
    <w:rsid w:val="00D56DB1"/>
    <w:rsid w:val="00D75A1D"/>
    <w:rsid w:val="00D75D8C"/>
    <w:rsid w:val="00D82946"/>
    <w:rsid w:val="00D93B35"/>
    <w:rsid w:val="00DA48D8"/>
    <w:rsid w:val="00DA7B85"/>
    <w:rsid w:val="00DB3348"/>
    <w:rsid w:val="00DB5D73"/>
    <w:rsid w:val="00DB614E"/>
    <w:rsid w:val="00DB6752"/>
    <w:rsid w:val="00DB787A"/>
    <w:rsid w:val="00DC1826"/>
    <w:rsid w:val="00DD2053"/>
    <w:rsid w:val="00DE5902"/>
    <w:rsid w:val="00DE6E1F"/>
    <w:rsid w:val="00DF0F6B"/>
    <w:rsid w:val="00DF18DC"/>
    <w:rsid w:val="00DF39DD"/>
    <w:rsid w:val="00DF7A5E"/>
    <w:rsid w:val="00E10CE9"/>
    <w:rsid w:val="00E12C09"/>
    <w:rsid w:val="00E1481B"/>
    <w:rsid w:val="00E1637F"/>
    <w:rsid w:val="00E16BE1"/>
    <w:rsid w:val="00E21294"/>
    <w:rsid w:val="00E32A44"/>
    <w:rsid w:val="00E42387"/>
    <w:rsid w:val="00E47806"/>
    <w:rsid w:val="00E47C16"/>
    <w:rsid w:val="00E63E69"/>
    <w:rsid w:val="00E65C9A"/>
    <w:rsid w:val="00E81C8C"/>
    <w:rsid w:val="00E81E65"/>
    <w:rsid w:val="00E8357A"/>
    <w:rsid w:val="00E87703"/>
    <w:rsid w:val="00E9045C"/>
    <w:rsid w:val="00E925F5"/>
    <w:rsid w:val="00EA525F"/>
    <w:rsid w:val="00EA593D"/>
    <w:rsid w:val="00EA7ABA"/>
    <w:rsid w:val="00EB16D8"/>
    <w:rsid w:val="00EB2863"/>
    <w:rsid w:val="00EB2959"/>
    <w:rsid w:val="00EB3323"/>
    <w:rsid w:val="00EC422F"/>
    <w:rsid w:val="00ED2B8E"/>
    <w:rsid w:val="00ED4F26"/>
    <w:rsid w:val="00EE134E"/>
    <w:rsid w:val="00EF3883"/>
    <w:rsid w:val="00F1109A"/>
    <w:rsid w:val="00F11CD7"/>
    <w:rsid w:val="00F17E61"/>
    <w:rsid w:val="00F20CBE"/>
    <w:rsid w:val="00F21099"/>
    <w:rsid w:val="00F21266"/>
    <w:rsid w:val="00F523A7"/>
    <w:rsid w:val="00F53364"/>
    <w:rsid w:val="00F64EB4"/>
    <w:rsid w:val="00F70596"/>
    <w:rsid w:val="00F71F73"/>
    <w:rsid w:val="00F7419C"/>
    <w:rsid w:val="00F80029"/>
    <w:rsid w:val="00F81080"/>
    <w:rsid w:val="00F81BAF"/>
    <w:rsid w:val="00F8211B"/>
    <w:rsid w:val="00F83560"/>
    <w:rsid w:val="00F846B4"/>
    <w:rsid w:val="00F864F6"/>
    <w:rsid w:val="00F93820"/>
    <w:rsid w:val="00F96D91"/>
    <w:rsid w:val="00FA0C74"/>
    <w:rsid w:val="00FA1301"/>
    <w:rsid w:val="00FA3DA4"/>
    <w:rsid w:val="00FA6714"/>
    <w:rsid w:val="00FA77BF"/>
    <w:rsid w:val="00FD75BD"/>
    <w:rsid w:val="00FE1F62"/>
    <w:rsid w:val="00FF531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3C9E3"/>
  <w15:chartTrackingRefBased/>
  <w15:docId w15:val="{445C50DA-6EBC-414E-A2AE-CEE42617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A57C3"/>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tabs>
        <w:tab w:val="clear" w:pos="1135"/>
        <w:tab w:val="num" w:pos="851"/>
      </w:tabs>
      <w:spacing w:after="120" w:line="360" w:lineRule="auto"/>
      <w:ind w:left="851"/>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key">
    <w:name w:val="key"/>
    <w:basedOn w:val="Standardnpsmoodstavce"/>
    <w:rsid w:val="001D2AB8"/>
  </w:style>
  <w:style w:type="character" w:customStyle="1" w:styleId="value">
    <w:name w:val="value"/>
    <w:basedOn w:val="Standardnpsmoodstavce"/>
    <w:rsid w:val="001D2AB8"/>
  </w:style>
  <w:style w:type="character" w:customStyle="1" w:styleId="value-segment">
    <w:name w:val="value-segment"/>
    <w:basedOn w:val="Standardnpsmoodstavce"/>
    <w:rsid w:val="001D2AB8"/>
  </w:style>
  <w:style w:type="character" w:customStyle="1" w:styleId="space">
    <w:name w:val="space"/>
    <w:basedOn w:val="Standardnpsmoodstavce"/>
    <w:rsid w:val="001D2AB8"/>
  </w:style>
  <w:style w:type="character" w:customStyle="1" w:styleId="highlight">
    <w:name w:val="highlight"/>
    <w:basedOn w:val="Standardnpsmoodstavce"/>
    <w:rsid w:val="001D2AB8"/>
  </w:style>
  <w:style w:type="paragraph" w:styleId="Textvysvtlivek">
    <w:name w:val="endnote text"/>
    <w:basedOn w:val="Normln"/>
    <w:link w:val="TextvysvtlivekChar"/>
    <w:uiPriority w:val="99"/>
    <w:semiHidden/>
    <w:unhideWhenUsed/>
    <w:rsid w:val="00777F5F"/>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777F5F"/>
    <w:rPr>
      <w:sz w:val="20"/>
      <w:szCs w:val="20"/>
    </w:rPr>
  </w:style>
  <w:style w:type="character" w:styleId="Odkaznavysvtlivky">
    <w:name w:val="endnote reference"/>
    <w:basedOn w:val="Standardnpsmoodstavce"/>
    <w:uiPriority w:val="99"/>
    <w:semiHidden/>
    <w:unhideWhenUsed/>
    <w:rsid w:val="00777F5F"/>
    <w:rPr>
      <w:vertAlign w:val="superscript"/>
    </w:rPr>
  </w:style>
  <w:style w:type="paragraph" w:styleId="Textpoznpodarou">
    <w:name w:val="footnote text"/>
    <w:basedOn w:val="Normln"/>
    <w:link w:val="TextpoznpodarouChar"/>
    <w:uiPriority w:val="99"/>
    <w:semiHidden/>
    <w:unhideWhenUsed/>
    <w:rsid w:val="00777F5F"/>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777F5F"/>
    <w:rPr>
      <w:sz w:val="20"/>
      <w:szCs w:val="20"/>
    </w:rPr>
  </w:style>
  <w:style w:type="character" w:styleId="Znakapoznpodarou">
    <w:name w:val="footnote reference"/>
    <w:basedOn w:val="Standardnpsmoodstavce"/>
    <w:uiPriority w:val="99"/>
    <w:semiHidden/>
    <w:unhideWhenUsed/>
    <w:rsid w:val="00777F5F"/>
    <w:rPr>
      <w:vertAlign w:val="superscript"/>
    </w:rPr>
  </w:style>
  <w:style w:type="character" w:styleId="Nevyeenzmnka">
    <w:name w:val="Unresolved Mention"/>
    <w:basedOn w:val="Standardnpsmoodstavce"/>
    <w:uiPriority w:val="99"/>
    <w:semiHidden/>
    <w:unhideWhenUsed/>
    <w:rsid w:val="003424B1"/>
    <w:rPr>
      <w:color w:val="605E5C"/>
      <w:shd w:val="clear" w:color="auto" w:fill="E1DFDD"/>
    </w:rPr>
  </w:style>
  <w:style w:type="character" w:styleId="Sledovanodkaz">
    <w:name w:val="FollowedHyperlink"/>
    <w:basedOn w:val="Standardnpsmoodstavce"/>
    <w:uiPriority w:val="99"/>
    <w:semiHidden/>
    <w:unhideWhenUsed/>
    <w:rsid w:val="003424B1"/>
    <w:rPr>
      <w:color w:val="954F72" w:themeColor="followedHyperlink"/>
      <w:u w:val="single"/>
    </w:rPr>
  </w:style>
  <w:style w:type="table" w:styleId="Mkatabulky">
    <w:name w:val="Table Grid"/>
    <w:basedOn w:val="Normlntabulka"/>
    <w:uiPriority w:val="39"/>
    <w:rsid w:val="00FA6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3">
    <w:name w:val="Plain Table 3"/>
    <w:basedOn w:val="Normlntabulka"/>
    <w:uiPriority w:val="43"/>
    <w:rsid w:val="00FA6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5">
    <w:name w:val="Plain Table 5"/>
    <w:basedOn w:val="Normlntabulka"/>
    <w:uiPriority w:val="45"/>
    <w:rsid w:val="00FA6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4">
    <w:name w:val="Plain Table 4"/>
    <w:basedOn w:val="Normlntabulka"/>
    <w:uiPriority w:val="44"/>
    <w:rsid w:val="00FA6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5153">
      <w:bodyDiv w:val="1"/>
      <w:marLeft w:val="0"/>
      <w:marRight w:val="0"/>
      <w:marTop w:val="0"/>
      <w:marBottom w:val="0"/>
      <w:divBdr>
        <w:top w:val="none" w:sz="0" w:space="0" w:color="auto"/>
        <w:left w:val="none" w:sz="0" w:space="0" w:color="auto"/>
        <w:bottom w:val="none" w:sz="0" w:space="0" w:color="auto"/>
        <w:right w:val="none" w:sz="0" w:space="0" w:color="auto"/>
      </w:divBdr>
    </w:div>
    <w:div w:id="108624012">
      <w:bodyDiv w:val="1"/>
      <w:marLeft w:val="0"/>
      <w:marRight w:val="0"/>
      <w:marTop w:val="0"/>
      <w:marBottom w:val="0"/>
      <w:divBdr>
        <w:top w:val="none" w:sz="0" w:space="0" w:color="auto"/>
        <w:left w:val="none" w:sz="0" w:space="0" w:color="auto"/>
        <w:bottom w:val="none" w:sz="0" w:space="0" w:color="auto"/>
        <w:right w:val="none" w:sz="0" w:space="0" w:color="auto"/>
      </w:divBdr>
    </w:div>
    <w:div w:id="16221083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8859075">
      <w:bodyDiv w:val="1"/>
      <w:marLeft w:val="0"/>
      <w:marRight w:val="0"/>
      <w:marTop w:val="0"/>
      <w:marBottom w:val="0"/>
      <w:divBdr>
        <w:top w:val="none" w:sz="0" w:space="0" w:color="auto"/>
        <w:left w:val="none" w:sz="0" w:space="0" w:color="auto"/>
        <w:bottom w:val="none" w:sz="0" w:space="0" w:color="auto"/>
        <w:right w:val="none" w:sz="0" w:space="0" w:color="auto"/>
      </w:divBdr>
    </w:div>
    <w:div w:id="190729574">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77110042">
      <w:bodyDiv w:val="1"/>
      <w:marLeft w:val="0"/>
      <w:marRight w:val="0"/>
      <w:marTop w:val="0"/>
      <w:marBottom w:val="0"/>
      <w:divBdr>
        <w:top w:val="none" w:sz="0" w:space="0" w:color="auto"/>
        <w:left w:val="none" w:sz="0" w:space="0" w:color="auto"/>
        <w:bottom w:val="none" w:sz="0" w:space="0" w:color="auto"/>
        <w:right w:val="none" w:sz="0" w:space="0" w:color="auto"/>
      </w:divBdr>
      <w:divsChild>
        <w:div w:id="532960472">
          <w:marLeft w:val="0"/>
          <w:marRight w:val="0"/>
          <w:marTop w:val="0"/>
          <w:marBottom w:val="0"/>
          <w:divBdr>
            <w:top w:val="none" w:sz="0" w:space="0" w:color="auto"/>
            <w:left w:val="none" w:sz="0" w:space="0" w:color="auto"/>
            <w:bottom w:val="none" w:sz="0" w:space="0" w:color="auto"/>
            <w:right w:val="none" w:sz="0" w:space="0" w:color="auto"/>
          </w:divBdr>
          <w:divsChild>
            <w:div w:id="433482376">
              <w:marLeft w:val="0"/>
              <w:marRight w:val="0"/>
              <w:marTop w:val="0"/>
              <w:marBottom w:val="0"/>
              <w:divBdr>
                <w:top w:val="none" w:sz="0" w:space="0" w:color="auto"/>
                <w:left w:val="none" w:sz="0" w:space="0" w:color="auto"/>
                <w:bottom w:val="none" w:sz="0" w:space="0" w:color="auto"/>
                <w:right w:val="none" w:sz="0" w:space="0" w:color="auto"/>
              </w:divBdr>
            </w:div>
            <w:div w:id="941113466">
              <w:marLeft w:val="0"/>
              <w:marRight w:val="0"/>
              <w:marTop w:val="0"/>
              <w:marBottom w:val="0"/>
              <w:divBdr>
                <w:top w:val="none" w:sz="0" w:space="0" w:color="auto"/>
                <w:left w:val="none" w:sz="0" w:space="0" w:color="auto"/>
                <w:bottom w:val="none" w:sz="0" w:space="0" w:color="auto"/>
                <w:right w:val="none" w:sz="0" w:space="0" w:color="auto"/>
              </w:divBdr>
            </w:div>
            <w:div w:id="1572538060">
              <w:marLeft w:val="0"/>
              <w:marRight w:val="0"/>
              <w:marTop w:val="0"/>
              <w:marBottom w:val="0"/>
              <w:divBdr>
                <w:top w:val="none" w:sz="0" w:space="0" w:color="auto"/>
                <w:left w:val="none" w:sz="0" w:space="0" w:color="auto"/>
                <w:bottom w:val="none" w:sz="0" w:space="0" w:color="auto"/>
                <w:right w:val="none" w:sz="0" w:space="0" w:color="auto"/>
              </w:divBdr>
            </w:div>
            <w:div w:id="1948073547">
              <w:marLeft w:val="0"/>
              <w:marRight w:val="0"/>
              <w:marTop w:val="0"/>
              <w:marBottom w:val="0"/>
              <w:divBdr>
                <w:top w:val="none" w:sz="0" w:space="0" w:color="auto"/>
                <w:left w:val="none" w:sz="0" w:space="0" w:color="auto"/>
                <w:bottom w:val="none" w:sz="0" w:space="0" w:color="auto"/>
                <w:right w:val="none" w:sz="0" w:space="0" w:color="auto"/>
              </w:divBdr>
            </w:div>
            <w:div w:id="2079404606">
              <w:marLeft w:val="0"/>
              <w:marRight w:val="0"/>
              <w:marTop w:val="0"/>
              <w:marBottom w:val="0"/>
              <w:divBdr>
                <w:top w:val="none" w:sz="0" w:space="0" w:color="auto"/>
                <w:left w:val="none" w:sz="0" w:space="0" w:color="auto"/>
                <w:bottom w:val="none" w:sz="0" w:space="0" w:color="auto"/>
                <w:right w:val="none" w:sz="0" w:space="0" w:color="auto"/>
              </w:divBdr>
            </w:div>
            <w:div w:id="21163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273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4981414">
      <w:bodyDiv w:val="1"/>
      <w:marLeft w:val="0"/>
      <w:marRight w:val="0"/>
      <w:marTop w:val="0"/>
      <w:marBottom w:val="0"/>
      <w:divBdr>
        <w:top w:val="none" w:sz="0" w:space="0" w:color="auto"/>
        <w:left w:val="none" w:sz="0" w:space="0" w:color="auto"/>
        <w:bottom w:val="none" w:sz="0" w:space="0" w:color="auto"/>
        <w:right w:val="none" w:sz="0" w:space="0" w:color="auto"/>
      </w:divBdr>
    </w:div>
    <w:div w:id="518396526">
      <w:bodyDiv w:val="1"/>
      <w:marLeft w:val="0"/>
      <w:marRight w:val="0"/>
      <w:marTop w:val="0"/>
      <w:marBottom w:val="0"/>
      <w:divBdr>
        <w:top w:val="none" w:sz="0" w:space="0" w:color="auto"/>
        <w:left w:val="none" w:sz="0" w:space="0" w:color="auto"/>
        <w:bottom w:val="none" w:sz="0" w:space="0" w:color="auto"/>
        <w:right w:val="none" w:sz="0" w:space="0" w:color="auto"/>
      </w:divBdr>
    </w:div>
    <w:div w:id="569661650">
      <w:bodyDiv w:val="1"/>
      <w:marLeft w:val="0"/>
      <w:marRight w:val="0"/>
      <w:marTop w:val="0"/>
      <w:marBottom w:val="0"/>
      <w:divBdr>
        <w:top w:val="none" w:sz="0" w:space="0" w:color="auto"/>
        <w:left w:val="none" w:sz="0" w:space="0" w:color="auto"/>
        <w:bottom w:val="none" w:sz="0" w:space="0" w:color="auto"/>
        <w:right w:val="none" w:sz="0" w:space="0" w:color="auto"/>
      </w:divBdr>
    </w:div>
    <w:div w:id="594948162">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0402726">
      <w:bodyDiv w:val="1"/>
      <w:marLeft w:val="0"/>
      <w:marRight w:val="0"/>
      <w:marTop w:val="0"/>
      <w:marBottom w:val="0"/>
      <w:divBdr>
        <w:top w:val="none" w:sz="0" w:space="0" w:color="auto"/>
        <w:left w:val="none" w:sz="0" w:space="0" w:color="auto"/>
        <w:bottom w:val="none" w:sz="0" w:space="0" w:color="auto"/>
        <w:right w:val="none" w:sz="0" w:space="0" w:color="auto"/>
      </w:divBdr>
    </w:div>
    <w:div w:id="638268378">
      <w:bodyDiv w:val="1"/>
      <w:marLeft w:val="0"/>
      <w:marRight w:val="0"/>
      <w:marTop w:val="0"/>
      <w:marBottom w:val="0"/>
      <w:divBdr>
        <w:top w:val="none" w:sz="0" w:space="0" w:color="auto"/>
        <w:left w:val="none" w:sz="0" w:space="0" w:color="auto"/>
        <w:bottom w:val="none" w:sz="0" w:space="0" w:color="auto"/>
        <w:right w:val="none" w:sz="0" w:space="0" w:color="auto"/>
      </w:divBdr>
    </w:div>
    <w:div w:id="66486811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243090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3015687">
      <w:bodyDiv w:val="1"/>
      <w:marLeft w:val="0"/>
      <w:marRight w:val="0"/>
      <w:marTop w:val="0"/>
      <w:marBottom w:val="0"/>
      <w:divBdr>
        <w:top w:val="none" w:sz="0" w:space="0" w:color="auto"/>
        <w:left w:val="none" w:sz="0" w:space="0" w:color="auto"/>
        <w:bottom w:val="none" w:sz="0" w:space="0" w:color="auto"/>
        <w:right w:val="none" w:sz="0" w:space="0" w:color="auto"/>
      </w:divBdr>
    </w:div>
    <w:div w:id="83973895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2522089">
      <w:bodyDiv w:val="1"/>
      <w:marLeft w:val="0"/>
      <w:marRight w:val="0"/>
      <w:marTop w:val="0"/>
      <w:marBottom w:val="0"/>
      <w:divBdr>
        <w:top w:val="none" w:sz="0" w:space="0" w:color="auto"/>
        <w:left w:val="none" w:sz="0" w:space="0" w:color="auto"/>
        <w:bottom w:val="none" w:sz="0" w:space="0" w:color="auto"/>
        <w:right w:val="none" w:sz="0" w:space="0" w:color="auto"/>
      </w:divBdr>
    </w:div>
    <w:div w:id="917597295">
      <w:bodyDiv w:val="1"/>
      <w:marLeft w:val="0"/>
      <w:marRight w:val="0"/>
      <w:marTop w:val="0"/>
      <w:marBottom w:val="0"/>
      <w:divBdr>
        <w:top w:val="none" w:sz="0" w:space="0" w:color="auto"/>
        <w:left w:val="none" w:sz="0" w:space="0" w:color="auto"/>
        <w:bottom w:val="none" w:sz="0" w:space="0" w:color="auto"/>
        <w:right w:val="none" w:sz="0" w:space="0" w:color="auto"/>
      </w:divBdr>
    </w:div>
    <w:div w:id="923030151">
      <w:bodyDiv w:val="1"/>
      <w:marLeft w:val="0"/>
      <w:marRight w:val="0"/>
      <w:marTop w:val="0"/>
      <w:marBottom w:val="0"/>
      <w:divBdr>
        <w:top w:val="none" w:sz="0" w:space="0" w:color="auto"/>
        <w:left w:val="none" w:sz="0" w:space="0" w:color="auto"/>
        <w:bottom w:val="none" w:sz="0" w:space="0" w:color="auto"/>
        <w:right w:val="none" w:sz="0" w:space="0" w:color="auto"/>
      </w:divBdr>
    </w:div>
    <w:div w:id="973877175">
      <w:bodyDiv w:val="1"/>
      <w:marLeft w:val="0"/>
      <w:marRight w:val="0"/>
      <w:marTop w:val="0"/>
      <w:marBottom w:val="0"/>
      <w:divBdr>
        <w:top w:val="none" w:sz="0" w:space="0" w:color="auto"/>
        <w:left w:val="none" w:sz="0" w:space="0" w:color="auto"/>
        <w:bottom w:val="none" w:sz="0" w:space="0" w:color="auto"/>
        <w:right w:val="none" w:sz="0" w:space="0" w:color="auto"/>
      </w:divBdr>
    </w:div>
    <w:div w:id="981882336">
      <w:bodyDiv w:val="1"/>
      <w:marLeft w:val="0"/>
      <w:marRight w:val="0"/>
      <w:marTop w:val="0"/>
      <w:marBottom w:val="0"/>
      <w:divBdr>
        <w:top w:val="none" w:sz="0" w:space="0" w:color="auto"/>
        <w:left w:val="none" w:sz="0" w:space="0" w:color="auto"/>
        <w:bottom w:val="none" w:sz="0" w:space="0" w:color="auto"/>
        <w:right w:val="none" w:sz="0" w:space="0" w:color="auto"/>
      </w:divBdr>
    </w:div>
    <w:div w:id="988942317">
      <w:bodyDiv w:val="1"/>
      <w:marLeft w:val="0"/>
      <w:marRight w:val="0"/>
      <w:marTop w:val="0"/>
      <w:marBottom w:val="0"/>
      <w:divBdr>
        <w:top w:val="none" w:sz="0" w:space="0" w:color="auto"/>
        <w:left w:val="none" w:sz="0" w:space="0" w:color="auto"/>
        <w:bottom w:val="none" w:sz="0" w:space="0" w:color="auto"/>
        <w:right w:val="none" w:sz="0" w:space="0" w:color="auto"/>
      </w:divBdr>
    </w:div>
    <w:div w:id="1039360456">
      <w:bodyDiv w:val="1"/>
      <w:marLeft w:val="0"/>
      <w:marRight w:val="0"/>
      <w:marTop w:val="0"/>
      <w:marBottom w:val="0"/>
      <w:divBdr>
        <w:top w:val="none" w:sz="0" w:space="0" w:color="auto"/>
        <w:left w:val="none" w:sz="0" w:space="0" w:color="auto"/>
        <w:bottom w:val="none" w:sz="0" w:space="0" w:color="auto"/>
        <w:right w:val="none" w:sz="0" w:space="0" w:color="auto"/>
      </w:divBdr>
    </w:div>
    <w:div w:id="1067343162">
      <w:bodyDiv w:val="1"/>
      <w:marLeft w:val="0"/>
      <w:marRight w:val="0"/>
      <w:marTop w:val="0"/>
      <w:marBottom w:val="0"/>
      <w:divBdr>
        <w:top w:val="none" w:sz="0" w:space="0" w:color="auto"/>
        <w:left w:val="none" w:sz="0" w:space="0" w:color="auto"/>
        <w:bottom w:val="none" w:sz="0" w:space="0" w:color="auto"/>
        <w:right w:val="none" w:sz="0" w:space="0" w:color="auto"/>
      </w:divBdr>
    </w:div>
    <w:div w:id="1070733808">
      <w:bodyDiv w:val="1"/>
      <w:marLeft w:val="0"/>
      <w:marRight w:val="0"/>
      <w:marTop w:val="0"/>
      <w:marBottom w:val="0"/>
      <w:divBdr>
        <w:top w:val="none" w:sz="0" w:space="0" w:color="auto"/>
        <w:left w:val="none" w:sz="0" w:space="0" w:color="auto"/>
        <w:bottom w:val="none" w:sz="0" w:space="0" w:color="auto"/>
        <w:right w:val="none" w:sz="0" w:space="0" w:color="auto"/>
      </w:divBdr>
    </w:div>
    <w:div w:id="1088427191">
      <w:bodyDiv w:val="1"/>
      <w:marLeft w:val="0"/>
      <w:marRight w:val="0"/>
      <w:marTop w:val="0"/>
      <w:marBottom w:val="0"/>
      <w:divBdr>
        <w:top w:val="none" w:sz="0" w:space="0" w:color="auto"/>
        <w:left w:val="none" w:sz="0" w:space="0" w:color="auto"/>
        <w:bottom w:val="none" w:sz="0" w:space="0" w:color="auto"/>
        <w:right w:val="none" w:sz="0" w:space="0" w:color="auto"/>
      </w:divBdr>
    </w:div>
    <w:div w:id="1089615973">
      <w:bodyDiv w:val="1"/>
      <w:marLeft w:val="0"/>
      <w:marRight w:val="0"/>
      <w:marTop w:val="0"/>
      <w:marBottom w:val="0"/>
      <w:divBdr>
        <w:top w:val="none" w:sz="0" w:space="0" w:color="auto"/>
        <w:left w:val="none" w:sz="0" w:space="0" w:color="auto"/>
        <w:bottom w:val="none" w:sz="0" w:space="0" w:color="auto"/>
        <w:right w:val="none" w:sz="0" w:space="0" w:color="auto"/>
      </w:divBdr>
      <w:divsChild>
        <w:div w:id="2132899713">
          <w:marLeft w:val="0"/>
          <w:marRight w:val="0"/>
          <w:marTop w:val="0"/>
          <w:marBottom w:val="0"/>
          <w:divBdr>
            <w:top w:val="none" w:sz="0" w:space="0" w:color="auto"/>
            <w:left w:val="none" w:sz="0" w:space="0" w:color="auto"/>
            <w:bottom w:val="none" w:sz="0" w:space="0" w:color="auto"/>
            <w:right w:val="none" w:sz="0" w:space="0" w:color="auto"/>
          </w:divBdr>
          <w:divsChild>
            <w:div w:id="724062210">
              <w:marLeft w:val="0"/>
              <w:marRight w:val="0"/>
              <w:marTop w:val="0"/>
              <w:marBottom w:val="0"/>
              <w:divBdr>
                <w:top w:val="none" w:sz="0" w:space="0" w:color="auto"/>
                <w:left w:val="none" w:sz="0" w:space="0" w:color="auto"/>
                <w:bottom w:val="none" w:sz="0" w:space="0" w:color="auto"/>
                <w:right w:val="none" w:sz="0" w:space="0" w:color="auto"/>
              </w:divBdr>
            </w:div>
            <w:div w:id="831141243">
              <w:marLeft w:val="0"/>
              <w:marRight w:val="0"/>
              <w:marTop w:val="0"/>
              <w:marBottom w:val="0"/>
              <w:divBdr>
                <w:top w:val="none" w:sz="0" w:space="0" w:color="auto"/>
                <w:left w:val="none" w:sz="0" w:space="0" w:color="auto"/>
                <w:bottom w:val="none" w:sz="0" w:space="0" w:color="auto"/>
                <w:right w:val="none" w:sz="0" w:space="0" w:color="auto"/>
              </w:divBdr>
            </w:div>
            <w:div w:id="952130961">
              <w:marLeft w:val="0"/>
              <w:marRight w:val="0"/>
              <w:marTop w:val="0"/>
              <w:marBottom w:val="0"/>
              <w:divBdr>
                <w:top w:val="none" w:sz="0" w:space="0" w:color="auto"/>
                <w:left w:val="none" w:sz="0" w:space="0" w:color="auto"/>
                <w:bottom w:val="none" w:sz="0" w:space="0" w:color="auto"/>
                <w:right w:val="none" w:sz="0" w:space="0" w:color="auto"/>
              </w:divBdr>
            </w:div>
            <w:div w:id="1133523441">
              <w:marLeft w:val="0"/>
              <w:marRight w:val="0"/>
              <w:marTop w:val="0"/>
              <w:marBottom w:val="0"/>
              <w:divBdr>
                <w:top w:val="none" w:sz="0" w:space="0" w:color="auto"/>
                <w:left w:val="none" w:sz="0" w:space="0" w:color="auto"/>
                <w:bottom w:val="none" w:sz="0" w:space="0" w:color="auto"/>
                <w:right w:val="none" w:sz="0" w:space="0" w:color="auto"/>
              </w:divBdr>
            </w:div>
            <w:div w:id="1908615199">
              <w:marLeft w:val="0"/>
              <w:marRight w:val="0"/>
              <w:marTop w:val="0"/>
              <w:marBottom w:val="0"/>
              <w:divBdr>
                <w:top w:val="none" w:sz="0" w:space="0" w:color="auto"/>
                <w:left w:val="none" w:sz="0" w:space="0" w:color="auto"/>
                <w:bottom w:val="none" w:sz="0" w:space="0" w:color="auto"/>
                <w:right w:val="none" w:sz="0" w:space="0" w:color="auto"/>
              </w:divBdr>
            </w:div>
            <w:div w:id="197086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849">
      <w:bodyDiv w:val="1"/>
      <w:marLeft w:val="0"/>
      <w:marRight w:val="0"/>
      <w:marTop w:val="0"/>
      <w:marBottom w:val="0"/>
      <w:divBdr>
        <w:top w:val="none" w:sz="0" w:space="0" w:color="auto"/>
        <w:left w:val="none" w:sz="0" w:space="0" w:color="auto"/>
        <w:bottom w:val="none" w:sz="0" w:space="0" w:color="auto"/>
        <w:right w:val="none" w:sz="0" w:space="0" w:color="auto"/>
      </w:divBdr>
    </w:div>
    <w:div w:id="1116561574">
      <w:bodyDiv w:val="1"/>
      <w:marLeft w:val="0"/>
      <w:marRight w:val="0"/>
      <w:marTop w:val="0"/>
      <w:marBottom w:val="0"/>
      <w:divBdr>
        <w:top w:val="none" w:sz="0" w:space="0" w:color="auto"/>
        <w:left w:val="none" w:sz="0" w:space="0" w:color="auto"/>
        <w:bottom w:val="none" w:sz="0" w:space="0" w:color="auto"/>
        <w:right w:val="none" w:sz="0" w:space="0" w:color="auto"/>
      </w:divBdr>
    </w:div>
    <w:div w:id="1144539381">
      <w:bodyDiv w:val="1"/>
      <w:marLeft w:val="0"/>
      <w:marRight w:val="0"/>
      <w:marTop w:val="0"/>
      <w:marBottom w:val="0"/>
      <w:divBdr>
        <w:top w:val="none" w:sz="0" w:space="0" w:color="auto"/>
        <w:left w:val="none" w:sz="0" w:space="0" w:color="auto"/>
        <w:bottom w:val="none" w:sz="0" w:space="0" w:color="auto"/>
        <w:right w:val="none" w:sz="0" w:space="0" w:color="auto"/>
      </w:divBdr>
    </w:div>
    <w:div w:id="1187982825">
      <w:bodyDiv w:val="1"/>
      <w:marLeft w:val="0"/>
      <w:marRight w:val="0"/>
      <w:marTop w:val="0"/>
      <w:marBottom w:val="0"/>
      <w:divBdr>
        <w:top w:val="none" w:sz="0" w:space="0" w:color="auto"/>
        <w:left w:val="none" w:sz="0" w:space="0" w:color="auto"/>
        <w:bottom w:val="none" w:sz="0" w:space="0" w:color="auto"/>
        <w:right w:val="none" w:sz="0" w:space="0" w:color="auto"/>
      </w:divBdr>
    </w:div>
    <w:div w:id="1199465652">
      <w:bodyDiv w:val="1"/>
      <w:marLeft w:val="0"/>
      <w:marRight w:val="0"/>
      <w:marTop w:val="0"/>
      <w:marBottom w:val="0"/>
      <w:divBdr>
        <w:top w:val="none" w:sz="0" w:space="0" w:color="auto"/>
        <w:left w:val="none" w:sz="0" w:space="0" w:color="auto"/>
        <w:bottom w:val="none" w:sz="0" w:space="0" w:color="auto"/>
        <w:right w:val="none" w:sz="0" w:space="0" w:color="auto"/>
      </w:divBdr>
    </w:div>
    <w:div w:id="1240214977">
      <w:bodyDiv w:val="1"/>
      <w:marLeft w:val="0"/>
      <w:marRight w:val="0"/>
      <w:marTop w:val="0"/>
      <w:marBottom w:val="0"/>
      <w:divBdr>
        <w:top w:val="none" w:sz="0" w:space="0" w:color="auto"/>
        <w:left w:val="none" w:sz="0" w:space="0" w:color="auto"/>
        <w:bottom w:val="none" w:sz="0" w:space="0" w:color="auto"/>
        <w:right w:val="none" w:sz="0" w:space="0" w:color="auto"/>
      </w:divBdr>
    </w:div>
    <w:div w:id="124047811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5135003">
      <w:bodyDiv w:val="1"/>
      <w:marLeft w:val="0"/>
      <w:marRight w:val="0"/>
      <w:marTop w:val="0"/>
      <w:marBottom w:val="0"/>
      <w:divBdr>
        <w:top w:val="none" w:sz="0" w:space="0" w:color="auto"/>
        <w:left w:val="none" w:sz="0" w:space="0" w:color="auto"/>
        <w:bottom w:val="none" w:sz="0" w:space="0" w:color="auto"/>
        <w:right w:val="none" w:sz="0" w:space="0" w:color="auto"/>
      </w:divBdr>
    </w:div>
    <w:div w:id="1323582011">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320790">
      <w:bodyDiv w:val="1"/>
      <w:marLeft w:val="0"/>
      <w:marRight w:val="0"/>
      <w:marTop w:val="0"/>
      <w:marBottom w:val="0"/>
      <w:divBdr>
        <w:top w:val="none" w:sz="0" w:space="0" w:color="auto"/>
        <w:left w:val="none" w:sz="0" w:space="0" w:color="auto"/>
        <w:bottom w:val="none" w:sz="0" w:space="0" w:color="auto"/>
        <w:right w:val="none" w:sz="0" w:space="0" w:color="auto"/>
      </w:divBdr>
    </w:div>
    <w:div w:id="1364089617">
      <w:bodyDiv w:val="1"/>
      <w:marLeft w:val="0"/>
      <w:marRight w:val="0"/>
      <w:marTop w:val="0"/>
      <w:marBottom w:val="0"/>
      <w:divBdr>
        <w:top w:val="none" w:sz="0" w:space="0" w:color="auto"/>
        <w:left w:val="none" w:sz="0" w:space="0" w:color="auto"/>
        <w:bottom w:val="none" w:sz="0" w:space="0" w:color="auto"/>
        <w:right w:val="none" w:sz="0" w:space="0" w:color="auto"/>
      </w:divBdr>
      <w:divsChild>
        <w:div w:id="1727875262">
          <w:marLeft w:val="0"/>
          <w:marRight w:val="0"/>
          <w:marTop w:val="0"/>
          <w:marBottom w:val="0"/>
          <w:divBdr>
            <w:top w:val="none" w:sz="0" w:space="0" w:color="auto"/>
            <w:left w:val="none" w:sz="0" w:space="0" w:color="auto"/>
            <w:bottom w:val="none" w:sz="0" w:space="0" w:color="auto"/>
            <w:right w:val="none" w:sz="0" w:space="0" w:color="auto"/>
          </w:divBdr>
          <w:divsChild>
            <w:div w:id="223837761">
              <w:marLeft w:val="0"/>
              <w:marRight w:val="0"/>
              <w:marTop w:val="0"/>
              <w:marBottom w:val="0"/>
              <w:divBdr>
                <w:top w:val="none" w:sz="0" w:space="0" w:color="auto"/>
                <w:left w:val="none" w:sz="0" w:space="0" w:color="auto"/>
                <w:bottom w:val="none" w:sz="0" w:space="0" w:color="auto"/>
                <w:right w:val="none" w:sz="0" w:space="0" w:color="auto"/>
              </w:divBdr>
            </w:div>
            <w:div w:id="420952595">
              <w:marLeft w:val="0"/>
              <w:marRight w:val="0"/>
              <w:marTop w:val="0"/>
              <w:marBottom w:val="0"/>
              <w:divBdr>
                <w:top w:val="none" w:sz="0" w:space="0" w:color="auto"/>
                <w:left w:val="none" w:sz="0" w:space="0" w:color="auto"/>
                <w:bottom w:val="none" w:sz="0" w:space="0" w:color="auto"/>
                <w:right w:val="none" w:sz="0" w:space="0" w:color="auto"/>
              </w:divBdr>
            </w:div>
            <w:div w:id="620455996">
              <w:marLeft w:val="0"/>
              <w:marRight w:val="0"/>
              <w:marTop w:val="0"/>
              <w:marBottom w:val="0"/>
              <w:divBdr>
                <w:top w:val="none" w:sz="0" w:space="0" w:color="auto"/>
                <w:left w:val="none" w:sz="0" w:space="0" w:color="auto"/>
                <w:bottom w:val="none" w:sz="0" w:space="0" w:color="auto"/>
                <w:right w:val="none" w:sz="0" w:space="0" w:color="auto"/>
              </w:divBdr>
            </w:div>
            <w:div w:id="719742637">
              <w:marLeft w:val="0"/>
              <w:marRight w:val="0"/>
              <w:marTop w:val="0"/>
              <w:marBottom w:val="0"/>
              <w:divBdr>
                <w:top w:val="none" w:sz="0" w:space="0" w:color="auto"/>
                <w:left w:val="none" w:sz="0" w:space="0" w:color="auto"/>
                <w:bottom w:val="none" w:sz="0" w:space="0" w:color="auto"/>
                <w:right w:val="none" w:sz="0" w:space="0" w:color="auto"/>
              </w:divBdr>
            </w:div>
            <w:div w:id="1022244293">
              <w:marLeft w:val="0"/>
              <w:marRight w:val="0"/>
              <w:marTop w:val="0"/>
              <w:marBottom w:val="0"/>
              <w:divBdr>
                <w:top w:val="none" w:sz="0" w:space="0" w:color="auto"/>
                <w:left w:val="none" w:sz="0" w:space="0" w:color="auto"/>
                <w:bottom w:val="none" w:sz="0" w:space="0" w:color="auto"/>
                <w:right w:val="none" w:sz="0" w:space="0" w:color="auto"/>
              </w:divBdr>
            </w:div>
            <w:div w:id="17793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06100315">
      <w:bodyDiv w:val="1"/>
      <w:marLeft w:val="0"/>
      <w:marRight w:val="0"/>
      <w:marTop w:val="0"/>
      <w:marBottom w:val="0"/>
      <w:divBdr>
        <w:top w:val="none" w:sz="0" w:space="0" w:color="auto"/>
        <w:left w:val="none" w:sz="0" w:space="0" w:color="auto"/>
        <w:bottom w:val="none" w:sz="0" w:space="0" w:color="auto"/>
        <w:right w:val="none" w:sz="0" w:space="0" w:color="auto"/>
      </w:divBdr>
    </w:div>
    <w:div w:id="1447309088">
      <w:bodyDiv w:val="1"/>
      <w:marLeft w:val="0"/>
      <w:marRight w:val="0"/>
      <w:marTop w:val="0"/>
      <w:marBottom w:val="0"/>
      <w:divBdr>
        <w:top w:val="none" w:sz="0" w:space="0" w:color="auto"/>
        <w:left w:val="none" w:sz="0" w:space="0" w:color="auto"/>
        <w:bottom w:val="none" w:sz="0" w:space="0" w:color="auto"/>
        <w:right w:val="none" w:sz="0" w:space="0" w:color="auto"/>
      </w:divBdr>
      <w:divsChild>
        <w:div w:id="223301766">
          <w:marLeft w:val="0"/>
          <w:marRight w:val="0"/>
          <w:marTop w:val="0"/>
          <w:marBottom w:val="0"/>
          <w:divBdr>
            <w:top w:val="none" w:sz="0" w:space="0" w:color="auto"/>
            <w:left w:val="none" w:sz="0" w:space="0" w:color="auto"/>
            <w:bottom w:val="none" w:sz="0" w:space="0" w:color="auto"/>
            <w:right w:val="none" w:sz="0" w:space="0" w:color="auto"/>
          </w:divBdr>
          <w:divsChild>
            <w:div w:id="865051">
              <w:marLeft w:val="0"/>
              <w:marRight w:val="0"/>
              <w:marTop w:val="0"/>
              <w:marBottom w:val="0"/>
              <w:divBdr>
                <w:top w:val="none" w:sz="0" w:space="0" w:color="auto"/>
                <w:left w:val="none" w:sz="0" w:space="0" w:color="auto"/>
                <w:bottom w:val="none" w:sz="0" w:space="0" w:color="auto"/>
                <w:right w:val="none" w:sz="0" w:space="0" w:color="auto"/>
              </w:divBdr>
            </w:div>
            <w:div w:id="793446421">
              <w:marLeft w:val="0"/>
              <w:marRight w:val="0"/>
              <w:marTop w:val="0"/>
              <w:marBottom w:val="0"/>
              <w:divBdr>
                <w:top w:val="none" w:sz="0" w:space="0" w:color="auto"/>
                <w:left w:val="none" w:sz="0" w:space="0" w:color="auto"/>
                <w:bottom w:val="none" w:sz="0" w:space="0" w:color="auto"/>
                <w:right w:val="none" w:sz="0" w:space="0" w:color="auto"/>
              </w:divBdr>
              <w:divsChild>
                <w:div w:id="1992785650">
                  <w:marLeft w:val="0"/>
                  <w:marRight w:val="0"/>
                  <w:marTop w:val="0"/>
                  <w:marBottom w:val="0"/>
                  <w:divBdr>
                    <w:top w:val="none" w:sz="0" w:space="0" w:color="auto"/>
                    <w:left w:val="none" w:sz="0" w:space="0" w:color="auto"/>
                    <w:bottom w:val="none" w:sz="0" w:space="0" w:color="auto"/>
                    <w:right w:val="none" w:sz="0" w:space="0" w:color="auto"/>
                  </w:divBdr>
                  <w:divsChild>
                    <w:div w:id="8879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3314">
      <w:bodyDiv w:val="1"/>
      <w:marLeft w:val="0"/>
      <w:marRight w:val="0"/>
      <w:marTop w:val="0"/>
      <w:marBottom w:val="0"/>
      <w:divBdr>
        <w:top w:val="none" w:sz="0" w:space="0" w:color="auto"/>
        <w:left w:val="none" w:sz="0" w:space="0" w:color="auto"/>
        <w:bottom w:val="none" w:sz="0" w:space="0" w:color="auto"/>
        <w:right w:val="none" w:sz="0" w:space="0" w:color="auto"/>
      </w:divBdr>
      <w:divsChild>
        <w:div w:id="955525462">
          <w:marLeft w:val="0"/>
          <w:marRight w:val="0"/>
          <w:marTop w:val="0"/>
          <w:marBottom w:val="0"/>
          <w:divBdr>
            <w:top w:val="none" w:sz="0" w:space="0" w:color="auto"/>
            <w:left w:val="none" w:sz="0" w:space="0" w:color="auto"/>
            <w:bottom w:val="none" w:sz="0" w:space="0" w:color="auto"/>
            <w:right w:val="none" w:sz="0" w:space="0" w:color="auto"/>
          </w:divBdr>
          <w:divsChild>
            <w:div w:id="89591031">
              <w:marLeft w:val="0"/>
              <w:marRight w:val="0"/>
              <w:marTop w:val="0"/>
              <w:marBottom w:val="0"/>
              <w:divBdr>
                <w:top w:val="none" w:sz="0" w:space="0" w:color="auto"/>
                <w:left w:val="none" w:sz="0" w:space="0" w:color="auto"/>
                <w:bottom w:val="none" w:sz="0" w:space="0" w:color="auto"/>
                <w:right w:val="none" w:sz="0" w:space="0" w:color="auto"/>
              </w:divBdr>
            </w:div>
            <w:div w:id="550774723">
              <w:marLeft w:val="0"/>
              <w:marRight w:val="0"/>
              <w:marTop w:val="0"/>
              <w:marBottom w:val="0"/>
              <w:divBdr>
                <w:top w:val="none" w:sz="0" w:space="0" w:color="auto"/>
                <w:left w:val="none" w:sz="0" w:space="0" w:color="auto"/>
                <w:bottom w:val="none" w:sz="0" w:space="0" w:color="auto"/>
                <w:right w:val="none" w:sz="0" w:space="0" w:color="auto"/>
              </w:divBdr>
            </w:div>
            <w:div w:id="1458909706">
              <w:marLeft w:val="0"/>
              <w:marRight w:val="0"/>
              <w:marTop w:val="0"/>
              <w:marBottom w:val="0"/>
              <w:divBdr>
                <w:top w:val="none" w:sz="0" w:space="0" w:color="auto"/>
                <w:left w:val="none" w:sz="0" w:space="0" w:color="auto"/>
                <w:bottom w:val="none" w:sz="0" w:space="0" w:color="auto"/>
                <w:right w:val="none" w:sz="0" w:space="0" w:color="auto"/>
              </w:divBdr>
            </w:div>
            <w:div w:id="1586571358">
              <w:marLeft w:val="0"/>
              <w:marRight w:val="0"/>
              <w:marTop w:val="0"/>
              <w:marBottom w:val="0"/>
              <w:divBdr>
                <w:top w:val="none" w:sz="0" w:space="0" w:color="auto"/>
                <w:left w:val="none" w:sz="0" w:space="0" w:color="auto"/>
                <w:bottom w:val="none" w:sz="0" w:space="0" w:color="auto"/>
                <w:right w:val="none" w:sz="0" w:space="0" w:color="auto"/>
              </w:divBdr>
            </w:div>
            <w:div w:id="1760053752">
              <w:marLeft w:val="0"/>
              <w:marRight w:val="0"/>
              <w:marTop w:val="0"/>
              <w:marBottom w:val="0"/>
              <w:divBdr>
                <w:top w:val="none" w:sz="0" w:space="0" w:color="auto"/>
                <w:left w:val="none" w:sz="0" w:space="0" w:color="auto"/>
                <w:bottom w:val="none" w:sz="0" w:space="0" w:color="auto"/>
                <w:right w:val="none" w:sz="0" w:space="0" w:color="auto"/>
              </w:divBdr>
            </w:div>
            <w:div w:id="20880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520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57253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9410297">
      <w:bodyDiv w:val="1"/>
      <w:marLeft w:val="0"/>
      <w:marRight w:val="0"/>
      <w:marTop w:val="0"/>
      <w:marBottom w:val="0"/>
      <w:divBdr>
        <w:top w:val="none" w:sz="0" w:space="0" w:color="auto"/>
        <w:left w:val="none" w:sz="0" w:space="0" w:color="auto"/>
        <w:bottom w:val="none" w:sz="0" w:space="0" w:color="auto"/>
        <w:right w:val="none" w:sz="0" w:space="0" w:color="auto"/>
      </w:divBdr>
    </w:div>
    <w:div w:id="1619138839">
      <w:bodyDiv w:val="1"/>
      <w:marLeft w:val="0"/>
      <w:marRight w:val="0"/>
      <w:marTop w:val="0"/>
      <w:marBottom w:val="0"/>
      <w:divBdr>
        <w:top w:val="none" w:sz="0" w:space="0" w:color="auto"/>
        <w:left w:val="none" w:sz="0" w:space="0" w:color="auto"/>
        <w:bottom w:val="none" w:sz="0" w:space="0" w:color="auto"/>
        <w:right w:val="none" w:sz="0" w:space="0" w:color="auto"/>
      </w:divBdr>
    </w:div>
    <w:div w:id="1630863759">
      <w:bodyDiv w:val="1"/>
      <w:marLeft w:val="0"/>
      <w:marRight w:val="0"/>
      <w:marTop w:val="0"/>
      <w:marBottom w:val="0"/>
      <w:divBdr>
        <w:top w:val="none" w:sz="0" w:space="0" w:color="auto"/>
        <w:left w:val="none" w:sz="0" w:space="0" w:color="auto"/>
        <w:bottom w:val="none" w:sz="0" w:space="0" w:color="auto"/>
        <w:right w:val="none" w:sz="0" w:space="0" w:color="auto"/>
      </w:divBdr>
      <w:divsChild>
        <w:div w:id="379676101">
          <w:marLeft w:val="0"/>
          <w:marRight w:val="0"/>
          <w:marTop w:val="0"/>
          <w:marBottom w:val="0"/>
          <w:divBdr>
            <w:top w:val="none" w:sz="0" w:space="0" w:color="auto"/>
            <w:left w:val="none" w:sz="0" w:space="0" w:color="auto"/>
            <w:bottom w:val="none" w:sz="0" w:space="0" w:color="auto"/>
            <w:right w:val="none" w:sz="0" w:space="0" w:color="auto"/>
          </w:divBdr>
          <w:divsChild>
            <w:div w:id="50232558">
              <w:marLeft w:val="0"/>
              <w:marRight w:val="0"/>
              <w:marTop w:val="0"/>
              <w:marBottom w:val="0"/>
              <w:divBdr>
                <w:top w:val="none" w:sz="0" w:space="0" w:color="auto"/>
                <w:left w:val="none" w:sz="0" w:space="0" w:color="auto"/>
                <w:bottom w:val="none" w:sz="0" w:space="0" w:color="auto"/>
                <w:right w:val="none" w:sz="0" w:space="0" w:color="auto"/>
              </w:divBdr>
            </w:div>
            <w:div w:id="153617889">
              <w:marLeft w:val="0"/>
              <w:marRight w:val="0"/>
              <w:marTop w:val="0"/>
              <w:marBottom w:val="0"/>
              <w:divBdr>
                <w:top w:val="none" w:sz="0" w:space="0" w:color="auto"/>
                <w:left w:val="none" w:sz="0" w:space="0" w:color="auto"/>
                <w:bottom w:val="none" w:sz="0" w:space="0" w:color="auto"/>
                <w:right w:val="none" w:sz="0" w:space="0" w:color="auto"/>
              </w:divBdr>
            </w:div>
            <w:div w:id="270624265">
              <w:marLeft w:val="0"/>
              <w:marRight w:val="0"/>
              <w:marTop w:val="0"/>
              <w:marBottom w:val="0"/>
              <w:divBdr>
                <w:top w:val="none" w:sz="0" w:space="0" w:color="auto"/>
                <w:left w:val="none" w:sz="0" w:space="0" w:color="auto"/>
                <w:bottom w:val="none" w:sz="0" w:space="0" w:color="auto"/>
                <w:right w:val="none" w:sz="0" w:space="0" w:color="auto"/>
              </w:divBdr>
            </w:div>
            <w:div w:id="497382879">
              <w:marLeft w:val="0"/>
              <w:marRight w:val="0"/>
              <w:marTop w:val="0"/>
              <w:marBottom w:val="0"/>
              <w:divBdr>
                <w:top w:val="none" w:sz="0" w:space="0" w:color="auto"/>
                <w:left w:val="none" w:sz="0" w:space="0" w:color="auto"/>
                <w:bottom w:val="none" w:sz="0" w:space="0" w:color="auto"/>
                <w:right w:val="none" w:sz="0" w:space="0" w:color="auto"/>
              </w:divBdr>
            </w:div>
            <w:div w:id="1346901524">
              <w:marLeft w:val="0"/>
              <w:marRight w:val="0"/>
              <w:marTop w:val="0"/>
              <w:marBottom w:val="0"/>
              <w:divBdr>
                <w:top w:val="none" w:sz="0" w:space="0" w:color="auto"/>
                <w:left w:val="none" w:sz="0" w:space="0" w:color="auto"/>
                <w:bottom w:val="none" w:sz="0" w:space="0" w:color="auto"/>
                <w:right w:val="none" w:sz="0" w:space="0" w:color="auto"/>
              </w:divBdr>
            </w:div>
            <w:div w:id="1563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715387">
      <w:bodyDiv w:val="1"/>
      <w:marLeft w:val="0"/>
      <w:marRight w:val="0"/>
      <w:marTop w:val="0"/>
      <w:marBottom w:val="0"/>
      <w:divBdr>
        <w:top w:val="none" w:sz="0" w:space="0" w:color="auto"/>
        <w:left w:val="none" w:sz="0" w:space="0" w:color="auto"/>
        <w:bottom w:val="none" w:sz="0" w:space="0" w:color="auto"/>
        <w:right w:val="none" w:sz="0" w:space="0" w:color="auto"/>
      </w:divBdr>
    </w:div>
    <w:div w:id="1683897014">
      <w:bodyDiv w:val="1"/>
      <w:marLeft w:val="0"/>
      <w:marRight w:val="0"/>
      <w:marTop w:val="0"/>
      <w:marBottom w:val="0"/>
      <w:divBdr>
        <w:top w:val="none" w:sz="0" w:space="0" w:color="auto"/>
        <w:left w:val="none" w:sz="0" w:space="0" w:color="auto"/>
        <w:bottom w:val="none" w:sz="0" w:space="0" w:color="auto"/>
        <w:right w:val="none" w:sz="0" w:space="0" w:color="auto"/>
      </w:divBdr>
      <w:divsChild>
        <w:div w:id="439419970">
          <w:marLeft w:val="0"/>
          <w:marRight w:val="0"/>
          <w:marTop w:val="0"/>
          <w:marBottom w:val="0"/>
          <w:divBdr>
            <w:top w:val="none" w:sz="0" w:space="0" w:color="auto"/>
            <w:left w:val="none" w:sz="0" w:space="0" w:color="auto"/>
            <w:bottom w:val="none" w:sz="0" w:space="0" w:color="auto"/>
            <w:right w:val="none" w:sz="0" w:space="0" w:color="auto"/>
          </w:divBdr>
          <w:divsChild>
            <w:div w:id="226964568">
              <w:marLeft w:val="0"/>
              <w:marRight w:val="0"/>
              <w:marTop w:val="0"/>
              <w:marBottom w:val="0"/>
              <w:divBdr>
                <w:top w:val="none" w:sz="0" w:space="0" w:color="auto"/>
                <w:left w:val="none" w:sz="0" w:space="0" w:color="auto"/>
                <w:bottom w:val="none" w:sz="0" w:space="0" w:color="auto"/>
                <w:right w:val="none" w:sz="0" w:space="0" w:color="auto"/>
              </w:divBdr>
            </w:div>
            <w:div w:id="496579922">
              <w:marLeft w:val="0"/>
              <w:marRight w:val="0"/>
              <w:marTop w:val="0"/>
              <w:marBottom w:val="0"/>
              <w:divBdr>
                <w:top w:val="none" w:sz="0" w:space="0" w:color="auto"/>
                <w:left w:val="none" w:sz="0" w:space="0" w:color="auto"/>
                <w:bottom w:val="none" w:sz="0" w:space="0" w:color="auto"/>
                <w:right w:val="none" w:sz="0" w:space="0" w:color="auto"/>
              </w:divBdr>
            </w:div>
            <w:div w:id="1287392880">
              <w:marLeft w:val="0"/>
              <w:marRight w:val="0"/>
              <w:marTop w:val="0"/>
              <w:marBottom w:val="0"/>
              <w:divBdr>
                <w:top w:val="none" w:sz="0" w:space="0" w:color="auto"/>
                <w:left w:val="none" w:sz="0" w:space="0" w:color="auto"/>
                <w:bottom w:val="none" w:sz="0" w:space="0" w:color="auto"/>
                <w:right w:val="none" w:sz="0" w:space="0" w:color="auto"/>
              </w:divBdr>
            </w:div>
            <w:div w:id="1684282137">
              <w:marLeft w:val="0"/>
              <w:marRight w:val="0"/>
              <w:marTop w:val="0"/>
              <w:marBottom w:val="0"/>
              <w:divBdr>
                <w:top w:val="none" w:sz="0" w:space="0" w:color="auto"/>
                <w:left w:val="none" w:sz="0" w:space="0" w:color="auto"/>
                <w:bottom w:val="none" w:sz="0" w:space="0" w:color="auto"/>
                <w:right w:val="none" w:sz="0" w:space="0" w:color="auto"/>
              </w:divBdr>
            </w:div>
            <w:div w:id="2004429583">
              <w:marLeft w:val="0"/>
              <w:marRight w:val="0"/>
              <w:marTop w:val="0"/>
              <w:marBottom w:val="0"/>
              <w:divBdr>
                <w:top w:val="none" w:sz="0" w:space="0" w:color="auto"/>
                <w:left w:val="none" w:sz="0" w:space="0" w:color="auto"/>
                <w:bottom w:val="none" w:sz="0" w:space="0" w:color="auto"/>
                <w:right w:val="none" w:sz="0" w:space="0" w:color="auto"/>
              </w:divBdr>
            </w:div>
            <w:div w:id="20872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1829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903902397">
      <w:bodyDiv w:val="1"/>
      <w:marLeft w:val="0"/>
      <w:marRight w:val="0"/>
      <w:marTop w:val="0"/>
      <w:marBottom w:val="0"/>
      <w:divBdr>
        <w:top w:val="none" w:sz="0" w:space="0" w:color="auto"/>
        <w:left w:val="none" w:sz="0" w:space="0" w:color="auto"/>
        <w:bottom w:val="none" w:sz="0" w:space="0" w:color="auto"/>
        <w:right w:val="none" w:sz="0" w:space="0" w:color="auto"/>
      </w:divBdr>
    </w:div>
    <w:div w:id="1903982669">
      <w:bodyDiv w:val="1"/>
      <w:marLeft w:val="0"/>
      <w:marRight w:val="0"/>
      <w:marTop w:val="0"/>
      <w:marBottom w:val="0"/>
      <w:divBdr>
        <w:top w:val="none" w:sz="0" w:space="0" w:color="auto"/>
        <w:left w:val="none" w:sz="0" w:space="0" w:color="auto"/>
        <w:bottom w:val="none" w:sz="0" w:space="0" w:color="auto"/>
        <w:right w:val="none" w:sz="0" w:space="0" w:color="auto"/>
      </w:divBdr>
    </w:div>
    <w:div w:id="1912353490">
      <w:bodyDiv w:val="1"/>
      <w:marLeft w:val="0"/>
      <w:marRight w:val="0"/>
      <w:marTop w:val="0"/>
      <w:marBottom w:val="0"/>
      <w:divBdr>
        <w:top w:val="none" w:sz="0" w:space="0" w:color="auto"/>
        <w:left w:val="none" w:sz="0" w:space="0" w:color="auto"/>
        <w:bottom w:val="none" w:sz="0" w:space="0" w:color="auto"/>
        <w:right w:val="none" w:sz="0" w:space="0" w:color="auto"/>
      </w:divBdr>
    </w:div>
    <w:div w:id="1933123579">
      <w:bodyDiv w:val="1"/>
      <w:marLeft w:val="0"/>
      <w:marRight w:val="0"/>
      <w:marTop w:val="0"/>
      <w:marBottom w:val="0"/>
      <w:divBdr>
        <w:top w:val="none" w:sz="0" w:space="0" w:color="auto"/>
        <w:left w:val="none" w:sz="0" w:space="0" w:color="auto"/>
        <w:bottom w:val="none" w:sz="0" w:space="0" w:color="auto"/>
        <w:right w:val="none" w:sz="0" w:space="0" w:color="auto"/>
      </w:divBdr>
    </w:div>
    <w:div w:id="1945454602">
      <w:bodyDiv w:val="1"/>
      <w:marLeft w:val="0"/>
      <w:marRight w:val="0"/>
      <w:marTop w:val="0"/>
      <w:marBottom w:val="0"/>
      <w:divBdr>
        <w:top w:val="none" w:sz="0" w:space="0" w:color="auto"/>
        <w:left w:val="none" w:sz="0" w:space="0" w:color="auto"/>
        <w:bottom w:val="none" w:sz="0" w:space="0" w:color="auto"/>
        <w:right w:val="none" w:sz="0" w:space="0" w:color="auto"/>
      </w:divBdr>
    </w:div>
    <w:div w:id="194853645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8362588">
      <w:bodyDiv w:val="1"/>
      <w:marLeft w:val="0"/>
      <w:marRight w:val="0"/>
      <w:marTop w:val="0"/>
      <w:marBottom w:val="0"/>
      <w:divBdr>
        <w:top w:val="none" w:sz="0" w:space="0" w:color="auto"/>
        <w:left w:val="none" w:sz="0" w:space="0" w:color="auto"/>
        <w:bottom w:val="none" w:sz="0" w:space="0" w:color="auto"/>
        <w:right w:val="none" w:sz="0" w:space="0" w:color="auto"/>
      </w:divBdr>
    </w:div>
    <w:div w:id="2005162996">
      <w:bodyDiv w:val="1"/>
      <w:marLeft w:val="0"/>
      <w:marRight w:val="0"/>
      <w:marTop w:val="0"/>
      <w:marBottom w:val="0"/>
      <w:divBdr>
        <w:top w:val="none" w:sz="0" w:space="0" w:color="auto"/>
        <w:left w:val="none" w:sz="0" w:space="0" w:color="auto"/>
        <w:bottom w:val="none" w:sz="0" w:space="0" w:color="auto"/>
        <w:right w:val="none" w:sz="0" w:space="0" w:color="auto"/>
      </w:divBdr>
    </w:div>
    <w:div w:id="2045982000">
      <w:bodyDiv w:val="1"/>
      <w:marLeft w:val="0"/>
      <w:marRight w:val="0"/>
      <w:marTop w:val="0"/>
      <w:marBottom w:val="0"/>
      <w:divBdr>
        <w:top w:val="none" w:sz="0" w:space="0" w:color="auto"/>
        <w:left w:val="none" w:sz="0" w:space="0" w:color="auto"/>
        <w:bottom w:val="none" w:sz="0" w:space="0" w:color="auto"/>
        <w:right w:val="none" w:sz="0" w:space="0" w:color="auto"/>
      </w:divBdr>
    </w:div>
    <w:div w:id="2084448202">
      <w:bodyDiv w:val="1"/>
      <w:marLeft w:val="0"/>
      <w:marRight w:val="0"/>
      <w:marTop w:val="0"/>
      <w:marBottom w:val="0"/>
      <w:divBdr>
        <w:top w:val="none" w:sz="0" w:space="0" w:color="auto"/>
        <w:left w:val="none" w:sz="0" w:space="0" w:color="auto"/>
        <w:bottom w:val="none" w:sz="0" w:space="0" w:color="auto"/>
        <w:right w:val="none" w:sz="0" w:space="0" w:color="auto"/>
      </w:divBdr>
    </w:div>
    <w:div w:id="2091534578">
      <w:bodyDiv w:val="1"/>
      <w:marLeft w:val="0"/>
      <w:marRight w:val="0"/>
      <w:marTop w:val="0"/>
      <w:marBottom w:val="0"/>
      <w:divBdr>
        <w:top w:val="none" w:sz="0" w:space="0" w:color="auto"/>
        <w:left w:val="none" w:sz="0" w:space="0" w:color="auto"/>
        <w:bottom w:val="none" w:sz="0" w:space="0" w:color="auto"/>
        <w:right w:val="none" w:sz="0" w:space="0" w:color="auto"/>
      </w:divBdr>
    </w:div>
    <w:div w:id="213070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npmjs.com/package/@jakub-havlas/graph-lib"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ba\Downloads\&#352;ablona%20dokumentu%20MP-2.2%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5520B223F3B433680957DCFF395E534"/>
        <w:category>
          <w:name w:val="Obecné"/>
          <w:gallery w:val="placeholder"/>
        </w:category>
        <w:types>
          <w:type w:val="bbPlcHdr"/>
        </w:types>
        <w:behaviors>
          <w:behavior w:val="content"/>
        </w:behaviors>
        <w:guid w:val="{0047D625-826E-4DFA-BDFB-FA22EA2996C4}"/>
      </w:docPartPr>
      <w:docPartBody>
        <w:p w:rsidR="00FB6E65" w:rsidRDefault="00FB6E65">
          <w:pPr>
            <w:pStyle w:val="35520B223F3B433680957DCFF395E534"/>
          </w:pPr>
          <w:r w:rsidRPr="00DC335D">
            <w:rPr>
              <w:rStyle w:val="Zstupntext"/>
            </w:rPr>
            <w:t>[Autor]</w:t>
          </w:r>
        </w:p>
      </w:docPartBody>
    </w:docPart>
    <w:docPart>
      <w:docPartPr>
        <w:name w:val="76E07D0F1CA342ABAF68079AF02860CA"/>
        <w:category>
          <w:name w:val="Obecné"/>
          <w:gallery w:val="placeholder"/>
        </w:category>
        <w:types>
          <w:type w:val="bbPlcHdr"/>
        </w:types>
        <w:behaviors>
          <w:behavior w:val="content"/>
        </w:behaviors>
        <w:guid w:val="{6BAF9CEB-D05E-485B-9A0F-14BDFBD1BD54}"/>
      </w:docPartPr>
      <w:docPartBody>
        <w:p w:rsidR="00FB6E65" w:rsidRDefault="00FB6E65">
          <w:pPr>
            <w:pStyle w:val="76E07D0F1CA342ABAF68079AF02860CA"/>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E65"/>
    <w:rsid w:val="00076B3C"/>
    <w:rsid w:val="00091139"/>
    <w:rsid w:val="001135A1"/>
    <w:rsid w:val="00151B76"/>
    <w:rsid w:val="001B236C"/>
    <w:rsid w:val="001D5F3D"/>
    <w:rsid w:val="001E4092"/>
    <w:rsid w:val="001F4B68"/>
    <w:rsid w:val="00212859"/>
    <w:rsid w:val="00235144"/>
    <w:rsid w:val="002D7A75"/>
    <w:rsid w:val="003B77CD"/>
    <w:rsid w:val="003C6F49"/>
    <w:rsid w:val="0043102A"/>
    <w:rsid w:val="0055334F"/>
    <w:rsid w:val="0055383D"/>
    <w:rsid w:val="005A49C9"/>
    <w:rsid w:val="00602B1A"/>
    <w:rsid w:val="006465CF"/>
    <w:rsid w:val="006B63E8"/>
    <w:rsid w:val="0074400A"/>
    <w:rsid w:val="00814B6F"/>
    <w:rsid w:val="00890379"/>
    <w:rsid w:val="00896450"/>
    <w:rsid w:val="008B64FB"/>
    <w:rsid w:val="009258DC"/>
    <w:rsid w:val="009F3CAD"/>
    <w:rsid w:val="00AA48DD"/>
    <w:rsid w:val="00AE122E"/>
    <w:rsid w:val="00AF6FE6"/>
    <w:rsid w:val="00BC2FCB"/>
    <w:rsid w:val="00C201E0"/>
    <w:rsid w:val="00DB6752"/>
    <w:rsid w:val="00DC1826"/>
    <w:rsid w:val="00E1481B"/>
    <w:rsid w:val="00E1637F"/>
    <w:rsid w:val="00E81C8C"/>
    <w:rsid w:val="00E81E65"/>
    <w:rsid w:val="00EA7ABA"/>
    <w:rsid w:val="00F06A64"/>
    <w:rsid w:val="00F55C7B"/>
    <w:rsid w:val="00F70596"/>
    <w:rsid w:val="00FA3DA4"/>
    <w:rsid w:val="00FB6E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55C7B"/>
    <w:rPr>
      <w:color w:val="808080"/>
    </w:rPr>
  </w:style>
  <w:style w:type="paragraph" w:customStyle="1" w:styleId="35520B223F3B433680957DCFF395E534">
    <w:name w:val="35520B223F3B433680957DCFF395E534"/>
  </w:style>
  <w:style w:type="paragraph" w:customStyle="1" w:styleId="76E07D0F1CA342ABAF68079AF02860CA">
    <w:name w:val="76E07D0F1CA342ABAF68079AF02860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FE738256DF513D46B0D435F344E12D70" ma:contentTypeVersion="16" ma:contentTypeDescription="Vytvoří nový dokument" ma:contentTypeScope="" ma:versionID="da8d7e665372fe35aa8380edbefb2872">
  <xsd:schema xmlns:xsd="http://www.w3.org/2001/XMLSchema" xmlns:xs="http://www.w3.org/2001/XMLSchema" xmlns:p="http://schemas.microsoft.com/office/2006/metadata/properties" xmlns:ns3="65c6332b-310c-483b-be36-8bef3dff5b1f" xmlns:ns4="569c5dcb-101e-43c6-8bdc-c3e8e671e3d0" targetNamespace="http://schemas.microsoft.com/office/2006/metadata/properties" ma:root="true" ma:fieldsID="ee3aaf19c02298e828011d14f901f0de" ns3:_="" ns4:_="">
    <xsd:import namespace="65c6332b-310c-483b-be36-8bef3dff5b1f"/>
    <xsd:import namespace="569c5dcb-101e-43c6-8bdc-c3e8e671e3d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c6332b-310c-483b-be36-8bef3dff5b1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9c5dcb-101e-43c6-8bdc-c3e8e671e3d0" elementFormDefault="qualified">
    <xsd:import namespace="http://schemas.microsoft.com/office/2006/documentManagement/types"/>
    <xsd:import namespace="http://schemas.microsoft.com/office/infopath/2007/PartnerControls"/>
    <xsd:element name="SharedWithUsers" ma:index="9"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dílené s podrobnostmi" ma:internalName="SharedWithDetails" ma:readOnly="true">
      <xsd:simpleType>
        <xsd:restriction base="dms:Note">
          <xsd:maxLength value="255"/>
        </xsd:restriction>
      </xsd:simpleType>
    </xsd:element>
    <xsd:element name="SharingHintHash" ma:index="11"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65c6332b-310c-483b-be36-8bef3dff5b1f" xsi:nil="true"/>
  </documentManagement>
</p:properti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W3S25</b:Tag>
    <b:SourceType>InternetSite</b:SourceType>
    <b:Guid>{2635B7FB-E0CE-424D-B131-2AC13717ADB3}</b:Guid>
    <b:Author>
      <b:Author>
        <b:Corporate>W3Schools</b:Corporate>
      </b:Author>
    </b:Author>
    <b:Title>SVG Path</b:Title>
    <b:InternetSiteTitle>W3Schools</b:InternetSiteTitle>
    <b:YearAccessed>2025</b:YearAccessed>
    <b:MonthAccessed>4</b:MonthAccessed>
    <b:DayAccessed>16</b:DayAccessed>
    <b:URL>https://www.w3schools.com/graphics/svg_path.asp</b:URL>
    <b:RefOrder>4</b:RefOrder>
  </b:Source>
  <b:Source>
    <b:Tag>Moz25</b:Tag>
    <b:SourceType>InternetSite</b:SourceType>
    <b:Guid>{22953A45-9C7F-4E57-B885-8A7B940CEAB0}</b:Guid>
    <b:Author>
      <b:Author>
        <b:Corporate>Mozilla Foundation</b:Corporate>
      </b:Author>
    </b:Author>
    <b:Title>Paths – SVG from scratch</b:Title>
    <b:InternetSiteTitle>MDN Web Docs</b:InternetSiteTitle>
    <b:ProductionCompany>Mozilla Foundation</b:ProductionCompany>
    <b:YearAccessed>2025</b:YearAccessed>
    <b:MonthAccessed>04</b:MonthAccessed>
    <b:DayAccessed>16</b:DayAccessed>
    <b:URL>https://developer.mozilla.org/en-US/docs/Web/SVG/Tutorials/SVG_from_scratch/Paths</b:URL>
    <b:RefOrder>5</b:RefOrder>
  </b:Source>
  <b:Source>
    <b:Tag>REI13</b:Tag>
    <b:SourceType>DocumentFromInternetSite</b:SourceType>
    <b:Guid>{E7CBA1A6-6A42-4C12-A7A9-73C39387D20C}</b:Guid>
    <b:Title>Funkce – přehled učiva</b:Title>
    <b:InternetSiteTitle>Matematika – Jaroslav Reichl</b:InternetSiteTitle>
    <b:Year>2013</b:Year>
    <b:YearAccessed>2025</b:YearAccessed>
    <b:MonthAccessed>4</b:MonthAccessed>
    <b:DayAccessed>16</b:DayAccessed>
    <b:URL>http://www.jreichl.com/matematika/vyuka/texty/fce_prehled.pdf</b:URL>
    <b:Author>
      <b:Author>
        <b:NameList>
          <b:Person>
            <b:Last>REICHL</b:Last>
            <b:First>Jaroslav</b:First>
          </b:Person>
        </b:NameList>
      </b:Author>
    </b:Author>
    <b:RefOrder>6</b:RefOrder>
  </b:Source>
  <b:Source>
    <b:Tag>MDN25</b:Tag>
    <b:SourceType>InternetSite</b:SourceType>
    <b:Guid>{447254EE-1304-4094-9205-473A020FA1EF}</b:Guid>
    <b:Title>IndexedDB API</b:Title>
    <b:InternetSiteTitle>MDN Web Docs</b:InternetSiteTitle>
    <b:ProductionCompany>Mozilla</b:ProductionCompany>
    <b:YearAccessed>2025</b:YearAccessed>
    <b:MonthAccessed>4</b:MonthAccessed>
    <b:DayAccessed>17</b:DayAccessed>
    <b:URL>https://developer.mozilla.org/en-US/docs/Web/API/IndexedDB_API</b:URL>
    <b:Author>
      <b:Author>
        <b:Corporate>MDN Web Docs</b:Corporate>
      </b:Author>
    </b:Author>
    <b:RefOrder>7</b:RefOrder>
  </b:Source>
  <b:Source>
    <b:Tag>Rea25</b:Tag>
    <b:SourceType>InternetSite</b:SourceType>
    <b:Guid>{0018AB2E-3CC4-4917-B826-992E1F4AD0B3}</b:Guid>
    <b:Author>
      <b:Author>
        <b:Corporate>React</b:Corporate>
      </b:Author>
    </b:Author>
    <b:Title>useMemo - React</b:Title>
    <b:InternetSiteTitle>React</b:InternetSiteTitle>
    <b:ProductionCompany>Meta Platforms. Inc</b:ProductionCompany>
    <b:YearAccessed>2025</b:YearAccessed>
    <b:MonthAccessed>4</b:MonthAccessed>
    <b:DayAccessed>17</b:DayAccessed>
    <b:URL>https://react.dev/reference/react/useMemo</b:URL>
    <b:RefOrder>8</b:RefOrder>
  </b:Source>
  <b:Source>
    <b:Tag>Sun24</b:Tag>
    <b:SourceType>InternetSite</b:SourceType>
    <b:Guid>{90236990-C451-403B-A8F4-1357D46EE4EC}</b:Guid>
    <b:Author>
      <b:Author>
        <b:NameList>
          <b:Person>
            <b:Last>Sun</b:Last>
            <b:First>Y.</b:First>
          </b:Person>
        </b:NameList>
      </b:Author>
    </b:Author>
    <b:Title>How to build a component library with React and TypeScript</b:Title>
    <b:InternetSiteTitle>logrocket</b:InternetSiteTitle>
    <b:Year>2024</b:Year>
    <b:YearAccessed>2025</b:YearAccessed>
    <b:MonthAccessed>4</b:MonthAccessed>
    <b:DayAccessed>23</b:DayAccessed>
    <b:URL>https://blog.logrocket.com/how-to-build-component-library-react-typescript/</b:URL>
    <b:RefOrder>1</b:RefOrder>
  </b:Source>
  <b:Source>
    <b:Tag>Ric25</b:Tag>
    <b:SourceType>InternetSite</b:SourceType>
    <b:Guid>{0DFF6E74-8C54-4517-9F93-3926706D6135}</b:Guid>
    <b:Author>
      <b:Author>
        <b:NameList>
          <b:Person>
            <b:Last>Harris</b:Last>
            <b:First>Rich</b:First>
          </b:Person>
        </b:NameList>
      </b:Author>
    </b:Author>
    <b:Title>Rollup Introduction</b:Title>
    <b:InternetSiteTitle>Rollupjs</b:InternetSiteTitle>
    <b:ProductionCompany>Rollup Contributors</b:ProductionCompany>
    <b:YearAccessed>2025</b:YearAccessed>
    <b:MonthAccessed>4</b:MonthAccessed>
    <b:DayAccessed>23</b:DayAccessed>
    <b:URL>https://dev.to/alexeagleson/how-to-create-and-publish-a-react-component-library-2oe</b:URL>
    <b:RefOrder>2</b:RefOrder>
  </b:Source>
  <b:Source>
    <b:Tag>Ale22</b:Tag>
    <b:SourceType>InternetSite</b:SourceType>
    <b:Guid>{54DBA288-7580-431E-B417-900B5A47D4CA}</b:Guid>
    <b:Author>
      <b:Author>
        <b:NameList>
          <b:Person>
            <b:Last>Eagleson</b:Last>
            <b:First>Alex</b:First>
          </b:Person>
        </b:NameList>
      </b:Author>
    </b:Author>
    <b:Title>How to Create and Publish a React Component Library</b:Title>
    <b:InternetSiteTitle>dev</b:InternetSiteTitle>
    <b:ProductionCompany>DEV Community</b:ProductionCompany>
    <b:Year>2022</b:Year>
    <b:Month>12</b:Month>
    <b:Day>5</b:Day>
    <b:YearAccessed>2025</b:YearAccessed>
    <b:MonthAccessed>4</b:MonthAccessed>
    <b:DayAccessed>23</b:DayAccessed>
    <b:URL>https://dev.to/alexeagleson/how-to-create-and-publish-a-react-component-library-2oe</b:URL>
    <b:RefOrder>3</b:RefOrder>
  </b:Source>
  <b:Source>
    <b:Tag>Mat24</b:Tag>
    <b:SourceType>InternetSite</b:SourceType>
    <b:Guid>{0184788E-51D6-4E9C-9E3B-2CCFEF986912}</b:Guid>
    <b:Author>
      <b:Author>
        <b:Corporate>MathJax Consortium</b:Corporate>
      </b:Author>
    </b:Author>
    <b:Title>MathJax Documentation</b:Title>
    <b:InternetSiteTitle>MathJax</b:InternetSiteTitle>
    <b:ProductionCompany>MathJax Consortium</b:ProductionCompany>
    <b:Year>2024</b:Year>
    <b:YearAccessed>2025</b:YearAccessed>
    <b:MonthAccessed>5</b:MonthAccessed>
    <b:DayAccessed>8</b:DayAccessed>
    <b:URL>https://docs.mathjax.org/</b:URL>
    <b:RefOrder>9</b:RefOrder>
  </b:Source>
</b:Sources>
</file>

<file path=customXml/itemProps1.xml><?xml version="1.0" encoding="utf-8"?>
<ds:datastoreItem xmlns:ds="http://schemas.openxmlformats.org/officeDocument/2006/customXml" ds:itemID="{F56AD20E-DCB0-400B-AA66-A5C2A2F76BD8}">
  <ds:schemaRefs>
    <ds:schemaRef ds:uri="http://schemas.microsoft.com/sharepoint/v3/contenttype/forms"/>
  </ds:schemaRefs>
</ds:datastoreItem>
</file>

<file path=customXml/itemProps2.xml><?xml version="1.0" encoding="utf-8"?>
<ds:datastoreItem xmlns:ds="http://schemas.openxmlformats.org/officeDocument/2006/customXml" ds:itemID="{8079F65D-A802-40D2-93C2-D200EA5FC7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c6332b-310c-483b-be36-8bef3dff5b1f"/>
    <ds:schemaRef ds:uri="569c5dcb-101e-43c6-8bdc-c3e8e671e3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2077E81-9447-4F50-AF32-0B7DF00D1DBF}">
  <ds:schemaRefs>
    <ds:schemaRef ds:uri="http://schemas.microsoft.com/office/2006/metadata/properties"/>
    <ds:schemaRef ds:uri="http://schemas.microsoft.com/office/infopath/2007/PartnerControls"/>
    <ds:schemaRef ds:uri="65c6332b-310c-483b-be36-8bef3dff5b1f"/>
  </ds:schemaRefs>
</ds:datastoreItem>
</file>

<file path=customXml/itemProps4.xml><?xml version="1.0" encoding="utf-8"?>
<ds:datastoreItem xmlns:ds="http://schemas.openxmlformats.org/officeDocument/2006/customXml" ds:itemID="{6EE8F5CF-875D-4B8D-AAF2-86E54DA03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 (2)</Template>
  <TotalTime>1</TotalTime>
  <Pages>1</Pages>
  <Words>4610</Words>
  <Characters>27205</Characters>
  <Application>Microsoft Office Word</Application>
  <DocSecurity>0</DocSecurity>
  <Lines>226</Lines>
  <Paragraphs>63</Paragraphs>
  <ScaleCrop>false</ScaleCrop>
  <HeadingPairs>
    <vt:vector size="2" baseType="variant">
      <vt:variant>
        <vt:lpstr>Název</vt:lpstr>
      </vt:variant>
      <vt:variant>
        <vt:i4>1</vt:i4>
      </vt:variant>
    </vt:vector>
  </HeadingPairs>
  <TitlesOfParts>
    <vt:vector size="1" baseType="lpstr">
      <vt:lpstr>Graph-lib</vt:lpstr>
    </vt:vector>
  </TitlesOfParts>
  <Company/>
  <LinksUpToDate>false</LinksUpToDate>
  <CharactersWithSpaces>31752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Graph-lib</dc:title>
  <dc:subject/>
  <dc:creator>Jakub Havlas</dc:creator>
  <cp:keywords/>
  <dc:description/>
  <cp:lastModifiedBy>Havlas Jakub (2022)</cp:lastModifiedBy>
  <cp:revision>4</cp:revision>
  <cp:lastPrinted>2025-05-16T09:15:00Z</cp:lastPrinted>
  <dcterms:created xsi:type="dcterms:W3CDTF">2025-05-16T09:15:00Z</dcterms:created>
  <dcterms:modified xsi:type="dcterms:W3CDTF">2025-05-16T09:15:00Z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0x010100FE738256DF513D46B0D435F344E12D70</vt:lpwstr>
  </property>
</Properties>
</file>